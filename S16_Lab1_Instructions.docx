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74FB02A" w14:textId="4AD5F2BC" w:rsidR="00F7539C" w:rsidRDefault="00F7539C" w:rsidP="00F7539C">
      <w:pPr>
        <w:pStyle w:val="Titre"/>
      </w:pPr>
      <w:r w:rsidRPr="48C48EC0">
        <w:t>Laboratoire</w:t>
      </w:r>
      <w:r>
        <w:t xml:space="preserve">: </w:t>
      </w:r>
      <w:r w:rsidR="00A91189">
        <w:t>Les services</w:t>
      </w:r>
      <w:r w:rsidR="000B0DA1">
        <w:t xml:space="preserve"> et jquery</w:t>
      </w:r>
    </w:p>
    <w:p w14:paraId="2726140A" w14:textId="77777777" w:rsidR="00F7539C" w:rsidRDefault="00F7539C" w:rsidP="00F7539C">
      <w:pPr>
        <w:pStyle w:val="Titre1"/>
      </w:pPr>
      <w:r>
        <w:t>Objectif(s)</w:t>
      </w:r>
    </w:p>
    <w:p w14:paraId="47BC8E78" w14:textId="77777777" w:rsidR="000B0DA1" w:rsidRDefault="000B0DA1" w:rsidP="00156F20">
      <w:pPr>
        <w:numPr>
          <w:ilvl w:val="0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>
        <w:rPr>
          <w:rFonts w:ascii="Calibri" w:eastAsia="Times New Roman" w:hAnsi="Calibri" w:cs="Calibri"/>
          <w:sz w:val="22"/>
          <w:szCs w:val="22"/>
          <w:lang w:eastAsia="en-CA"/>
        </w:rPr>
        <w:t>Services :</w:t>
      </w:r>
    </w:p>
    <w:p w14:paraId="5F6CD7AB" w14:textId="46F53344" w:rsidR="006D7849" w:rsidRDefault="00A91189" w:rsidP="000B0DA1">
      <w:pPr>
        <w:numPr>
          <w:ilvl w:val="1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>
        <w:rPr>
          <w:rFonts w:ascii="Calibri" w:eastAsia="Times New Roman" w:hAnsi="Calibri" w:cs="Calibri"/>
          <w:sz w:val="22"/>
          <w:szCs w:val="22"/>
          <w:lang w:eastAsia="en-CA"/>
        </w:rPr>
        <w:t>Service générique</w:t>
      </w:r>
    </w:p>
    <w:p w14:paraId="3C2878AD" w14:textId="76AB72F3" w:rsidR="00A91189" w:rsidRDefault="00A91189" w:rsidP="000B0DA1">
      <w:pPr>
        <w:numPr>
          <w:ilvl w:val="1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>
        <w:rPr>
          <w:rFonts w:ascii="Calibri" w:eastAsia="Times New Roman" w:hAnsi="Calibri" w:cs="Calibri"/>
          <w:sz w:val="22"/>
          <w:szCs w:val="22"/>
          <w:lang w:eastAsia="en-CA"/>
        </w:rPr>
        <w:t>Service spécifique</w:t>
      </w:r>
    </w:p>
    <w:p w14:paraId="4FF642AB" w14:textId="2142F253" w:rsidR="00641483" w:rsidRPr="003E622A" w:rsidRDefault="00641483" w:rsidP="00156F20">
      <w:pPr>
        <w:numPr>
          <w:ilvl w:val="0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>
        <w:rPr>
          <w:rFonts w:ascii="Calibri" w:eastAsia="Times New Roman" w:hAnsi="Calibri" w:cs="Calibri"/>
          <w:sz w:val="22"/>
          <w:szCs w:val="22"/>
          <w:lang w:eastAsia="en-CA"/>
        </w:rPr>
        <w:t>Javascript/JQuery</w:t>
      </w:r>
    </w:p>
    <w:p w14:paraId="4F4D449E" w14:textId="77777777" w:rsidR="00F7539C" w:rsidRDefault="00F7539C" w:rsidP="00F7539C"/>
    <w:p w14:paraId="295235D7" w14:textId="77777777" w:rsidR="00C920E0" w:rsidRDefault="00C920E0" w:rsidP="00C920E0">
      <w:pPr>
        <w:pStyle w:val="Titre1"/>
      </w:pPr>
      <w:r>
        <w:t>Créer la branche de la fonctionnalité</w:t>
      </w:r>
    </w:p>
    <w:p w14:paraId="51E83400" w14:textId="77777777" w:rsidR="00C920E0" w:rsidRDefault="00C920E0" w:rsidP="00C920E0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Clonage du repository</w:t>
      </w:r>
      <w:r>
        <w:rPr>
          <w:rStyle w:val="eop"/>
          <w:rFonts w:ascii="Gill Sans MT" w:hAnsi="Gill Sans MT"/>
          <w:caps/>
          <w:sz w:val="20"/>
          <w:szCs w:val="20"/>
        </w:rPr>
        <w:t> </w:t>
      </w:r>
    </w:p>
    <w:p w14:paraId="541FB4FF" w14:textId="77777777" w:rsidR="00C920E0" w:rsidRPr="00364654" w:rsidRDefault="00C920E0" w:rsidP="00156F20">
      <w:pPr>
        <w:pStyle w:val="Paragraphedeliste"/>
        <w:numPr>
          <w:ilvl w:val="0"/>
          <w:numId w:val="1"/>
        </w:numPr>
        <w:spacing w:before="0" w:after="160" w:line="259" w:lineRule="auto"/>
      </w:pPr>
      <w:r w:rsidRPr="00364654">
        <w:t>Dans Gitkraken, clonez le repository </w:t>
      </w:r>
    </w:p>
    <w:p w14:paraId="5F6F8209" w14:textId="77777777" w:rsidR="00C920E0" w:rsidRPr="00364654" w:rsidRDefault="00C920E0" w:rsidP="00156F20">
      <w:pPr>
        <w:pStyle w:val="Paragraphedeliste"/>
        <w:numPr>
          <w:ilvl w:val="1"/>
          <w:numId w:val="1"/>
        </w:numPr>
        <w:spacing w:before="0" w:after="160" w:line="259" w:lineRule="auto"/>
      </w:pPr>
      <w:r w:rsidRPr="00364654">
        <w:t>Soit via URL </w:t>
      </w:r>
    </w:p>
    <w:p w14:paraId="53DC8695" w14:textId="77777777" w:rsidR="00C920E0" w:rsidRPr="00364654" w:rsidRDefault="00C920E0" w:rsidP="00156F20">
      <w:pPr>
        <w:pStyle w:val="Paragraphedeliste"/>
        <w:numPr>
          <w:ilvl w:val="1"/>
          <w:numId w:val="1"/>
        </w:numPr>
        <w:spacing w:before="0" w:after="160" w:line="259" w:lineRule="auto"/>
      </w:pPr>
      <w:r w:rsidRPr="00364654">
        <w:t>Soit via GitHub.com </w:t>
      </w:r>
    </w:p>
    <w:p w14:paraId="4E23F0DF" w14:textId="77777777" w:rsidR="00C920E0" w:rsidRPr="00364654" w:rsidRDefault="00C920E0" w:rsidP="00156F20">
      <w:pPr>
        <w:pStyle w:val="Paragraphedeliste"/>
        <w:numPr>
          <w:ilvl w:val="0"/>
          <w:numId w:val="1"/>
        </w:numPr>
        <w:spacing w:before="0" w:after="160" w:line="259" w:lineRule="auto"/>
      </w:pPr>
      <w:r w:rsidRPr="00364654">
        <w:t>Ouvrez le repository (OK) </w:t>
      </w:r>
    </w:p>
    <w:p w14:paraId="53DC86AF" w14:textId="77777777" w:rsidR="00C920E0" w:rsidRDefault="00C920E0" w:rsidP="00C920E0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Création d’une branche pour la fonctionnalité</w:t>
      </w:r>
      <w:r>
        <w:rPr>
          <w:rStyle w:val="eop"/>
          <w:rFonts w:ascii="Gill Sans MT" w:hAnsi="Gill Sans MT"/>
          <w:caps/>
          <w:sz w:val="20"/>
          <w:szCs w:val="20"/>
        </w:rPr>
        <w:t> </w:t>
      </w:r>
    </w:p>
    <w:p w14:paraId="4E27C216" w14:textId="0F2612DF" w:rsidR="00C920E0" w:rsidRPr="00364654" w:rsidRDefault="00C920E0" w:rsidP="00156F20">
      <w:pPr>
        <w:pStyle w:val="Paragraphedeliste"/>
        <w:numPr>
          <w:ilvl w:val="0"/>
          <w:numId w:val="1"/>
        </w:numPr>
        <w:spacing w:before="0" w:after="160" w:line="259" w:lineRule="auto"/>
      </w:pPr>
      <w:r w:rsidRPr="00364654">
        <w:t xml:space="preserve">Créez une branche appelée </w:t>
      </w:r>
      <w:r w:rsidRPr="007752B5">
        <w:rPr>
          <w:b/>
          <w:bCs/>
        </w:rPr>
        <w:t>FCT</w:t>
      </w:r>
      <w:r>
        <w:rPr>
          <w:b/>
          <w:bCs/>
        </w:rPr>
        <w:t xml:space="preserve"> _</w:t>
      </w:r>
      <w:r w:rsidR="00A91189">
        <w:rPr>
          <w:b/>
          <w:bCs/>
        </w:rPr>
        <w:t>Services</w:t>
      </w:r>
    </w:p>
    <w:p w14:paraId="664DB004" w14:textId="77777777" w:rsidR="00C920E0" w:rsidRDefault="00C920E0" w:rsidP="00156F20">
      <w:pPr>
        <w:pStyle w:val="Paragraphedeliste"/>
        <w:numPr>
          <w:ilvl w:val="0"/>
          <w:numId w:val="1"/>
        </w:numPr>
        <w:spacing w:before="0" w:after="160" w:line="259" w:lineRule="auto"/>
      </w:pPr>
      <w:r w:rsidRPr="00364654">
        <w:t>Assurez-vous d'être dans la branche que vous avez créée dans LOCAL </w:t>
      </w:r>
    </w:p>
    <w:p w14:paraId="22FEF037" w14:textId="77777777" w:rsidR="00C920E0" w:rsidRDefault="00C920E0" w:rsidP="00C920E0"/>
    <w:p w14:paraId="11C1A9E0" w14:textId="039571CF" w:rsidR="00C00F25" w:rsidRPr="0080384B" w:rsidRDefault="00C00F25" w:rsidP="00C920E0">
      <w:pPr>
        <w:rPr>
          <w:i/>
          <w:iCs/>
        </w:rPr>
      </w:pPr>
      <w:r w:rsidRPr="00A311F3">
        <w:rPr>
          <w:highlight w:val="yellow"/>
        </w:rPr>
        <w:t xml:space="preserve">Dans </w:t>
      </w:r>
      <w:r w:rsidR="002C3BBA" w:rsidRPr="00A311F3">
        <w:rPr>
          <w:highlight w:val="yellow"/>
        </w:rPr>
        <w:t xml:space="preserve">ce laboratoire, </w:t>
      </w:r>
      <w:r w:rsidR="00137656" w:rsidRPr="00A311F3">
        <w:rPr>
          <w:highlight w:val="yellow"/>
        </w:rPr>
        <w:t xml:space="preserve">vous aurez </w:t>
      </w:r>
      <w:r w:rsidR="00422F6B" w:rsidRPr="00A311F3">
        <w:rPr>
          <w:highlight w:val="yellow"/>
        </w:rPr>
        <w:t>à</w:t>
      </w:r>
      <w:r w:rsidR="00137656" w:rsidRPr="00A311F3">
        <w:rPr>
          <w:highlight w:val="yellow"/>
        </w:rPr>
        <w:t xml:space="preserve"> </w:t>
      </w:r>
      <w:r w:rsidR="0080384B" w:rsidRPr="00A311F3">
        <w:rPr>
          <w:highlight w:val="yellow"/>
        </w:rPr>
        <w:t xml:space="preserve">décider vous-mêmes quand faire les </w:t>
      </w:r>
      <w:r w:rsidR="0080384B" w:rsidRPr="00A311F3">
        <w:rPr>
          <w:i/>
          <w:iCs/>
          <w:highlight w:val="yellow"/>
        </w:rPr>
        <w:t>Comment, commit, push.</w:t>
      </w:r>
    </w:p>
    <w:p w14:paraId="5CE3DF75" w14:textId="77777777" w:rsidR="00A311F3" w:rsidRDefault="00A311F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3E3ECF6" w14:textId="0E7C981A" w:rsidR="00DC031E" w:rsidRPr="00FB0743" w:rsidRDefault="00FB0743" w:rsidP="00DC031E">
      <w:pPr>
        <w:pStyle w:val="Titre1"/>
      </w:pPr>
      <w:r w:rsidRPr="00FB0743">
        <w:lastRenderedPageBreak/>
        <w:t>Création de services</w:t>
      </w:r>
    </w:p>
    <w:p w14:paraId="42BCD330" w14:textId="4025C68C" w:rsidR="00FB0743" w:rsidRDefault="00BB58A3" w:rsidP="00BB58A3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Les</w:t>
      </w:r>
      <w:r w:rsidRPr="00BB58A3">
        <w:rPr>
          <w:rFonts w:ascii="Calibri" w:eastAsia="Times New Roman" w:hAnsi="Calibri" w:cs="Calibri"/>
          <w:sz w:val="22"/>
          <w:szCs w:val="22"/>
        </w:rPr>
        <w:t xml:space="preserve"> contrôleurs font maintenant beaucoup trop de chose. Ils devraient n’avoir qu’une seule responsabilité : la redirection des flux!</w:t>
      </w:r>
      <w:r w:rsidR="00421579">
        <w:rPr>
          <w:rFonts w:ascii="Calibri" w:eastAsia="Times New Roman" w:hAnsi="Calibri" w:cs="Calibri"/>
          <w:sz w:val="22"/>
          <w:szCs w:val="22"/>
        </w:rPr>
        <w:t xml:space="preserve"> </w:t>
      </w:r>
      <w:r w:rsidRPr="00421579">
        <w:rPr>
          <w:rFonts w:ascii="Calibri" w:eastAsia="Times New Roman" w:hAnsi="Calibri" w:cs="Calibri"/>
          <w:sz w:val="22"/>
          <w:szCs w:val="22"/>
        </w:rPr>
        <w:t>Sortons donc la logique dans les Services.</w:t>
      </w:r>
    </w:p>
    <w:p w14:paraId="65F4549F" w14:textId="5878A8EA" w:rsidR="00E21147" w:rsidRDefault="00E21147" w:rsidP="00BB58A3">
      <w:r>
        <w:rPr>
          <w:rFonts w:ascii="Calibri" w:eastAsia="Times New Roman" w:hAnsi="Calibri" w:cs="Calibri"/>
          <w:sz w:val="22"/>
          <w:szCs w:val="22"/>
        </w:rPr>
        <w:t>D’abord un service générique de base pour le CRUD courant</w:t>
      </w:r>
      <w:r w:rsidR="00685064">
        <w:rPr>
          <w:rFonts w:ascii="Calibri" w:eastAsia="Times New Roman" w:hAnsi="Calibri" w:cs="Calibri"/>
          <w:sz w:val="22"/>
          <w:szCs w:val="22"/>
        </w:rPr>
        <w:t xml:space="preserve"> et des interfaces afin de </w:t>
      </w:r>
      <w:proofErr w:type="gramStart"/>
      <w:r w:rsidR="00685064">
        <w:rPr>
          <w:rFonts w:ascii="Calibri" w:eastAsia="Times New Roman" w:hAnsi="Calibri" w:cs="Calibri"/>
          <w:sz w:val="22"/>
          <w:szCs w:val="22"/>
        </w:rPr>
        <w:t>faire</w:t>
      </w:r>
      <w:proofErr w:type="gramEnd"/>
      <w:r w:rsidR="00685064">
        <w:rPr>
          <w:rFonts w:ascii="Calibri" w:eastAsia="Times New Roman" w:hAnsi="Calibri" w:cs="Calibri"/>
          <w:sz w:val="22"/>
          <w:szCs w:val="22"/>
        </w:rPr>
        <w:t xml:space="preserve"> le travail dans les règles</w:t>
      </w:r>
      <w:r w:rsidR="00CE3012">
        <w:rPr>
          <w:rFonts w:ascii="Calibri" w:eastAsia="Times New Roman" w:hAnsi="Calibri" w:cs="Calibri"/>
          <w:sz w:val="22"/>
          <w:szCs w:val="22"/>
        </w:rPr>
        <w:t xml:space="preserve"> de SOLID.</w:t>
      </w:r>
    </w:p>
    <w:p w14:paraId="5A065070" w14:textId="56B6ED5C" w:rsidR="00DC031E" w:rsidRPr="00FB0743" w:rsidRDefault="00FB0743" w:rsidP="00DC031E">
      <w:pPr>
        <w:pStyle w:val="Titre2"/>
      </w:pPr>
      <w:r w:rsidRPr="00FB0743">
        <w:t xml:space="preserve">Créer </w:t>
      </w:r>
      <w:r>
        <w:t>un service générique</w:t>
      </w:r>
    </w:p>
    <w:p w14:paraId="70665BDE" w14:textId="77777777" w:rsidR="007A48E9" w:rsidRDefault="007A48E9" w:rsidP="00156F20">
      <w:pPr>
        <w:pStyle w:val="EtapesInstructions"/>
      </w:pPr>
      <w:r>
        <w:t xml:space="preserve">Créez un dossier </w:t>
      </w:r>
      <w:r>
        <w:rPr>
          <w:b/>
          <w:bCs/>
        </w:rPr>
        <w:t xml:space="preserve">Services </w:t>
      </w:r>
      <w:r>
        <w:t>au niveau du projet</w:t>
      </w:r>
    </w:p>
    <w:p w14:paraId="3F48C5EF" w14:textId="58EF91C3" w:rsidR="00DC031E" w:rsidRDefault="00CE3012" w:rsidP="00156F20">
      <w:pPr>
        <w:pStyle w:val="EtapesInstructions"/>
      </w:pPr>
      <w:r>
        <w:t xml:space="preserve">Créez une Interface </w:t>
      </w:r>
      <w:proofErr w:type="spellStart"/>
      <w:r w:rsidR="00235987" w:rsidRPr="009B06A4">
        <w:rPr>
          <w:rFonts w:ascii="Cascadia Mono" w:hAnsi="Cascadia Mono" w:cs="Cascadia Mono"/>
          <w:color w:val="2B91AF"/>
          <w:sz w:val="19"/>
          <w:szCs w:val="19"/>
        </w:rPr>
        <w:t>I</w:t>
      </w:r>
      <w:r w:rsidR="003B7E72">
        <w:rPr>
          <w:rFonts w:ascii="Cascadia Mono" w:hAnsi="Cascadia Mono" w:cs="Cascadia Mono"/>
          <w:color w:val="2B91AF"/>
          <w:sz w:val="19"/>
          <w:szCs w:val="19"/>
        </w:rPr>
        <w:t>S</w:t>
      </w:r>
      <w:r w:rsidR="00235987" w:rsidRPr="009B06A4">
        <w:rPr>
          <w:rFonts w:ascii="Cascadia Mono" w:hAnsi="Cascadia Mono" w:cs="Cascadia Mono"/>
          <w:color w:val="2B91AF"/>
          <w:sz w:val="19"/>
          <w:szCs w:val="19"/>
        </w:rPr>
        <w:t>erviceBaseAsync</w:t>
      </w:r>
      <w:proofErr w:type="spellEnd"/>
      <w:r w:rsidR="009B06A4" w:rsidRPr="009B06A4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E63F88" w:rsidRPr="00E63F88">
        <w:t>où</w:t>
      </w:r>
      <w:r w:rsidR="00E63F88">
        <w:rPr>
          <w:rFonts w:ascii="Cascadia Mono" w:hAnsi="Cascadia Mono" w:cs="Cascadia Mono"/>
          <w:color w:val="2B91AF"/>
          <w:sz w:val="19"/>
          <w:szCs w:val="19"/>
        </w:rPr>
        <w:t xml:space="preserve"> T </w:t>
      </w:r>
      <w:r w:rsidR="00E63F88" w:rsidRPr="00E63F88">
        <w:t>est une classe</w:t>
      </w:r>
      <w:r w:rsidR="0099227F">
        <w:t>, un modèle</w:t>
      </w:r>
      <w:r w:rsidR="009B5752">
        <w:t>.</w:t>
      </w:r>
    </w:p>
    <w:p w14:paraId="3EB0ADEC" w14:textId="77777777" w:rsidR="00E63F88" w:rsidRPr="0099227F" w:rsidRDefault="00E63F88" w:rsidP="00E63F8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000000"/>
          <w:lang w:val="en-CA"/>
        </w:rPr>
      </w:pPr>
      <w:r w:rsidRPr="0099227F">
        <w:rPr>
          <w:rFonts w:ascii="Consolas" w:hAnsi="Consolas"/>
          <w:lang w:val="en-CA"/>
        </w:rPr>
        <w:t>public</w:t>
      </w:r>
      <w:r w:rsidRPr="0099227F">
        <w:rPr>
          <w:rFonts w:ascii="Consolas" w:hAnsi="Consolas"/>
          <w:color w:val="000000"/>
          <w:lang w:val="en-CA"/>
        </w:rPr>
        <w:t xml:space="preserve"> </w:t>
      </w:r>
      <w:r w:rsidRPr="0099227F">
        <w:rPr>
          <w:rFonts w:ascii="Consolas" w:hAnsi="Consolas"/>
          <w:lang w:val="en-CA"/>
        </w:rPr>
        <w:t>interface</w:t>
      </w:r>
      <w:r w:rsidRPr="0099227F">
        <w:rPr>
          <w:rFonts w:ascii="Consolas" w:hAnsi="Consolas"/>
          <w:color w:val="000000"/>
          <w:lang w:val="en-CA"/>
        </w:rPr>
        <w:t xml:space="preserve"> </w:t>
      </w:r>
      <w:proofErr w:type="spellStart"/>
      <w:r w:rsidRPr="0099227F">
        <w:rPr>
          <w:rFonts w:ascii="Consolas" w:hAnsi="Consolas"/>
          <w:color w:val="2B91AF"/>
          <w:lang w:val="en-CA"/>
        </w:rPr>
        <w:t>IServiceBaseAsync</w:t>
      </w:r>
      <w:proofErr w:type="spellEnd"/>
      <w:r w:rsidRPr="0099227F">
        <w:rPr>
          <w:rFonts w:ascii="Consolas" w:hAnsi="Consolas"/>
          <w:color w:val="000000"/>
          <w:lang w:val="en-CA"/>
        </w:rPr>
        <w:t>&lt;</w:t>
      </w:r>
      <w:r w:rsidRPr="0099227F">
        <w:rPr>
          <w:rFonts w:ascii="Consolas" w:hAnsi="Consolas"/>
          <w:color w:val="2B91AF"/>
          <w:lang w:val="en-CA"/>
        </w:rPr>
        <w:t>T</w:t>
      </w:r>
      <w:r w:rsidRPr="0099227F">
        <w:rPr>
          <w:rFonts w:ascii="Consolas" w:hAnsi="Consolas"/>
          <w:color w:val="000000"/>
          <w:lang w:val="en-CA"/>
        </w:rPr>
        <w:t xml:space="preserve">&gt; </w:t>
      </w:r>
      <w:r w:rsidRPr="0099227F">
        <w:rPr>
          <w:rFonts w:ascii="Consolas" w:hAnsi="Consolas"/>
          <w:lang w:val="en-CA"/>
        </w:rPr>
        <w:t>where</w:t>
      </w:r>
      <w:r w:rsidRPr="0099227F">
        <w:rPr>
          <w:rFonts w:ascii="Consolas" w:hAnsi="Consolas"/>
          <w:color w:val="000000"/>
          <w:lang w:val="en-CA"/>
        </w:rPr>
        <w:t xml:space="preserve"> T : </w:t>
      </w:r>
      <w:r w:rsidRPr="0099227F">
        <w:rPr>
          <w:rFonts w:ascii="Consolas" w:hAnsi="Consolas"/>
          <w:lang w:val="en-CA"/>
        </w:rPr>
        <w:t>class</w:t>
      </w:r>
    </w:p>
    <w:p w14:paraId="1B0D088F" w14:textId="58C408F4" w:rsidR="00E63F88" w:rsidRPr="0099227F" w:rsidRDefault="00E63F88" w:rsidP="00E63F8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99227F">
        <w:rPr>
          <w:rFonts w:ascii="Consolas" w:hAnsi="Consolas"/>
          <w:lang w:val="en-CA"/>
        </w:rPr>
        <w:t xml:space="preserve">{  </w:t>
      </w:r>
    </w:p>
    <w:p w14:paraId="5E0E16E9" w14:textId="3E0D4D7F" w:rsidR="00E63F88" w:rsidRPr="0099227F" w:rsidRDefault="00E63F88" w:rsidP="00E63F8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99227F">
        <w:rPr>
          <w:rFonts w:ascii="Consolas" w:hAnsi="Consolas"/>
          <w:lang w:val="en-CA"/>
        </w:rPr>
        <w:t xml:space="preserve">    Task&lt;T&gt; </w:t>
      </w:r>
      <w:proofErr w:type="spellStart"/>
      <w:r w:rsidRPr="0099227F">
        <w:rPr>
          <w:rFonts w:ascii="Consolas" w:hAnsi="Consolas"/>
          <w:lang w:val="en-CA"/>
        </w:rPr>
        <w:t>CreateAsync</w:t>
      </w:r>
      <w:proofErr w:type="spellEnd"/>
      <w:r w:rsidRPr="0099227F">
        <w:rPr>
          <w:rFonts w:ascii="Consolas" w:hAnsi="Consolas"/>
          <w:lang w:val="en-CA"/>
        </w:rPr>
        <w:t>(T entity);</w:t>
      </w:r>
    </w:p>
    <w:p w14:paraId="5D91D4FD" w14:textId="2D48D36A" w:rsidR="00E63F88" w:rsidRPr="0099227F" w:rsidRDefault="00E63F88" w:rsidP="00E63F8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99227F">
        <w:rPr>
          <w:rFonts w:ascii="Consolas" w:hAnsi="Consolas"/>
          <w:lang w:val="en-CA"/>
        </w:rPr>
        <w:t xml:space="preserve">    Task </w:t>
      </w:r>
      <w:proofErr w:type="spellStart"/>
      <w:r w:rsidRPr="0099227F">
        <w:rPr>
          <w:rFonts w:ascii="Consolas" w:hAnsi="Consolas"/>
          <w:lang w:val="en-CA"/>
        </w:rPr>
        <w:t>DeleteAsync</w:t>
      </w:r>
      <w:proofErr w:type="spellEnd"/>
      <w:r w:rsidRPr="0099227F">
        <w:rPr>
          <w:rFonts w:ascii="Consolas" w:hAnsi="Consolas"/>
          <w:lang w:val="en-CA"/>
        </w:rPr>
        <w:t>(</w:t>
      </w:r>
      <w:r w:rsidRPr="0099227F">
        <w:rPr>
          <w:rFonts w:ascii="Consolas" w:hAnsi="Consolas"/>
          <w:color w:val="0000FF"/>
          <w:lang w:val="en-CA"/>
        </w:rPr>
        <w:t>int</w:t>
      </w:r>
      <w:r w:rsidRPr="0099227F">
        <w:rPr>
          <w:rFonts w:ascii="Consolas" w:hAnsi="Consolas"/>
          <w:lang w:val="en-CA"/>
        </w:rPr>
        <w:t xml:space="preserve"> id);</w:t>
      </w:r>
    </w:p>
    <w:p w14:paraId="3EA4E0C7" w14:textId="1B94B4FE" w:rsidR="00E63F88" w:rsidRPr="0099227F" w:rsidRDefault="00E63F88" w:rsidP="00E63F8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99227F">
        <w:rPr>
          <w:rFonts w:ascii="Consolas" w:hAnsi="Consolas"/>
          <w:lang w:val="en-CA"/>
        </w:rPr>
        <w:t xml:space="preserve">    Task&lt;</w:t>
      </w:r>
      <w:proofErr w:type="spellStart"/>
      <w:r w:rsidRPr="0099227F">
        <w:rPr>
          <w:rFonts w:ascii="Consolas" w:hAnsi="Consolas"/>
          <w:lang w:val="en-CA"/>
        </w:rPr>
        <w:t>IReadOnlyList</w:t>
      </w:r>
      <w:proofErr w:type="spellEnd"/>
      <w:r w:rsidRPr="0099227F">
        <w:rPr>
          <w:rFonts w:ascii="Consolas" w:hAnsi="Consolas"/>
          <w:lang w:val="en-CA"/>
        </w:rPr>
        <w:t xml:space="preserve">&lt;T&gt;&gt; </w:t>
      </w:r>
      <w:proofErr w:type="spellStart"/>
      <w:r w:rsidRPr="0099227F">
        <w:rPr>
          <w:rFonts w:ascii="Consolas" w:hAnsi="Consolas"/>
          <w:lang w:val="en-CA"/>
        </w:rPr>
        <w:t>GetAllAsync</w:t>
      </w:r>
      <w:proofErr w:type="spellEnd"/>
      <w:r w:rsidRPr="0099227F">
        <w:rPr>
          <w:rFonts w:ascii="Consolas" w:hAnsi="Consolas"/>
          <w:lang w:val="en-CA"/>
        </w:rPr>
        <w:t>();</w:t>
      </w:r>
    </w:p>
    <w:p w14:paraId="564FF73A" w14:textId="18FC7F27" w:rsidR="00E63F88" w:rsidRPr="00E63F88" w:rsidRDefault="00E63F88" w:rsidP="00E63F8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E63F88">
        <w:rPr>
          <w:rFonts w:ascii="Consolas" w:hAnsi="Consolas"/>
          <w:lang w:val="en-CA"/>
        </w:rPr>
        <w:t xml:space="preserve">    Task&lt;T</w:t>
      </w:r>
      <w:r w:rsidR="00293886">
        <w:rPr>
          <w:rFonts w:ascii="Consolas" w:hAnsi="Consolas"/>
          <w:lang w:val="en-CA"/>
        </w:rPr>
        <w:t>?</w:t>
      </w:r>
      <w:r w:rsidRPr="00E63F88">
        <w:rPr>
          <w:rFonts w:ascii="Consolas" w:hAnsi="Consolas"/>
          <w:lang w:val="en-CA"/>
        </w:rPr>
        <w:t xml:space="preserve">&gt; </w:t>
      </w:r>
      <w:proofErr w:type="spellStart"/>
      <w:r w:rsidRPr="00E63F88">
        <w:rPr>
          <w:rFonts w:ascii="Consolas" w:hAnsi="Consolas"/>
          <w:lang w:val="en-CA"/>
        </w:rPr>
        <w:t>GetByIdAsync</w:t>
      </w:r>
      <w:proofErr w:type="spellEnd"/>
      <w:r w:rsidRPr="00E63F88">
        <w:rPr>
          <w:rFonts w:ascii="Consolas" w:hAnsi="Consolas"/>
          <w:lang w:val="en-CA"/>
        </w:rPr>
        <w:t>(</w:t>
      </w:r>
      <w:r w:rsidRPr="00E63F88">
        <w:rPr>
          <w:rFonts w:ascii="Consolas" w:hAnsi="Consolas"/>
          <w:color w:val="0000FF"/>
          <w:lang w:val="en-CA"/>
        </w:rPr>
        <w:t>int</w:t>
      </w:r>
      <w:r w:rsidRPr="00E63F88">
        <w:rPr>
          <w:rFonts w:ascii="Consolas" w:hAnsi="Consolas"/>
          <w:lang w:val="en-CA"/>
        </w:rPr>
        <w:t xml:space="preserve"> id);</w:t>
      </w:r>
    </w:p>
    <w:p w14:paraId="54CC4A1B" w14:textId="4A30F8D9" w:rsidR="00E63F88" w:rsidRPr="00422F6B" w:rsidRDefault="00E63F88" w:rsidP="00E63F8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US"/>
        </w:rPr>
      </w:pPr>
      <w:r w:rsidRPr="00E63F88">
        <w:rPr>
          <w:rFonts w:ascii="Consolas" w:hAnsi="Consolas"/>
          <w:lang w:val="en-CA"/>
        </w:rPr>
        <w:t xml:space="preserve">    </w:t>
      </w:r>
      <w:r w:rsidRPr="00422F6B">
        <w:rPr>
          <w:rFonts w:ascii="Consolas" w:hAnsi="Consolas"/>
          <w:lang w:val="en-US"/>
        </w:rPr>
        <w:t xml:space="preserve">Task </w:t>
      </w:r>
      <w:proofErr w:type="spellStart"/>
      <w:proofErr w:type="gramStart"/>
      <w:r w:rsidRPr="00422F6B">
        <w:rPr>
          <w:rFonts w:ascii="Consolas" w:hAnsi="Consolas"/>
          <w:lang w:val="en-US"/>
        </w:rPr>
        <w:t>EditAsync</w:t>
      </w:r>
      <w:proofErr w:type="spellEnd"/>
      <w:r w:rsidRPr="00422F6B">
        <w:rPr>
          <w:rFonts w:ascii="Consolas" w:hAnsi="Consolas"/>
          <w:lang w:val="en-US"/>
        </w:rPr>
        <w:t>(</w:t>
      </w:r>
      <w:proofErr w:type="gramEnd"/>
      <w:r w:rsidRPr="00422F6B">
        <w:rPr>
          <w:rFonts w:ascii="Consolas" w:hAnsi="Consolas"/>
          <w:lang w:val="en-US"/>
        </w:rPr>
        <w:t>T entity);</w:t>
      </w:r>
    </w:p>
    <w:p w14:paraId="503A0EC3" w14:textId="3B5E65AE" w:rsidR="00156F20" w:rsidRPr="00422F6B" w:rsidRDefault="00E63F88" w:rsidP="00E63F8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US"/>
        </w:rPr>
      </w:pPr>
      <w:r w:rsidRPr="00422F6B">
        <w:rPr>
          <w:rFonts w:ascii="Consolas" w:hAnsi="Consolas"/>
          <w:lang w:val="en-US"/>
        </w:rPr>
        <w:t>}</w:t>
      </w:r>
    </w:p>
    <w:p w14:paraId="2CB7BFFC" w14:textId="1BC24B0C" w:rsidR="00B109B2" w:rsidRDefault="00B109B2" w:rsidP="00B109B2">
      <w:pPr>
        <w:pStyle w:val="EtapesInstructions"/>
      </w:pPr>
      <w:r>
        <w:t xml:space="preserve">Créez la classe </w:t>
      </w:r>
      <w:proofErr w:type="spellStart"/>
      <w:r w:rsidR="003B7E72">
        <w:rPr>
          <w:rFonts w:ascii="Cascadia Mono" w:hAnsi="Cascadia Mono" w:cs="Cascadia Mono"/>
          <w:color w:val="2B91AF"/>
          <w:sz w:val="19"/>
          <w:szCs w:val="19"/>
        </w:rPr>
        <w:t>S</w:t>
      </w:r>
      <w:r w:rsidR="003B7E72" w:rsidRPr="009B06A4">
        <w:rPr>
          <w:rFonts w:ascii="Cascadia Mono" w:hAnsi="Cascadia Mono" w:cs="Cascadia Mono"/>
          <w:color w:val="2B91AF"/>
          <w:sz w:val="19"/>
          <w:szCs w:val="19"/>
        </w:rPr>
        <w:t>erviceBaseAsync</w:t>
      </w:r>
      <w:proofErr w:type="spellEnd"/>
      <w:r w:rsidR="003B7E72" w:rsidRPr="009B06A4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t xml:space="preserve">qui implémente l’interface </w:t>
      </w:r>
      <w:proofErr w:type="spellStart"/>
      <w:r w:rsidRPr="009B06A4">
        <w:rPr>
          <w:rFonts w:ascii="Cascadia Mono" w:hAnsi="Cascadia Mono" w:cs="Cascadia Mono"/>
          <w:color w:val="2B91AF"/>
          <w:sz w:val="19"/>
          <w:szCs w:val="19"/>
        </w:rPr>
        <w:t>I</w:t>
      </w:r>
      <w:r w:rsidR="003B7E72">
        <w:rPr>
          <w:rFonts w:ascii="Cascadia Mono" w:hAnsi="Cascadia Mono" w:cs="Cascadia Mono"/>
          <w:color w:val="2B91AF"/>
          <w:sz w:val="19"/>
          <w:szCs w:val="19"/>
        </w:rPr>
        <w:t>S</w:t>
      </w:r>
      <w:r w:rsidRPr="009B06A4">
        <w:rPr>
          <w:rFonts w:ascii="Cascadia Mono" w:hAnsi="Cascadia Mono" w:cs="Cascadia Mono"/>
          <w:color w:val="2B91AF"/>
          <w:sz w:val="19"/>
          <w:szCs w:val="19"/>
        </w:rPr>
        <w:t>erviceBaseAsync</w:t>
      </w:r>
      <w:proofErr w:type="spellEnd"/>
      <w:r w:rsidRPr="009B06A4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E63F88">
        <w:t>où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T </w:t>
      </w:r>
      <w:r w:rsidRPr="00E63F88">
        <w:t>est une classe</w:t>
      </w:r>
      <w:r>
        <w:t>, un modèle.</w:t>
      </w:r>
    </w:p>
    <w:p w14:paraId="0F6BFB63" w14:textId="0D3272F0" w:rsidR="001E7D0A" w:rsidRDefault="001915BF" w:rsidP="00B73C07">
      <w:pPr>
        <w:pStyle w:val="EtapesInstructions"/>
      </w:pPr>
      <w:r>
        <w:t>I</w:t>
      </w:r>
      <w:r w:rsidR="001E7D0A">
        <w:t xml:space="preserve">njectez le </w:t>
      </w:r>
      <w:proofErr w:type="spellStart"/>
      <w:r w:rsidR="001E7D0A">
        <w:t>DbContext</w:t>
      </w:r>
      <w:proofErr w:type="spellEnd"/>
    </w:p>
    <w:p w14:paraId="5E37D906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color w:val="0000FF"/>
          <w:lang w:val="en-CA"/>
        </w:rPr>
        <w:t>public</w:t>
      </w:r>
      <w:r w:rsidRPr="00CD5BFC">
        <w:rPr>
          <w:rFonts w:ascii="Consolas" w:hAnsi="Consolas"/>
          <w:lang w:val="en-CA"/>
        </w:rPr>
        <w:t xml:space="preserve"> </w:t>
      </w:r>
      <w:r w:rsidRPr="00CD5BFC">
        <w:rPr>
          <w:rFonts w:ascii="Consolas" w:hAnsi="Consolas"/>
          <w:color w:val="0000FF"/>
          <w:lang w:val="en-CA"/>
        </w:rPr>
        <w:t>class</w:t>
      </w:r>
      <w:r w:rsidRPr="00CD5BFC">
        <w:rPr>
          <w:rFonts w:ascii="Consolas" w:hAnsi="Consolas"/>
          <w:lang w:val="en-CA"/>
        </w:rPr>
        <w:t xml:space="preserve"> </w:t>
      </w:r>
      <w:proofErr w:type="spellStart"/>
      <w:r w:rsidRPr="00CD5BFC">
        <w:rPr>
          <w:rFonts w:ascii="Consolas" w:hAnsi="Consolas"/>
          <w:color w:val="2B91AF"/>
          <w:lang w:val="en-CA"/>
        </w:rPr>
        <w:t>ServiceBaseAsync</w:t>
      </w:r>
      <w:proofErr w:type="spellEnd"/>
      <w:r w:rsidRPr="00CD5BFC">
        <w:rPr>
          <w:rFonts w:ascii="Consolas" w:hAnsi="Consolas"/>
          <w:lang w:val="en-CA"/>
        </w:rPr>
        <w:t>&lt;</w:t>
      </w:r>
      <w:r w:rsidRPr="00CD5BFC">
        <w:rPr>
          <w:rFonts w:ascii="Consolas" w:hAnsi="Consolas"/>
          <w:color w:val="2B91AF"/>
          <w:lang w:val="en-CA"/>
        </w:rPr>
        <w:t>T</w:t>
      </w:r>
      <w:r w:rsidRPr="00CD5BFC">
        <w:rPr>
          <w:rFonts w:ascii="Consolas" w:hAnsi="Consolas"/>
          <w:lang w:val="en-CA"/>
        </w:rPr>
        <w:t xml:space="preserve">&gt; : </w:t>
      </w:r>
      <w:proofErr w:type="spellStart"/>
      <w:r w:rsidRPr="00CD5BFC">
        <w:rPr>
          <w:rFonts w:ascii="Consolas" w:hAnsi="Consolas"/>
          <w:lang w:val="en-CA"/>
        </w:rPr>
        <w:t>IServiceBaseAsync</w:t>
      </w:r>
      <w:proofErr w:type="spellEnd"/>
      <w:r w:rsidRPr="00CD5BFC">
        <w:rPr>
          <w:rFonts w:ascii="Consolas" w:hAnsi="Consolas"/>
          <w:lang w:val="en-CA"/>
        </w:rPr>
        <w:t xml:space="preserve">&lt;T&gt; </w:t>
      </w:r>
      <w:r w:rsidRPr="00CD5BFC">
        <w:rPr>
          <w:rFonts w:ascii="Consolas" w:hAnsi="Consolas"/>
          <w:color w:val="0000FF"/>
          <w:lang w:val="en-CA"/>
        </w:rPr>
        <w:t>where</w:t>
      </w:r>
      <w:r w:rsidRPr="00CD5BFC">
        <w:rPr>
          <w:rFonts w:ascii="Consolas" w:hAnsi="Consolas"/>
          <w:lang w:val="en-CA"/>
        </w:rPr>
        <w:t xml:space="preserve"> T : </w:t>
      </w:r>
      <w:r w:rsidRPr="00CD5BFC">
        <w:rPr>
          <w:rFonts w:ascii="Consolas" w:hAnsi="Consolas"/>
          <w:color w:val="0000FF"/>
          <w:lang w:val="en-CA"/>
        </w:rPr>
        <w:t>class</w:t>
      </w:r>
    </w:p>
    <w:p w14:paraId="1F8DA7AE" w14:textId="448E0935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lang w:val="en-CA"/>
        </w:rPr>
        <w:t>{</w:t>
      </w:r>
    </w:p>
    <w:p w14:paraId="1866724A" w14:textId="168266DB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lang w:val="en-CA"/>
        </w:rPr>
        <w:t xml:space="preserve">    </w:t>
      </w:r>
      <w:r w:rsidRPr="00CD5BFC">
        <w:rPr>
          <w:rFonts w:ascii="Consolas" w:hAnsi="Consolas"/>
          <w:color w:val="0000FF"/>
          <w:lang w:val="en-CA"/>
        </w:rPr>
        <w:t>protected</w:t>
      </w:r>
      <w:r w:rsidRPr="00CD5BFC">
        <w:rPr>
          <w:rFonts w:ascii="Consolas" w:hAnsi="Consolas"/>
          <w:lang w:val="en-CA"/>
        </w:rPr>
        <w:t xml:space="preserve"> </w:t>
      </w:r>
      <w:proofErr w:type="spellStart"/>
      <w:r w:rsidRPr="00CD5BFC">
        <w:rPr>
          <w:rFonts w:ascii="Consolas" w:hAnsi="Consolas"/>
          <w:color w:val="0000FF"/>
          <w:lang w:val="en-CA"/>
        </w:rPr>
        <w:t>readonly</w:t>
      </w:r>
      <w:proofErr w:type="spellEnd"/>
      <w:r w:rsidRPr="00CD5BFC">
        <w:rPr>
          <w:rFonts w:ascii="Consolas" w:hAnsi="Consolas"/>
          <w:lang w:val="en-CA"/>
        </w:rPr>
        <w:t xml:space="preserve"> </w:t>
      </w:r>
      <w:proofErr w:type="spellStart"/>
      <w:r w:rsidRPr="00CD5BFC">
        <w:rPr>
          <w:rFonts w:ascii="Consolas" w:hAnsi="Consolas"/>
          <w:lang w:val="en-CA"/>
        </w:rPr>
        <w:t>ZombiePartyDbContext</w:t>
      </w:r>
      <w:proofErr w:type="spellEnd"/>
      <w:r w:rsidRPr="00CD5BFC">
        <w:rPr>
          <w:rFonts w:ascii="Consolas" w:hAnsi="Consolas"/>
          <w:lang w:val="en-CA"/>
        </w:rPr>
        <w:t xml:space="preserve"> _</w:t>
      </w:r>
      <w:proofErr w:type="spellStart"/>
      <w:r w:rsidRPr="00CD5BFC">
        <w:rPr>
          <w:rFonts w:ascii="Consolas" w:hAnsi="Consolas"/>
          <w:lang w:val="en-CA"/>
        </w:rPr>
        <w:t>dbContext</w:t>
      </w:r>
      <w:proofErr w:type="spellEnd"/>
      <w:r w:rsidRPr="00CD5BFC">
        <w:rPr>
          <w:rFonts w:ascii="Consolas" w:hAnsi="Consolas"/>
          <w:lang w:val="en-CA"/>
        </w:rPr>
        <w:t>;</w:t>
      </w:r>
    </w:p>
    <w:p w14:paraId="2D3B3D94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</w:p>
    <w:p w14:paraId="54B60F30" w14:textId="55286E26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lang w:val="en-CA"/>
        </w:rPr>
        <w:t xml:space="preserve">    </w:t>
      </w:r>
      <w:r w:rsidRPr="00CD5BFC">
        <w:rPr>
          <w:rFonts w:ascii="Consolas" w:hAnsi="Consolas"/>
          <w:color w:val="0000FF"/>
          <w:lang w:val="en-CA"/>
        </w:rPr>
        <w:t>public</w:t>
      </w:r>
      <w:r w:rsidRPr="00CD5BFC">
        <w:rPr>
          <w:rFonts w:ascii="Consolas" w:hAnsi="Consolas"/>
          <w:lang w:val="en-CA"/>
        </w:rPr>
        <w:t xml:space="preserve"> </w:t>
      </w:r>
      <w:proofErr w:type="spellStart"/>
      <w:r w:rsidRPr="00CD5BFC">
        <w:rPr>
          <w:rFonts w:ascii="Consolas" w:hAnsi="Consolas"/>
          <w:color w:val="2B91AF"/>
          <w:lang w:val="en-CA"/>
        </w:rPr>
        <w:t>ServiceBaseAsync</w:t>
      </w:r>
      <w:proofErr w:type="spellEnd"/>
      <w:r w:rsidRPr="00CD5BFC">
        <w:rPr>
          <w:rFonts w:ascii="Consolas" w:hAnsi="Consolas"/>
          <w:lang w:val="en-CA"/>
        </w:rPr>
        <w:t>(</w:t>
      </w:r>
      <w:proofErr w:type="spellStart"/>
      <w:r w:rsidRPr="00CD5BFC">
        <w:rPr>
          <w:rFonts w:ascii="Consolas" w:hAnsi="Consolas"/>
          <w:lang w:val="en-CA"/>
        </w:rPr>
        <w:t>ZombiePartyDbContext</w:t>
      </w:r>
      <w:proofErr w:type="spellEnd"/>
      <w:r w:rsidRPr="00CD5BFC">
        <w:rPr>
          <w:rFonts w:ascii="Consolas" w:hAnsi="Consolas"/>
          <w:lang w:val="en-CA"/>
        </w:rPr>
        <w:t xml:space="preserve"> </w:t>
      </w:r>
      <w:proofErr w:type="spellStart"/>
      <w:r w:rsidRPr="00CD5BFC">
        <w:rPr>
          <w:rFonts w:ascii="Consolas" w:hAnsi="Consolas"/>
          <w:lang w:val="en-CA"/>
        </w:rPr>
        <w:t>dbContext</w:t>
      </w:r>
      <w:proofErr w:type="spellEnd"/>
      <w:r w:rsidRPr="00CD5BFC">
        <w:rPr>
          <w:rFonts w:ascii="Consolas" w:hAnsi="Consolas"/>
          <w:lang w:val="en-CA"/>
        </w:rPr>
        <w:t>)</w:t>
      </w:r>
    </w:p>
    <w:p w14:paraId="677175A8" w14:textId="4F9034C3" w:rsidR="00B73C07" w:rsidRPr="00422F6B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US"/>
        </w:rPr>
      </w:pPr>
      <w:r w:rsidRPr="00CD5BFC">
        <w:rPr>
          <w:rFonts w:ascii="Consolas" w:hAnsi="Consolas"/>
          <w:lang w:val="en-CA"/>
        </w:rPr>
        <w:t xml:space="preserve">    </w:t>
      </w:r>
      <w:r w:rsidRPr="00422F6B">
        <w:rPr>
          <w:rFonts w:ascii="Consolas" w:hAnsi="Consolas"/>
          <w:lang w:val="en-US"/>
        </w:rPr>
        <w:t>{</w:t>
      </w:r>
    </w:p>
    <w:p w14:paraId="06BBAA57" w14:textId="04D2D07D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422F6B">
        <w:rPr>
          <w:rFonts w:ascii="Consolas" w:hAnsi="Consolas"/>
          <w:lang w:val="en-US"/>
        </w:rPr>
        <w:t xml:space="preserve">        </w:t>
      </w:r>
      <w:r w:rsidRPr="00CD5BFC">
        <w:rPr>
          <w:rFonts w:ascii="Consolas" w:hAnsi="Consolas"/>
        </w:rPr>
        <w:t>_</w:t>
      </w:r>
      <w:proofErr w:type="spellStart"/>
      <w:r w:rsidRPr="00CD5BFC">
        <w:rPr>
          <w:rFonts w:ascii="Consolas" w:hAnsi="Consolas"/>
        </w:rPr>
        <w:t>dbContext</w:t>
      </w:r>
      <w:proofErr w:type="spellEnd"/>
      <w:r w:rsidRPr="00CD5BFC">
        <w:rPr>
          <w:rFonts w:ascii="Consolas" w:hAnsi="Consolas"/>
        </w:rPr>
        <w:t xml:space="preserve"> = </w:t>
      </w:r>
      <w:proofErr w:type="spellStart"/>
      <w:r w:rsidRPr="00CD5BFC">
        <w:rPr>
          <w:rFonts w:ascii="Consolas" w:hAnsi="Consolas"/>
        </w:rPr>
        <w:t>dbContext</w:t>
      </w:r>
      <w:proofErr w:type="spellEnd"/>
      <w:r w:rsidRPr="00CD5BFC">
        <w:rPr>
          <w:rFonts w:ascii="Consolas" w:hAnsi="Consolas"/>
        </w:rPr>
        <w:t>;</w:t>
      </w:r>
    </w:p>
    <w:p w14:paraId="68828C31" w14:textId="5E6F5139" w:rsidR="00B73C07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CD5BFC">
        <w:rPr>
          <w:rFonts w:ascii="Consolas" w:hAnsi="Consolas"/>
        </w:rPr>
        <w:t xml:space="preserve">    }</w:t>
      </w:r>
    </w:p>
    <w:p w14:paraId="65368413" w14:textId="7775B354" w:rsidR="00A311F3" w:rsidRPr="00CD5BFC" w:rsidRDefault="00A311F3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CD5BFC">
        <w:rPr>
          <w:rFonts w:ascii="Consolas" w:hAnsi="Consolas"/>
        </w:rPr>
        <w:t>}</w:t>
      </w:r>
    </w:p>
    <w:p w14:paraId="0C8E3782" w14:textId="77777777" w:rsidR="00901564" w:rsidRDefault="00901564" w:rsidP="00B73C07">
      <w:pPr>
        <w:pStyle w:val="EtapesInstructions"/>
        <w:numPr>
          <w:ilvl w:val="0"/>
          <w:numId w:val="0"/>
        </w:numPr>
        <w:spacing w:before="0" w:after="0"/>
      </w:pPr>
    </w:p>
    <w:p w14:paraId="6D74EC0F" w14:textId="681861AF" w:rsidR="00CB21ED" w:rsidRDefault="00CB21ED" w:rsidP="00F516DE">
      <w:pPr>
        <w:pStyle w:val="EtapesInstructions"/>
      </w:pPr>
      <w:r>
        <w:t xml:space="preserve">Implémentez l’interface (toutes les méthodes de l’interface vont être créées avec </w:t>
      </w:r>
      <w:proofErr w:type="spellStart"/>
      <w:r>
        <w:t>Th</w:t>
      </w:r>
      <w:r w:rsidR="00197007">
        <w:t>r</w:t>
      </w:r>
      <w:r>
        <w:t>ow</w:t>
      </w:r>
      <w:proofErr w:type="spellEnd"/>
      <w:r>
        <w:t xml:space="preserve"> </w:t>
      </w:r>
      <w:proofErr w:type="spellStart"/>
      <w:r w:rsidR="00197007">
        <w:t>NotImplemented</w:t>
      </w:r>
      <w:r>
        <w:t>Exception</w:t>
      </w:r>
      <w:proofErr w:type="spellEnd"/>
    </w:p>
    <w:p w14:paraId="7719169B" w14:textId="42AB88FF" w:rsidR="0005654A" w:rsidRDefault="0005654A" w:rsidP="00EA21C3">
      <w:pPr>
        <w:pStyle w:val="EtapesInstructions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9B37567" wp14:editId="37001D5F">
            <wp:extent cx="5931272" cy="760021"/>
            <wp:effectExtent l="133350" t="114300" r="127000" b="173990"/>
            <wp:docPr id="1" name="Image 1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ordinateur&#10;&#10;Description générée automatiquement"/>
                    <pic:cNvPicPr/>
                  </pic:nvPicPr>
                  <pic:blipFill rotWithShape="1">
                    <a:blip r:embed="rId11"/>
                    <a:srcRect l="13507" t="18113" b="65785"/>
                    <a:stretch/>
                  </pic:blipFill>
                  <pic:spPr bwMode="auto">
                    <a:xfrm>
                      <a:off x="0" y="0"/>
                      <a:ext cx="5931725" cy="76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87D84" w14:textId="27B0BA3E" w:rsidR="00311F06" w:rsidRDefault="001D04F1" w:rsidP="00EA21C3">
      <w:pPr>
        <w:pStyle w:val="EtapesInstructions"/>
        <w:numPr>
          <w:ilvl w:val="0"/>
          <w:numId w:val="0"/>
        </w:numPr>
        <w:ind w:left="360" w:hanging="360"/>
        <w:jc w:val="center"/>
      </w:pPr>
      <w:r>
        <w:rPr>
          <w:noProof/>
        </w:rPr>
        <w:lastRenderedPageBreak/>
        <w:drawing>
          <wp:inline distT="0" distB="0" distL="0" distR="0" wp14:anchorId="41E5A461" wp14:editId="77328AF8">
            <wp:extent cx="5284248" cy="783553"/>
            <wp:effectExtent l="133350" t="114300" r="145415" b="169545"/>
            <wp:docPr id="2" name="Image 2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affichage, logiciel&#10;&#10;Description générée automatiquement"/>
                    <pic:cNvPicPr/>
                  </pic:nvPicPr>
                  <pic:blipFill rotWithShape="1">
                    <a:blip r:embed="rId12"/>
                    <a:srcRect l="6755" t="17861" r="16168" b="65536"/>
                    <a:stretch/>
                  </pic:blipFill>
                  <pic:spPr bwMode="auto">
                    <a:xfrm>
                      <a:off x="0" y="0"/>
                      <a:ext cx="5285901" cy="7837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B495E" w14:textId="08B718E5" w:rsidR="008322FE" w:rsidRDefault="00EA21C3" w:rsidP="00A95D67">
      <w:pPr>
        <w:pStyle w:val="EtapesInstructions"/>
        <w:numPr>
          <w:ilvl w:val="0"/>
          <w:numId w:val="0"/>
        </w:numPr>
        <w:ind w:left="360" w:hanging="360"/>
        <w:jc w:val="center"/>
      </w:pPr>
      <w:r w:rsidRPr="00EA21C3">
        <w:rPr>
          <w:noProof/>
        </w:rPr>
        <w:drawing>
          <wp:inline distT="0" distB="0" distL="0" distR="0" wp14:anchorId="0053F579" wp14:editId="006B883A">
            <wp:extent cx="4294276" cy="2400300"/>
            <wp:effectExtent l="133350" t="114300" r="125730" b="171450"/>
            <wp:docPr id="3" name="Image 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Police&#10;&#10;Description générée automatiquement"/>
                    <pic:cNvPicPr/>
                  </pic:nvPicPr>
                  <pic:blipFill rotWithShape="1">
                    <a:blip r:embed="rId13"/>
                    <a:srcRect b="13699"/>
                    <a:stretch/>
                  </pic:blipFill>
                  <pic:spPr bwMode="auto">
                    <a:xfrm>
                      <a:off x="0" y="0"/>
                      <a:ext cx="4294759" cy="2400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FC36B" w14:textId="7922A811" w:rsidR="001E7D0A" w:rsidRDefault="001E7D0A" w:rsidP="00F516DE">
      <w:pPr>
        <w:pStyle w:val="EtapesInstructions"/>
      </w:pPr>
      <w:r>
        <w:t xml:space="preserve">Complétez </w:t>
      </w:r>
      <w:r w:rsidR="008322FE">
        <w:t>chacune des</w:t>
      </w:r>
      <w:r>
        <w:t xml:space="preserve"> méthodes</w:t>
      </w:r>
      <w:r w:rsidR="008322FE">
        <w:t xml:space="preserve"> en remplaçant l’exception</w:t>
      </w:r>
    </w:p>
    <w:p w14:paraId="1F3018BB" w14:textId="0DBEC346" w:rsidR="00901564" w:rsidRDefault="00901564" w:rsidP="00901564">
      <w:pPr>
        <w:pStyle w:val="Titre3"/>
      </w:pPr>
      <w:r>
        <w:t>Create</w:t>
      </w:r>
    </w:p>
    <w:p w14:paraId="734923AA" w14:textId="6CB49864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proofErr w:type="gramStart"/>
      <w:r w:rsidRPr="00CD5BFC">
        <w:rPr>
          <w:rFonts w:ascii="Consolas" w:hAnsi="Consolas"/>
          <w:color w:val="0000FF"/>
        </w:rPr>
        <w:t>public</w:t>
      </w:r>
      <w:proofErr w:type="gramEnd"/>
      <w:r w:rsidRPr="00CD5BFC">
        <w:rPr>
          <w:rFonts w:ascii="Consolas" w:hAnsi="Consolas"/>
        </w:rPr>
        <w:t xml:space="preserve"> </w:t>
      </w:r>
      <w:proofErr w:type="spellStart"/>
      <w:r w:rsidRPr="005B264A">
        <w:rPr>
          <w:rFonts w:ascii="Consolas" w:hAnsi="Consolas"/>
          <w:color w:val="0000FF"/>
          <w:highlight w:val="green"/>
        </w:rPr>
        <w:t>async</w:t>
      </w:r>
      <w:proofErr w:type="spellEnd"/>
      <w:r w:rsidRPr="00CD5BFC">
        <w:rPr>
          <w:rFonts w:ascii="Consolas" w:hAnsi="Consolas"/>
        </w:rPr>
        <w:t xml:space="preserve"> </w:t>
      </w:r>
      <w:proofErr w:type="spellStart"/>
      <w:r w:rsidRPr="00CD5BFC">
        <w:rPr>
          <w:rFonts w:ascii="Consolas" w:hAnsi="Consolas"/>
        </w:rPr>
        <w:t>Task</w:t>
      </w:r>
      <w:proofErr w:type="spellEnd"/>
      <w:r w:rsidRPr="00CD5BFC">
        <w:rPr>
          <w:rFonts w:ascii="Consolas" w:hAnsi="Consolas"/>
        </w:rPr>
        <w:t xml:space="preserve">&lt;T&gt; </w:t>
      </w:r>
      <w:proofErr w:type="spellStart"/>
      <w:r w:rsidRPr="00CD5BFC">
        <w:rPr>
          <w:rFonts w:ascii="Consolas" w:hAnsi="Consolas"/>
        </w:rPr>
        <w:t>CreateAsync</w:t>
      </w:r>
      <w:proofErr w:type="spellEnd"/>
      <w:r w:rsidRPr="00CD5BFC">
        <w:rPr>
          <w:rFonts w:ascii="Consolas" w:hAnsi="Consolas"/>
        </w:rPr>
        <w:t xml:space="preserve">(T </w:t>
      </w:r>
      <w:proofErr w:type="spellStart"/>
      <w:r w:rsidRPr="00CD5BFC">
        <w:rPr>
          <w:rFonts w:ascii="Consolas" w:hAnsi="Consolas"/>
        </w:rPr>
        <w:t>entity</w:t>
      </w:r>
      <w:proofErr w:type="spellEnd"/>
      <w:r w:rsidRPr="00CD5BFC">
        <w:rPr>
          <w:rFonts w:ascii="Consolas" w:hAnsi="Consolas"/>
        </w:rPr>
        <w:t>)</w:t>
      </w:r>
    </w:p>
    <w:p w14:paraId="57EA383A" w14:textId="7AA95FC9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CD5BFC">
        <w:rPr>
          <w:rFonts w:ascii="Consolas" w:hAnsi="Consolas"/>
        </w:rPr>
        <w:t>{</w:t>
      </w:r>
    </w:p>
    <w:p w14:paraId="4F7BF27E" w14:textId="5AA6CB64" w:rsidR="00B73C07" w:rsidRPr="005B264A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cyan"/>
        </w:rPr>
      </w:pPr>
      <w:r w:rsidRPr="00CD5BFC">
        <w:rPr>
          <w:rFonts w:ascii="Consolas" w:hAnsi="Consolas"/>
        </w:rPr>
        <w:t xml:space="preserve">    </w:t>
      </w:r>
      <w:proofErr w:type="spellStart"/>
      <w:proofErr w:type="gramStart"/>
      <w:r w:rsidRPr="005B264A">
        <w:rPr>
          <w:rFonts w:ascii="Consolas" w:hAnsi="Consolas"/>
          <w:color w:val="0000FF"/>
          <w:highlight w:val="cyan"/>
        </w:rPr>
        <w:t>await</w:t>
      </w:r>
      <w:proofErr w:type="spellEnd"/>
      <w:proofErr w:type="gramEnd"/>
      <w:r w:rsidRPr="005B264A">
        <w:rPr>
          <w:rFonts w:ascii="Consolas" w:hAnsi="Consolas"/>
          <w:highlight w:val="cyan"/>
        </w:rPr>
        <w:t xml:space="preserve"> _</w:t>
      </w:r>
      <w:proofErr w:type="spellStart"/>
      <w:r w:rsidRPr="005B264A">
        <w:rPr>
          <w:rFonts w:ascii="Consolas" w:hAnsi="Consolas"/>
          <w:highlight w:val="cyan"/>
        </w:rPr>
        <w:t>dbContext.Set</w:t>
      </w:r>
      <w:proofErr w:type="spellEnd"/>
      <w:r w:rsidRPr="005B264A">
        <w:rPr>
          <w:rFonts w:ascii="Consolas" w:hAnsi="Consolas"/>
          <w:highlight w:val="cyan"/>
        </w:rPr>
        <w:t>&lt;T&gt;().</w:t>
      </w:r>
      <w:proofErr w:type="spellStart"/>
      <w:r w:rsidRPr="005B264A">
        <w:rPr>
          <w:rFonts w:ascii="Consolas" w:hAnsi="Consolas"/>
          <w:highlight w:val="cyan"/>
        </w:rPr>
        <w:t>AddAsync</w:t>
      </w:r>
      <w:proofErr w:type="spellEnd"/>
      <w:r w:rsidRPr="005B264A">
        <w:rPr>
          <w:rFonts w:ascii="Consolas" w:hAnsi="Consolas"/>
          <w:highlight w:val="cyan"/>
        </w:rPr>
        <w:t>(</w:t>
      </w:r>
      <w:proofErr w:type="spellStart"/>
      <w:r w:rsidRPr="005B264A">
        <w:rPr>
          <w:rFonts w:ascii="Consolas" w:hAnsi="Consolas"/>
          <w:highlight w:val="cyan"/>
        </w:rPr>
        <w:t>entity</w:t>
      </w:r>
      <w:proofErr w:type="spellEnd"/>
      <w:r w:rsidRPr="005B264A">
        <w:rPr>
          <w:rFonts w:ascii="Consolas" w:hAnsi="Consolas"/>
          <w:highlight w:val="cyan"/>
        </w:rPr>
        <w:t>);</w:t>
      </w:r>
    </w:p>
    <w:p w14:paraId="6112BB6A" w14:textId="2760D479" w:rsidR="00B73C07" w:rsidRPr="00422F6B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cyan"/>
          <w:lang w:val="en-US"/>
        </w:rPr>
      </w:pPr>
      <w:r w:rsidRPr="005B264A">
        <w:rPr>
          <w:rFonts w:ascii="Consolas" w:hAnsi="Consolas"/>
          <w:highlight w:val="cyan"/>
        </w:rPr>
        <w:t xml:space="preserve">    </w:t>
      </w:r>
      <w:r w:rsidRPr="00422F6B">
        <w:rPr>
          <w:rFonts w:ascii="Consolas" w:hAnsi="Consolas"/>
          <w:color w:val="0000FF"/>
          <w:highlight w:val="cyan"/>
          <w:lang w:val="en-US"/>
        </w:rPr>
        <w:t>await</w:t>
      </w:r>
      <w:r w:rsidRPr="00422F6B">
        <w:rPr>
          <w:rFonts w:ascii="Consolas" w:hAnsi="Consolas"/>
          <w:highlight w:val="cyan"/>
          <w:lang w:val="en-US"/>
        </w:rPr>
        <w:t xml:space="preserve"> _</w:t>
      </w:r>
      <w:proofErr w:type="spellStart"/>
      <w:r w:rsidRPr="00422F6B">
        <w:rPr>
          <w:rFonts w:ascii="Consolas" w:hAnsi="Consolas"/>
          <w:highlight w:val="cyan"/>
          <w:lang w:val="en-US"/>
        </w:rPr>
        <w:t>dbContext.SaveChangesAsync</w:t>
      </w:r>
      <w:proofErr w:type="spellEnd"/>
      <w:r w:rsidRPr="00422F6B">
        <w:rPr>
          <w:rFonts w:ascii="Consolas" w:hAnsi="Consolas"/>
          <w:highlight w:val="cyan"/>
          <w:lang w:val="en-US"/>
        </w:rPr>
        <w:t>(</w:t>
      </w:r>
      <w:proofErr w:type="gramStart"/>
      <w:r w:rsidRPr="00422F6B">
        <w:rPr>
          <w:rFonts w:ascii="Consolas" w:hAnsi="Consolas"/>
          <w:highlight w:val="cyan"/>
          <w:lang w:val="en-US"/>
        </w:rPr>
        <w:t>);</w:t>
      </w:r>
      <w:proofErr w:type="gramEnd"/>
    </w:p>
    <w:p w14:paraId="26ACC413" w14:textId="77777777" w:rsidR="00B73C07" w:rsidRPr="00422F6B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cyan"/>
          <w:lang w:val="en-US"/>
        </w:rPr>
      </w:pPr>
    </w:p>
    <w:p w14:paraId="4CEADC53" w14:textId="14148FA1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422F6B">
        <w:rPr>
          <w:rFonts w:ascii="Consolas" w:hAnsi="Consolas"/>
          <w:highlight w:val="cyan"/>
          <w:lang w:val="en-US"/>
        </w:rPr>
        <w:t xml:space="preserve">    </w:t>
      </w:r>
      <w:r w:rsidRPr="005B264A">
        <w:rPr>
          <w:rFonts w:ascii="Consolas" w:hAnsi="Consolas"/>
          <w:color w:val="0000FF"/>
          <w:highlight w:val="cyan"/>
          <w:lang w:val="en-CA"/>
        </w:rPr>
        <w:t>return</w:t>
      </w:r>
      <w:r w:rsidRPr="005B264A">
        <w:rPr>
          <w:rFonts w:ascii="Consolas" w:hAnsi="Consolas"/>
          <w:highlight w:val="cyan"/>
          <w:lang w:val="en-CA"/>
        </w:rPr>
        <w:t xml:space="preserve"> entity;</w:t>
      </w:r>
    </w:p>
    <w:p w14:paraId="69134AAB" w14:textId="23880D4D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lang w:val="en-CA"/>
        </w:rPr>
        <w:t>}</w:t>
      </w:r>
    </w:p>
    <w:p w14:paraId="24247F41" w14:textId="77777777" w:rsidR="00B73C07" w:rsidRPr="00CD5BFC" w:rsidRDefault="00B73C07" w:rsidP="00B73C07">
      <w:pPr>
        <w:pStyle w:val="EtapesInstructions"/>
        <w:numPr>
          <w:ilvl w:val="0"/>
          <w:numId w:val="0"/>
        </w:numPr>
        <w:spacing w:before="0" w:after="0"/>
        <w:rPr>
          <w:lang w:val="en-CA"/>
        </w:rPr>
      </w:pPr>
    </w:p>
    <w:p w14:paraId="1A6BF541" w14:textId="0A10ED2D" w:rsidR="00F516DE" w:rsidRPr="008D0EF0" w:rsidRDefault="00F516DE" w:rsidP="00F516DE">
      <w:pPr>
        <w:pStyle w:val="Titre3"/>
        <w:rPr>
          <w:lang w:val="en-CA"/>
        </w:rPr>
      </w:pPr>
      <w:r w:rsidRPr="008D0EF0">
        <w:rPr>
          <w:lang w:val="en-CA"/>
        </w:rPr>
        <w:t>Delete</w:t>
      </w:r>
    </w:p>
    <w:p w14:paraId="2732A121" w14:textId="28A48726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color w:val="0000FF"/>
          <w:lang w:val="en-CA"/>
        </w:rPr>
        <w:t>public</w:t>
      </w:r>
      <w:r w:rsidRPr="00CD5BFC">
        <w:rPr>
          <w:rFonts w:ascii="Consolas" w:hAnsi="Consolas"/>
          <w:lang w:val="en-CA"/>
        </w:rPr>
        <w:t xml:space="preserve"> </w:t>
      </w:r>
      <w:r w:rsidR="00307E06" w:rsidRPr="00307E06">
        <w:rPr>
          <w:rFonts w:ascii="Consolas" w:hAnsi="Consolas"/>
          <w:highlight w:val="green"/>
          <w:lang w:val="en-CA"/>
        </w:rPr>
        <w:t>virtual</w:t>
      </w:r>
      <w:r w:rsidR="00307E06">
        <w:rPr>
          <w:rFonts w:ascii="Consolas" w:hAnsi="Consolas"/>
          <w:lang w:val="en-CA"/>
        </w:rPr>
        <w:t xml:space="preserve"> </w:t>
      </w:r>
      <w:r w:rsidRPr="005B264A">
        <w:rPr>
          <w:rFonts w:ascii="Consolas" w:hAnsi="Consolas"/>
          <w:color w:val="0000FF"/>
          <w:highlight w:val="green"/>
          <w:lang w:val="en-CA"/>
        </w:rPr>
        <w:t>async</w:t>
      </w:r>
      <w:r w:rsidRPr="00CD5BFC">
        <w:rPr>
          <w:rFonts w:ascii="Consolas" w:hAnsi="Consolas"/>
          <w:lang w:val="en-CA"/>
        </w:rPr>
        <w:t xml:space="preserve"> Task </w:t>
      </w:r>
      <w:proofErr w:type="spellStart"/>
      <w:r w:rsidRPr="00CD5BFC">
        <w:rPr>
          <w:rFonts w:ascii="Consolas" w:hAnsi="Consolas"/>
          <w:lang w:val="en-CA"/>
        </w:rPr>
        <w:t>DeleteAsync</w:t>
      </w:r>
      <w:proofErr w:type="spellEnd"/>
      <w:r w:rsidRPr="00CD5BFC">
        <w:rPr>
          <w:rFonts w:ascii="Consolas" w:hAnsi="Consolas"/>
          <w:lang w:val="en-CA"/>
        </w:rPr>
        <w:t>(</w:t>
      </w:r>
      <w:r w:rsidRPr="00CD5BFC">
        <w:rPr>
          <w:rFonts w:ascii="Consolas" w:hAnsi="Consolas"/>
          <w:color w:val="0000FF"/>
          <w:lang w:val="en-CA"/>
        </w:rPr>
        <w:t>int</w:t>
      </w:r>
      <w:r w:rsidRPr="00CD5BFC">
        <w:rPr>
          <w:rFonts w:ascii="Consolas" w:hAnsi="Consolas"/>
          <w:lang w:val="en-CA"/>
        </w:rPr>
        <w:t xml:space="preserve"> id)</w:t>
      </w:r>
    </w:p>
    <w:p w14:paraId="5C5C3186" w14:textId="3D503032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lang w:val="en-CA"/>
        </w:rPr>
        <w:t>{</w:t>
      </w:r>
    </w:p>
    <w:p w14:paraId="57E4C6E8" w14:textId="35488BE8" w:rsidR="00B73C07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cyan"/>
          <w:lang w:val="en-CA"/>
        </w:rPr>
      </w:pPr>
      <w:r w:rsidRPr="00CD5BFC">
        <w:rPr>
          <w:rFonts w:ascii="Consolas" w:hAnsi="Consolas"/>
          <w:lang w:val="en-CA"/>
        </w:rPr>
        <w:t xml:space="preserve">    </w:t>
      </w:r>
      <w:r w:rsidRPr="005B264A">
        <w:rPr>
          <w:rFonts w:ascii="Consolas" w:hAnsi="Consolas"/>
          <w:color w:val="0000FF"/>
          <w:highlight w:val="cyan"/>
          <w:lang w:val="en-CA"/>
        </w:rPr>
        <w:t>var</w:t>
      </w:r>
      <w:r w:rsidRPr="005B264A">
        <w:rPr>
          <w:rFonts w:ascii="Consolas" w:hAnsi="Consolas"/>
          <w:highlight w:val="cyan"/>
          <w:lang w:val="en-CA"/>
        </w:rPr>
        <w:t xml:space="preserve"> entity = </w:t>
      </w:r>
      <w:r w:rsidRPr="005B264A">
        <w:rPr>
          <w:rFonts w:ascii="Consolas" w:hAnsi="Consolas"/>
          <w:color w:val="0000FF"/>
          <w:highlight w:val="cyan"/>
          <w:lang w:val="en-CA"/>
        </w:rPr>
        <w:t>await</w:t>
      </w:r>
      <w:r w:rsidRPr="005B264A">
        <w:rPr>
          <w:rFonts w:ascii="Consolas" w:hAnsi="Consolas"/>
          <w:highlight w:val="cyan"/>
          <w:lang w:val="en-CA"/>
        </w:rPr>
        <w:t xml:space="preserve"> </w:t>
      </w:r>
      <w:proofErr w:type="spellStart"/>
      <w:r w:rsidRPr="005B264A">
        <w:rPr>
          <w:rFonts w:ascii="Consolas" w:hAnsi="Consolas"/>
          <w:color w:val="0000FF"/>
          <w:highlight w:val="cyan"/>
          <w:lang w:val="en-CA"/>
        </w:rPr>
        <w:t>this</w:t>
      </w:r>
      <w:r w:rsidRPr="005B264A">
        <w:rPr>
          <w:rFonts w:ascii="Consolas" w:hAnsi="Consolas"/>
          <w:highlight w:val="cyan"/>
          <w:lang w:val="en-CA"/>
        </w:rPr>
        <w:t>.GetByIdAsync</w:t>
      </w:r>
      <w:proofErr w:type="spellEnd"/>
      <w:r w:rsidRPr="005B264A">
        <w:rPr>
          <w:rFonts w:ascii="Consolas" w:hAnsi="Consolas"/>
          <w:highlight w:val="cyan"/>
          <w:lang w:val="en-CA"/>
        </w:rPr>
        <w:t>(id);</w:t>
      </w:r>
    </w:p>
    <w:p w14:paraId="0BC9C785" w14:textId="177E7900" w:rsidR="00A95D67" w:rsidRDefault="00A95D6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cyan"/>
          <w:lang w:val="en-CA"/>
        </w:rPr>
      </w:pPr>
      <w:r>
        <w:rPr>
          <w:rFonts w:ascii="Consolas" w:hAnsi="Consolas"/>
          <w:highlight w:val="cyan"/>
          <w:lang w:val="en-CA"/>
        </w:rPr>
        <w:t xml:space="preserve">    if(entity != null)</w:t>
      </w:r>
    </w:p>
    <w:p w14:paraId="6A632851" w14:textId="1C81BEAF" w:rsidR="00A95D67" w:rsidRPr="005B264A" w:rsidRDefault="00A95D6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cyan"/>
          <w:lang w:val="en-CA"/>
        </w:rPr>
      </w:pPr>
      <w:r>
        <w:rPr>
          <w:rFonts w:ascii="Consolas" w:hAnsi="Consolas"/>
          <w:highlight w:val="cyan"/>
          <w:lang w:val="en-CA"/>
        </w:rPr>
        <w:t xml:space="preserve">    {</w:t>
      </w:r>
    </w:p>
    <w:p w14:paraId="7EAF9B54" w14:textId="7F111B1D" w:rsidR="00B73C07" w:rsidRPr="00422F6B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cyan"/>
        </w:rPr>
      </w:pPr>
      <w:r w:rsidRPr="00F03D05">
        <w:rPr>
          <w:rFonts w:ascii="Consolas" w:hAnsi="Consolas"/>
          <w:highlight w:val="cyan"/>
          <w:lang w:val="en-CA"/>
        </w:rPr>
        <w:t xml:space="preserve">    </w:t>
      </w:r>
      <w:r w:rsidR="00A95D67" w:rsidRPr="00F03D05">
        <w:rPr>
          <w:rFonts w:ascii="Consolas" w:hAnsi="Consolas"/>
          <w:highlight w:val="cyan"/>
          <w:lang w:val="en-CA"/>
        </w:rPr>
        <w:t xml:space="preserve">    </w:t>
      </w:r>
      <w:r w:rsidRPr="00422F6B">
        <w:rPr>
          <w:rFonts w:ascii="Consolas" w:hAnsi="Consolas"/>
          <w:highlight w:val="cyan"/>
        </w:rPr>
        <w:t>_</w:t>
      </w:r>
      <w:proofErr w:type="spellStart"/>
      <w:r w:rsidRPr="00422F6B">
        <w:rPr>
          <w:rFonts w:ascii="Consolas" w:hAnsi="Consolas"/>
          <w:highlight w:val="cyan"/>
        </w:rPr>
        <w:t>dbContext.Set</w:t>
      </w:r>
      <w:proofErr w:type="spellEnd"/>
      <w:r w:rsidRPr="00422F6B">
        <w:rPr>
          <w:rFonts w:ascii="Consolas" w:hAnsi="Consolas"/>
          <w:highlight w:val="cyan"/>
        </w:rPr>
        <w:t>&lt;T&gt;(</w:t>
      </w:r>
      <w:proofErr w:type="gramStart"/>
      <w:r w:rsidRPr="00422F6B">
        <w:rPr>
          <w:rFonts w:ascii="Consolas" w:hAnsi="Consolas"/>
          <w:highlight w:val="cyan"/>
        </w:rPr>
        <w:t>).</w:t>
      </w:r>
      <w:proofErr w:type="spellStart"/>
      <w:r w:rsidRPr="00422F6B">
        <w:rPr>
          <w:rFonts w:ascii="Consolas" w:hAnsi="Consolas"/>
          <w:highlight w:val="cyan"/>
        </w:rPr>
        <w:t>Remove</w:t>
      </w:r>
      <w:proofErr w:type="spellEnd"/>
      <w:proofErr w:type="gramEnd"/>
      <w:r w:rsidRPr="00422F6B">
        <w:rPr>
          <w:rFonts w:ascii="Consolas" w:hAnsi="Consolas"/>
          <w:highlight w:val="cyan"/>
        </w:rPr>
        <w:t>(</w:t>
      </w:r>
      <w:proofErr w:type="spellStart"/>
      <w:r w:rsidRPr="00422F6B">
        <w:rPr>
          <w:rFonts w:ascii="Consolas" w:hAnsi="Consolas"/>
          <w:highlight w:val="cyan"/>
        </w:rPr>
        <w:t>entity</w:t>
      </w:r>
      <w:proofErr w:type="spellEnd"/>
      <w:r w:rsidRPr="00422F6B">
        <w:rPr>
          <w:rFonts w:ascii="Consolas" w:hAnsi="Consolas"/>
          <w:highlight w:val="cyan"/>
        </w:rPr>
        <w:t>);</w:t>
      </w:r>
    </w:p>
    <w:p w14:paraId="31F245E6" w14:textId="367051E9" w:rsidR="00A95D67" w:rsidRPr="00422F6B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cyan"/>
        </w:rPr>
      </w:pPr>
      <w:r w:rsidRPr="00422F6B">
        <w:rPr>
          <w:rFonts w:ascii="Consolas" w:hAnsi="Consolas"/>
          <w:highlight w:val="cyan"/>
        </w:rPr>
        <w:t xml:space="preserve">    </w:t>
      </w:r>
      <w:r w:rsidR="00A95D67" w:rsidRPr="00422F6B">
        <w:rPr>
          <w:rFonts w:ascii="Consolas" w:hAnsi="Consolas"/>
          <w:highlight w:val="cyan"/>
        </w:rPr>
        <w:t xml:space="preserve">    </w:t>
      </w:r>
      <w:proofErr w:type="spellStart"/>
      <w:proofErr w:type="gramStart"/>
      <w:r w:rsidRPr="00422F6B">
        <w:rPr>
          <w:rFonts w:ascii="Consolas" w:hAnsi="Consolas"/>
          <w:color w:val="0000FF"/>
          <w:highlight w:val="cyan"/>
        </w:rPr>
        <w:t>await</w:t>
      </w:r>
      <w:proofErr w:type="spellEnd"/>
      <w:proofErr w:type="gramEnd"/>
      <w:r w:rsidRPr="00422F6B">
        <w:rPr>
          <w:rFonts w:ascii="Consolas" w:hAnsi="Consolas"/>
          <w:highlight w:val="cyan"/>
        </w:rPr>
        <w:t xml:space="preserve"> _</w:t>
      </w:r>
      <w:proofErr w:type="spellStart"/>
      <w:r w:rsidRPr="00422F6B">
        <w:rPr>
          <w:rFonts w:ascii="Consolas" w:hAnsi="Consolas"/>
          <w:highlight w:val="cyan"/>
        </w:rPr>
        <w:t>dbContext.SaveChangesAsync</w:t>
      </w:r>
      <w:proofErr w:type="spellEnd"/>
      <w:r w:rsidRPr="00422F6B">
        <w:rPr>
          <w:rFonts w:ascii="Consolas" w:hAnsi="Consolas"/>
          <w:highlight w:val="cyan"/>
        </w:rPr>
        <w:t>();</w:t>
      </w:r>
    </w:p>
    <w:p w14:paraId="0E9230FB" w14:textId="4CF9080F" w:rsidR="00A95D67" w:rsidRPr="00422F6B" w:rsidRDefault="00A95D6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422F6B">
        <w:rPr>
          <w:rFonts w:ascii="Consolas" w:hAnsi="Consolas"/>
          <w:highlight w:val="cyan"/>
        </w:rPr>
        <w:t xml:space="preserve">    }</w:t>
      </w:r>
    </w:p>
    <w:p w14:paraId="00136C19" w14:textId="312AE9D8" w:rsidR="00B73C07" w:rsidRPr="00422F6B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422F6B">
        <w:rPr>
          <w:rFonts w:ascii="Consolas" w:hAnsi="Consolas"/>
        </w:rPr>
        <w:t>}</w:t>
      </w:r>
    </w:p>
    <w:p w14:paraId="0426A93E" w14:textId="77777777" w:rsidR="00B73C07" w:rsidRPr="00422F6B" w:rsidRDefault="00B73C07" w:rsidP="00B73C07">
      <w:pPr>
        <w:pStyle w:val="EtapesInstructions"/>
        <w:numPr>
          <w:ilvl w:val="0"/>
          <w:numId w:val="0"/>
        </w:numPr>
        <w:spacing w:before="0" w:after="0"/>
      </w:pPr>
    </w:p>
    <w:p w14:paraId="7006F53F" w14:textId="1FFA9F6E" w:rsidR="00F516DE" w:rsidRPr="00422F6B" w:rsidRDefault="00F516DE" w:rsidP="00F516DE">
      <w:pPr>
        <w:pStyle w:val="Titre3"/>
      </w:pPr>
      <w:r w:rsidRPr="00422F6B">
        <w:t>Edit</w:t>
      </w:r>
    </w:p>
    <w:p w14:paraId="5A375ECE" w14:textId="4CDC0232" w:rsidR="00B73C07" w:rsidRPr="00422F6B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proofErr w:type="gramStart"/>
      <w:r w:rsidRPr="00422F6B">
        <w:rPr>
          <w:rFonts w:ascii="Consolas" w:hAnsi="Consolas"/>
          <w:color w:val="0000FF"/>
        </w:rPr>
        <w:t>public</w:t>
      </w:r>
      <w:proofErr w:type="gramEnd"/>
      <w:r w:rsidRPr="00422F6B">
        <w:rPr>
          <w:rFonts w:ascii="Consolas" w:hAnsi="Consolas"/>
        </w:rPr>
        <w:t xml:space="preserve"> </w:t>
      </w:r>
      <w:proofErr w:type="spellStart"/>
      <w:r w:rsidRPr="00422F6B">
        <w:rPr>
          <w:rFonts w:ascii="Consolas" w:hAnsi="Consolas"/>
          <w:color w:val="0000FF"/>
          <w:highlight w:val="green"/>
        </w:rPr>
        <w:t>async</w:t>
      </w:r>
      <w:proofErr w:type="spellEnd"/>
      <w:r w:rsidRPr="00422F6B">
        <w:rPr>
          <w:rFonts w:ascii="Consolas" w:hAnsi="Consolas"/>
        </w:rPr>
        <w:t xml:space="preserve"> </w:t>
      </w:r>
      <w:proofErr w:type="spellStart"/>
      <w:r w:rsidRPr="00422F6B">
        <w:rPr>
          <w:rFonts w:ascii="Consolas" w:hAnsi="Consolas"/>
        </w:rPr>
        <w:t>Task</w:t>
      </w:r>
      <w:proofErr w:type="spellEnd"/>
      <w:r w:rsidRPr="00422F6B">
        <w:rPr>
          <w:rFonts w:ascii="Consolas" w:hAnsi="Consolas"/>
        </w:rPr>
        <w:t xml:space="preserve"> </w:t>
      </w:r>
      <w:proofErr w:type="spellStart"/>
      <w:r w:rsidRPr="00422F6B">
        <w:rPr>
          <w:rFonts w:ascii="Consolas" w:hAnsi="Consolas"/>
        </w:rPr>
        <w:t>EditAsync</w:t>
      </w:r>
      <w:proofErr w:type="spellEnd"/>
      <w:r w:rsidRPr="00422F6B">
        <w:rPr>
          <w:rFonts w:ascii="Consolas" w:hAnsi="Consolas"/>
        </w:rPr>
        <w:t xml:space="preserve">(T </w:t>
      </w:r>
      <w:proofErr w:type="spellStart"/>
      <w:r w:rsidRPr="00422F6B">
        <w:rPr>
          <w:rFonts w:ascii="Consolas" w:hAnsi="Consolas"/>
        </w:rPr>
        <w:t>entity</w:t>
      </w:r>
      <w:proofErr w:type="spellEnd"/>
      <w:r w:rsidRPr="00422F6B">
        <w:rPr>
          <w:rFonts w:ascii="Consolas" w:hAnsi="Consolas"/>
        </w:rPr>
        <w:t>)</w:t>
      </w:r>
    </w:p>
    <w:p w14:paraId="193CDD93" w14:textId="7C1462D5" w:rsidR="00B73C07" w:rsidRPr="00422F6B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422F6B">
        <w:rPr>
          <w:rFonts w:ascii="Consolas" w:hAnsi="Consolas"/>
        </w:rPr>
        <w:t>{</w:t>
      </w:r>
    </w:p>
    <w:p w14:paraId="006EE6BD" w14:textId="77777777" w:rsidR="005B264A" w:rsidRPr="005B264A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cyan"/>
          <w:lang w:val="en-US"/>
        </w:rPr>
      </w:pPr>
      <w:r w:rsidRPr="00422F6B">
        <w:rPr>
          <w:rFonts w:ascii="Consolas" w:hAnsi="Consolas"/>
        </w:rPr>
        <w:t xml:space="preserve">    </w:t>
      </w:r>
      <w:r w:rsidRPr="005B264A">
        <w:rPr>
          <w:rFonts w:ascii="Consolas" w:hAnsi="Consolas"/>
          <w:color w:val="0000FF"/>
          <w:highlight w:val="cyan"/>
          <w:lang w:val="en-US"/>
        </w:rPr>
        <w:t>if</w:t>
      </w:r>
      <w:r w:rsidRPr="005B264A">
        <w:rPr>
          <w:rFonts w:ascii="Consolas" w:hAnsi="Consolas"/>
          <w:highlight w:val="cyan"/>
          <w:lang w:val="en-US"/>
        </w:rPr>
        <w:t xml:space="preserve"> (_</w:t>
      </w:r>
      <w:proofErr w:type="spellStart"/>
      <w:r w:rsidRPr="005B264A">
        <w:rPr>
          <w:rFonts w:ascii="Consolas" w:hAnsi="Consolas"/>
          <w:highlight w:val="cyan"/>
          <w:lang w:val="en-US"/>
        </w:rPr>
        <w:t>dbContext.Entry</w:t>
      </w:r>
      <w:proofErr w:type="spellEnd"/>
      <w:r w:rsidRPr="005B264A">
        <w:rPr>
          <w:rFonts w:ascii="Consolas" w:hAnsi="Consolas"/>
          <w:highlight w:val="cyan"/>
          <w:lang w:val="en-US"/>
        </w:rPr>
        <w:t>(entity</w:t>
      </w:r>
      <w:proofErr w:type="gramStart"/>
      <w:r w:rsidRPr="005B264A">
        <w:rPr>
          <w:rFonts w:ascii="Consolas" w:hAnsi="Consolas"/>
          <w:highlight w:val="cyan"/>
          <w:lang w:val="en-US"/>
        </w:rPr>
        <w:t>).State</w:t>
      </w:r>
      <w:proofErr w:type="gramEnd"/>
      <w:r w:rsidRPr="005B264A">
        <w:rPr>
          <w:rFonts w:ascii="Consolas" w:hAnsi="Consolas"/>
          <w:highlight w:val="cyan"/>
          <w:lang w:val="en-US"/>
        </w:rPr>
        <w:t xml:space="preserve"> == </w:t>
      </w:r>
      <w:proofErr w:type="spellStart"/>
      <w:r w:rsidRPr="005B264A">
        <w:rPr>
          <w:rFonts w:ascii="Consolas" w:hAnsi="Consolas"/>
          <w:highlight w:val="cyan"/>
          <w:lang w:val="en-US"/>
        </w:rPr>
        <w:t>EntityState.Detached</w:t>
      </w:r>
      <w:proofErr w:type="spellEnd"/>
      <w:r w:rsidRPr="005B264A">
        <w:rPr>
          <w:rFonts w:ascii="Consolas" w:hAnsi="Consolas"/>
          <w:highlight w:val="cyan"/>
          <w:lang w:val="en-US"/>
        </w:rPr>
        <w:t>)</w:t>
      </w:r>
    </w:p>
    <w:p w14:paraId="4F0CFE68" w14:textId="3FD077E5" w:rsidR="00B73C07" w:rsidRPr="005B264A" w:rsidRDefault="005B264A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cyan"/>
          <w:lang w:val="en-US"/>
        </w:rPr>
      </w:pPr>
      <w:r w:rsidRPr="005B264A">
        <w:rPr>
          <w:rFonts w:ascii="Consolas" w:hAnsi="Consolas"/>
          <w:highlight w:val="cyan"/>
          <w:lang w:val="en-US"/>
        </w:rPr>
        <w:t xml:space="preserve">        </w:t>
      </w:r>
      <w:r w:rsidR="00B73C07" w:rsidRPr="005B264A">
        <w:rPr>
          <w:rFonts w:ascii="Consolas" w:hAnsi="Consolas"/>
          <w:highlight w:val="cyan"/>
          <w:lang w:val="en-US"/>
        </w:rPr>
        <w:t>_</w:t>
      </w:r>
      <w:proofErr w:type="spellStart"/>
      <w:r w:rsidR="00B73C07" w:rsidRPr="005B264A">
        <w:rPr>
          <w:rFonts w:ascii="Consolas" w:hAnsi="Consolas"/>
          <w:highlight w:val="cyan"/>
          <w:lang w:val="en-US"/>
        </w:rPr>
        <w:t>dbContext.Update</w:t>
      </w:r>
      <w:proofErr w:type="spellEnd"/>
      <w:r w:rsidR="00B73C07" w:rsidRPr="005B264A">
        <w:rPr>
          <w:rFonts w:ascii="Consolas" w:hAnsi="Consolas"/>
          <w:highlight w:val="cyan"/>
          <w:lang w:val="en-US"/>
        </w:rPr>
        <w:t>&lt;T&gt;(entity</w:t>
      </w:r>
      <w:proofErr w:type="gramStart"/>
      <w:r w:rsidR="00B73C07" w:rsidRPr="005B264A">
        <w:rPr>
          <w:rFonts w:ascii="Consolas" w:hAnsi="Consolas"/>
          <w:highlight w:val="cyan"/>
          <w:lang w:val="en-US"/>
        </w:rPr>
        <w:t>);</w:t>
      </w:r>
      <w:proofErr w:type="gramEnd"/>
    </w:p>
    <w:p w14:paraId="4088C9DA" w14:textId="4FA76E75" w:rsidR="00B73C07" w:rsidRPr="005B264A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cyan"/>
          <w:lang w:val="en-CA"/>
        </w:rPr>
      </w:pPr>
      <w:r w:rsidRPr="005B264A">
        <w:rPr>
          <w:rFonts w:ascii="Consolas" w:hAnsi="Consolas"/>
          <w:highlight w:val="cyan"/>
          <w:lang w:val="en-US"/>
        </w:rPr>
        <w:t xml:space="preserve">    </w:t>
      </w:r>
      <w:r w:rsidRPr="005B264A">
        <w:rPr>
          <w:rFonts w:ascii="Consolas" w:hAnsi="Consolas"/>
          <w:color w:val="0000FF"/>
          <w:highlight w:val="cyan"/>
          <w:lang w:val="en-CA"/>
        </w:rPr>
        <w:t>else</w:t>
      </w:r>
      <w:r w:rsidRPr="005B264A">
        <w:rPr>
          <w:rFonts w:ascii="Consolas" w:hAnsi="Consolas"/>
          <w:highlight w:val="cyan"/>
          <w:lang w:val="en-CA"/>
        </w:rPr>
        <w:t xml:space="preserve"> _</w:t>
      </w:r>
      <w:proofErr w:type="spellStart"/>
      <w:r w:rsidRPr="005B264A">
        <w:rPr>
          <w:rFonts w:ascii="Consolas" w:hAnsi="Consolas"/>
          <w:highlight w:val="cyan"/>
          <w:lang w:val="en-CA"/>
        </w:rPr>
        <w:t>dbContext.Entry</w:t>
      </w:r>
      <w:proofErr w:type="spellEnd"/>
      <w:r w:rsidRPr="005B264A">
        <w:rPr>
          <w:rFonts w:ascii="Consolas" w:hAnsi="Consolas"/>
          <w:highlight w:val="cyan"/>
          <w:lang w:val="en-CA"/>
        </w:rPr>
        <w:t xml:space="preserve">(entity).State = </w:t>
      </w:r>
      <w:proofErr w:type="spellStart"/>
      <w:r w:rsidRPr="005B264A">
        <w:rPr>
          <w:rFonts w:ascii="Consolas" w:hAnsi="Consolas"/>
          <w:highlight w:val="cyan"/>
          <w:lang w:val="en-CA"/>
        </w:rPr>
        <w:t>EntityState.Modified</w:t>
      </w:r>
      <w:proofErr w:type="spellEnd"/>
      <w:r w:rsidRPr="005B264A">
        <w:rPr>
          <w:rFonts w:ascii="Consolas" w:hAnsi="Consolas"/>
          <w:highlight w:val="cyan"/>
          <w:lang w:val="en-CA"/>
        </w:rPr>
        <w:t>;</w:t>
      </w:r>
    </w:p>
    <w:p w14:paraId="5A263831" w14:textId="10F07F13" w:rsidR="00B73C07" w:rsidRPr="00CD5BFC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5B264A">
        <w:rPr>
          <w:rFonts w:ascii="Consolas" w:hAnsi="Consolas"/>
          <w:highlight w:val="cyan"/>
          <w:lang w:val="en-CA"/>
        </w:rPr>
        <w:t xml:space="preserve">        </w:t>
      </w:r>
      <w:r w:rsidRPr="005B264A">
        <w:rPr>
          <w:rFonts w:ascii="Consolas" w:hAnsi="Consolas"/>
          <w:color w:val="0000FF"/>
          <w:highlight w:val="cyan"/>
          <w:lang w:val="en-CA"/>
        </w:rPr>
        <w:t>await</w:t>
      </w:r>
      <w:r w:rsidRPr="005B264A">
        <w:rPr>
          <w:rFonts w:ascii="Consolas" w:hAnsi="Consolas"/>
          <w:highlight w:val="cyan"/>
          <w:lang w:val="en-CA"/>
        </w:rPr>
        <w:t xml:space="preserve"> _</w:t>
      </w:r>
      <w:proofErr w:type="spellStart"/>
      <w:r w:rsidRPr="005B264A">
        <w:rPr>
          <w:rFonts w:ascii="Consolas" w:hAnsi="Consolas"/>
          <w:highlight w:val="cyan"/>
          <w:lang w:val="en-CA"/>
        </w:rPr>
        <w:t>dbContext.SaveChangesAsync</w:t>
      </w:r>
      <w:proofErr w:type="spellEnd"/>
      <w:r w:rsidRPr="005B264A">
        <w:rPr>
          <w:rFonts w:ascii="Consolas" w:hAnsi="Consolas"/>
          <w:highlight w:val="cyan"/>
          <w:lang w:val="en-CA"/>
        </w:rPr>
        <w:t>();</w:t>
      </w:r>
    </w:p>
    <w:p w14:paraId="07469675" w14:textId="4A0AFA45" w:rsidR="00B73C07" w:rsidRPr="00CD5BFC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lang w:val="en-CA"/>
        </w:rPr>
        <w:t>}</w:t>
      </w:r>
    </w:p>
    <w:p w14:paraId="3A06B423" w14:textId="77777777" w:rsidR="00B73C07" w:rsidRPr="00CD5BFC" w:rsidRDefault="00B73C07" w:rsidP="00B73C07">
      <w:pPr>
        <w:pStyle w:val="EtapesInstructions"/>
        <w:numPr>
          <w:ilvl w:val="0"/>
          <w:numId w:val="0"/>
        </w:numPr>
        <w:spacing w:before="0" w:after="0"/>
        <w:rPr>
          <w:lang w:val="en-CA"/>
        </w:rPr>
      </w:pPr>
    </w:p>
    <w:p w14:paraId="5BB55344" w14:textId="1E388B5E" w:rsidR="000C342B" w:rsidRPr="00CD5BFC" w:rsidRDefault="000C342B" w:rsidP="000C342B">
      <w:pPr>
        <w:pStyle w:val="Titre3"/>
        <w:rPr>
          <w:lang w:val="en-CA"/>
        </w:rPr>
      </w:pPr>
      <w:r w:rsidRPr="00CD5BFC">
        <w:rPr>
          <w:lang w:val="en-CA"/>
        </w:rPr>
        <w:t>GetAll</w:t>
      </w:r>
    </w:p>
    <w:p w14:paraId="2E396DF2" w14:textId="4C246C06" w:rsidR="00B73C07" w:rsidRPr="00783AAF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color w:val="0000FF"/>
          <w:lang w:val="en-CA"/>
        </w:rPr>
        <w:t>public</w:t>
      </w:r>
      <w:r w:rsidRPr="00783AAF">
        <w:rPr>
          <w:rFonts w:ascii="Consolas" w:hAnsi="Consolas"/>
          <w:lang w:val="en-CA"/>
        </w:rPr>
        <w:t xml:space="preserve"> </w:t>
      </w:r>
      <w:r w:rsidRPr="005B264A">
        <w:rPr>
          <w:rFonts w:ascii="Consolas" w:hAnsi="Consolas"/>
          <w:color w:val="0000FF"/>
          <w:highlight w:val="green"/>
          <w:lang w:val="en-CA"/>
        </w:rPr>
        <w:t>async</w:t>
      </w:r>
      <w:r w:rsidRPr="00783AAF">
        <w:rPr>
          <w:rFonts w:ascii="Consolas" w:hAnsi="Consolas"/>
          <w:lang w:val="en-CA"/>
        </w:rPr>
        <w:t xml:space="preserve"> Task&lt;</w:t>
      </w:r>
      <w:proofErr w:type="spellStart"/>
      <w:r w:rsidRPr="00783AAF">
        <w:rPr>
          <w:rFonts w:ascii="Consolas" w:hAnsi="Consolas"/>
          <w:lang w:val="en-CA"/>
        </w:rPr>
        <w:t>IReadOnlyList</w:t>
      </w:r>
      <w:proofErr w:type="spellEnd"/>
      <w:r w:rsidRPr="00783AAF">
        <w:rPr>
          <w:rFonts w:ascii="Consolas" w:hAnsi="Consolas"/>
          <w:lang w:val="en-CA"/>
        </w:rPr>
        <w:t xml:space="preserve">&lt;T&gt;&gt; </w:t>
      </w:r>
      <w:proofErr w:type="spellStart"/>
      <w:r w:rsidRPr="00783AAF">
        <w:rPr>
          <w:rFonts w:ascii="Consolas" w:hAnsi="Consolas"/>
          <w:lang w:val="en-CA"/>
        </w:rPr>
        <w:t>GetAllAsync</w:t>
      </w:r>
      <w:proofErr w:type="spellEnd"/>
      <w:r w:rsidRPr="00783AAF">
        <w:rPr>
          <w:rFonts w:ascii="Consolas" w:hAnsi="Consolas"/>
          <w:lang w:val="en-CA"/>
        </w:rPr>
        <w:t>()</w:t>
      </w:r>
    </w:p>
    <w:p w14:paraId="6C3B9E79" w14:textId="51C14DC0" w:rsidR="00B73C07" w:rsidRPr="00783AAF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lang w:val="en-CA"/>
        </w:rPr>
        <w:t>{</w:t>
      </w:r>
    </w:p>
    <w:p w14:paraId="463B85B0" w14:textId="741809BE" w:rsidR="00B73C07" w:rsidRPr="00783AAF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lang w:val="en-CA"/>
        </w:rPr>
        <w:t xml:space="preserve">    </w:t>
      </w:r>
      <w:r w:rsidR="00500537" w:rsidRPr="005B264A">
        <w:rPr>
          <w:rFonts w:ascii="Consolas" w:hAnsi="Consolas" w:cs="Cascadia Mono"/>
          <w:color w:val="0000FF"/>
          <w:highlight w:val="cyan"/>
          <w:lang w:val="en-CA"/>
        </w:rPr>
        <w:t>return</w:t>
      </w:r>
      <w:r w:rsidR="00500537" w:rsidRPr="005B264A">
        <w:rPr>
          <w:rFonts w:ascii="Consolas" w:hAnsi="Consolas" w:cs="Cascadia Mono"/>
          <w:color w:val="000000"/>
          <w:highlight w:val="cyan"/>
          <w:lang w:val="en-CA"/>
        </w:rPr>
        <w:t xml:space="preserve"> </w:t>
      </w:r>
      <w:r w:rsidR="00500537" w:rsidRPr="005B264A">
        <w:rPr>
          <w:rFonts w:ascii="Consolas" w:hAnsi="Consolas" w:cs="Cascadia Mono"/>
          <w:color w:val="0000FF"/>
          <w:highlight w:val="cyan"/>
          <w:lang w:val="en-CA"/>
        </w:rPr>
        <w:t>await</w:t>
      </w:r>
      <w:r w:rsidR="00500537" w:rsidRPr="005B264A">
        <w:rPr>
          <w:rFonts w:ascii="Consolas" w:hAnsi="Consolas" w:cs="Cascadia Mono"/>
          <w:color w:val="000000"/>
          <w:highlight w:val="cyan"/>
          <w:lang w:val="en-CA"/>
        </w:rPr>
        <w:t xml:space="preserve"> _</w:t>
      </w:r>
      <w:proofErr w:type="spellStart"/>
      <w:r w:rsidR="00500537" w:rsidRPr="005B264A">
        <w:rPr>
          <w:rFonts w:ascii="Consolas" w:hAnsi="Consolas" w:cs="Cascadia Mono"/>
          <w:color w:val="000000"/>
          <w:highlight w:val="cyan"/>
          <w:lang w:val="en-CA"/>
        </w:rPr>
        <w:t>dbContext.Set</w:t>
      </w:r>
      <w:proofErr w:type="spellEnd"/>
      <w:r w:rsidR="00500537" w:rsidRPr="005B264A">
        <w:rPr>
          <w:rFonts w:ascii="Consolas" w:hAnsi="Consolas" w:cs="Cascadia Mono"/>
          <w:color w:val="000000"/>
          <w:highlight w:val="cyan"/>
          <w:lang w:val="en-CA"/>
        </w:rPr>
        <w:t>&lt;T&gt;().</w:t>
      </w:r>
      <w:proofErr w:type="spellStart"/>
      <w:r w:rsidR="00500537" w:rsidRPr="005B264A">
        <w:rPr>
          <w:rFonts w:ascii="Consolas" w:hAnsi="Consolas" w:cs="Cascadia Mono"/>
          <w:color w:val="000000"/>
          <w:highlight w:val="cyan"/>
          <w:lang w:val="en-CA"/>
        </w:rPr>
        <w:t>ToListAsync</w:t>
      </w:r>
      <w:proofErr w:type="spellEnd"/>
      <w:r w:rsidR="00500537" w:rsidRPr="005B264A">
        <w:rPr>
          <w:rFonts w:ascii="Consolas" w:hAnsi="Consolas" w:cs="Cascadia Mono"/>
          <w:color w:val="000000"/>
          <w:highlight w:val="cyan"/>
          <w:lang w:val="en-CA"/>
        </w:rPr>
        <w:t>();</w:t>
      </w:r>
    </w:p>
    <w:p w14:paraId="748482FB" w14:textId="72A79E97" w:rsidR="00B73C07" w:rsidRPr="00783AAF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lang w:val="en-CA"/>
        </w:rPr>
        <w:t>}</w:t>
      </w:r>
    </w:p>
    <w:p w14:paraId="1AA1D36B" w14:textId="77777777" w:rsidR="00B73C07" w:rsidRPr="008D0EF0" w:rsidRDefault="00B73C07" w:rsidP="00B73C07">
      <w:pPr>
        <w:pStyle w:val="EtapesInstructions"/>
        <w:numPr>
          <w:ilvl w:val="0"/>
          <w:numId w:val="0"/>
        </w:numPr>
        <w:spacing w:before="0" w:after="0"/>
        <w:rPr>
          <w:lang w:val="en-CA"/>
        </w:rPr>
      </w:pPr>
    </w:p>
    <w:p w14:paraId="33E98967" w14:textId="52CCD9B6" w:rsidR="000C342B" w:rsidRPr="008D0EF0" w:rsidRDefault="000C342B" w:rsidP="000C342B">
      <w:pPr>
        <w:pStyle w:val="Titre3"/>
        <w:rPr>
          <w:lang w:val="en-CA"/>
        </w:rPr>
      </w:pPr>
      <w:r w:rsidRPr="008D0EF0">
        <w:rPr>
          <w:lang w:val="en-CA"/>
        </w:rPr>
        <w:t>Getbyid</w:t>
      </w:r>
    </w:p>
    <w:p w14:paraId="4D3869A4" w14:textId="4FBF56B9" w:rsidR="00B73C07" w:rsidRPr="00783AAF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color w:val="0000FF"/>
          <w:lang w:val="en-CA"/>
        </w:rPr>
        <w:t>public</w:t>
      </w:r>
      <w:r w:rsidRPr="00783AAF">
        <w:rPr>
          <w:rFonts w:ascii="Consolas" w:hAnsi="Consolas"/>
          <w:lang w:val="en-CA"/>
        </w:rPr>
        <w:t xml:space="preserve"> </w:t>
      </w:r>
      <w:r w:rsidRPr="005B264A">
        <w:rPr>
          <w:rFonts w:ascii="Consolas" w:hAnsi="Consolas"/>
          <w:color w:val="0000FF"/>
          <w:highlight w:val="green"/>
          <w:lang w:val="en-CA"/>
        </w:rPr>
        <w:t>async</w:t>
      </w:r>
      <w:r w:rsidRPr="00783AAF">
        <w:rPr>
          <w:rFonts w:ascii="Consolas" w:hAnsi="Consolas"/>
          <w:lang w:val="en-CA"/>
        </w:rPr>
        <w:t xml:space="preserve"> Task&lt;T</w:t>
      </w:r>
      <w:r w:rsidR="00333D14">
        <w:rPr>
          <w:rFonts w:ascii="Consolas" w:hAnsi="Consolas"/>
          <w:lang w:val="en-CA"/>
        </w:rPr>
        <w:t>?</w:t>
      </w:r>
      <w:r w:rsidRPr="00783AAF">
        <w:rPr>
          <w:rFonts w:ascii="Consolas" w:hAnsi="Consolas"/>
          <w:lang w:val="en-CA"/>
        </w:rPr>
        <w:t xml:space="preserve">&gt; </w:t>
      </w:r>
      <w:proofErr w:type="spellStart"/>
      <w:r w:rsidRPr="00783AAF">
        <w:rPr>
          <w:rFonts w:ascii="Consolas" w:hAnsi="Consolas"/>
          <w:lang w:val="en-CA"/>
        </w:rPr>
        <w:t>GetByIdAsync</w:t>
      </w:r>
      <w:proofErr w:type="spellEnd"/>
      <w:r w:rsidRPr="00783AAF">
        <w:rPr>
          <w:rFonts w:ascii="Consolas" w:hAnsi="Consolas"/>
          <w:lang w:val="en-CA"/>
        </w:rPr>
        <w:t>(</w:t>
      </w:r>
      <w:r w:rsidRPr="00783AAF">
        <w:rPr>
          <w:rFonts w:ascii="Consolas" w:hAnsi="Consolas"/>
          <w:color w:val="0000FF"/>
          <w:lang w:val="en-CA"/>
        </w:rPr>
        <w:t>int</w:t>
      </w:r>
      <w:r w:rsidRPr="00783AAF">
        <w:rPr>
          <w:rFonts w:ascii="Consolas" w:hAnsi="Consolas"/>
          <w:lang w:val="en-CA"/>
        </w:rPr>
        <w:t xml:space="preserve"> id)</w:t>
      </w:r>
    </w:p>
    <w:p w14:paraId="08399425" w14:textId="09A80223" w:rsidR="00B73C07" w:rsidRPr="00783AAF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lang w:val="en-CA"/>
        </w:rPr>
        <w:t>{</w:t>
      </w:r>
    </w:p>
    <w:p w14:paraId="23F50192" w14:textId="1F04D01F" w:rsidR="00B73C07" w:rsidRPr="00783AAF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lang w:val="en-CA"/>
        </w:rPr>
        <w:t xml:space="preserve">    </w:t>
      </w:r>
      <w:r w:rsidRPr="005B264A">
        <w:rPr>
          <w:rFonts w:ascii="Consolas" w:hAnsi="Consolas"/>
          <w:color w:val="0000FF"/>
          <w:highlight w:val="cyan"/>
          <w:lang w:val="en-CA"/>
        </w:rPr>
        <w:t>return</w:t>
      </w:r>
      <w:r w:rsidRPr="005B264A">
        <w:rPr>
          <w:rFonts w:ascii="Consolas" w:hAnsi="Consolas"/>
          <w:highlight w:val="cyan"/>
          <w:lang w:val="en-CA"/>
        </w:rPr>
        <w:t xml:space="preserve"> </w:t>
      </w:r>
      <w:r w:rsidRPr="005B264A">
        <w:rPr>
          <w:rFonts w:ascii="Consolas" w:hAnsi="Consolas"/>
          <w:color w:val="0000FF"/>
          <w:highlight w:val="cyan"/>
          <w:lang w:val="en-CA"/>
        </w:rPr>
        <w:t>await</w:t>
      </w:r>
      <w:r w:rsidRPr="005B264A">
        <w:rPr>
          <w:rFonts w:ascii="Consolas" w:hAnsi="Consolas"/>
          <w:highlight w:val="cyan"/>
          <w:lang w:val="en-CA"/>
        </w:rPr>
        <w:t xml:space="preserve"> _</w:t>
      </w:r>
      <w:proofErr w:type="spellStart"/>
      <w:r w:rsidRPr="005B264A">
        <w:rPr>
          <w:rFonts w:ascii="Consolas" w:hAnsi="Consolas"/>
          <w:highlight w:val="cyan"/>
          <w:lang w:val="en-CA"/>
        </w:rPr>
        <w:t>dbContext.Set</w:t>
      </w:r>
      <w:proofErr w:type="spellEnd"/>
      <w:r w:rsidRPr="005B264A">
        <w:rPr>
          <w:rFonts w:ascii="Consolas" w:hAnsi="Consolas"/>
          <w:highlight w:val="cyan"/>
          <w:lang w:val="en-CA"/>
        </w:rPr>
        <w:t>&lt;T&gt;().</w:t>
      </w:r>
      <w:proofErr w:type="spellStart"/>
      <w:r w:rsidRPr="005B264A">
        <w:rPr>
          <w:rFonts w:ascii="Consolas" w:hAnsi="Consolas"/>
          <w:highlight w:val="cyan"/>
          <w:lang w:val="en-CA"/>
        </w:rPr>
        <w:t>FindAsync</w:t>
      </w:r>
      <w:proofErr w:type="spellEnd"/>
      <w:r w:rsidRPr="005B264A">
        <w:rPr>
          <w:rFonts w:ascii="Consolas" w:hAnsi="Consolas"/>
          <w:highlight w:val="cyan"/>
          <w:lang w:val="en-CA"/>
        </w:rPr>
        <w:t>(id);</w:t>
      </w:r>
    </w:p>
    <w:p w14:paraId="094A0560" w14:textId="64F54F4D" w:rsidR="00B73C07" w:rsidRPr="00783AAF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783AAF">
        <w:rPr>
          <w:rFonts w:ascii="Consolas" w:hAnsi="Consolas"/>
        </w:rPr>
        <w:t>}</w:t>
      </w:r>
    </w:p>
    <w:p w14:paraId="7F0A18CE" w14:textId="77777777" w:rsidR="00B73C07" w:rsidRDefault="00B73C07" w:rsidP="00B73C07">
      <w:pPr>
        <w:pStyle w:val="EtapesInstructions"/>
        <w:numPr>
          <w:ilvl w:val="0"/>
          <w:numId w:val="0"/>
        </w:numPr>
        <w:ind w:left="360" w:hanging="360"/>
      </w:pPr>
    </w:p>
    <w:p w14:paraId="2BD030A6" w14:textId="0795F369" w:rsidR="007F6774" w:rsidRDefault="0083411B" w:rsidP="007F6774">
      <w:pPr>
        <w:pStyle w:val="EtapesInstructions"/>
      </w:pPr>
      <w:r>
        <w:t xml:space="preserve">Injectez le service dans </w:t>
      </w:r>
      <w:r w:rsidRPr="0083411B">
        <w:rPr>
          <w:b/>
          <w:bCs/>
        </w:rPr>
        <w:t>DI</w:t>
      </w:r>
      <w:r>
        <w:t xml:space="preserve"> dans </w:t>
      </w:r>
      <w:proofErr w:type="spellStart"/>
      <w:r w:rsidRPr="0083411B">
        <w:rPr>
          <w:b/>
          <w:bCs/>
        </w:rPr>
        <w:t>Program.cs</w:t>
      </w:r>
      <w:proofErr w:type="spellEnd"/>
      <w:r w:rsidR="00783AAF">
        <w:rPr>
          <w:b/>
          <w:bCs/>
        </w:rPr>
        <w:t xml:space="preserve">, </w:t>
      </w:r>
      <w:r w:rsidR="00783AAF">
        <w:t xml:space="preserve">assurez-vous de le mettre AVANT </w:t>
      </w:r>
      <w:proofErr w:type="spellStart"/>
      <w:proofErr w:type="gramStart"/>
      <w:r w:rsidR="00F16C26">
        <w:t>builder.Build</w:t>
      </w:r>
      <w:proofErr w:type="spellEnd"/>
      <w:proofErr w:type="gramEnd"/>
      <w:r w:rsidR="00F16C26">
        <w:t>()</w:t>
      </w:r>
    </w:p>
    <w:p w14:paraId="4F7F2C2A" w14:textId="77777777" w:rsidR="001F5FB6" w:rsidRPr="00783AAF" w:rsidRDefault="001F5FB6" w:rsidP="001F5FB6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proofErr w:type="spellStart"/>
      <w:r w:rsidRPr="00783AAF">
        <w:rPr>
          <w:rFonts w:ascii="Consolas" w:hAnsi="Consolas"/>
          <w:lang w:val="en-CA"/>
        </w:rPr>
        <w:t>builder.Services.AddDbContext</w:t>
      </w:r>
      <w:proofErr w:type="spellEnd"/>
      <w:r w:rsidRPr="00783AAF">
        <w:rPr>
          <w:rFonts w:ascii="Consolas" w:hAnsi="Consolas"/>
          <w:lang w:val="en-CA"/>
        </w:rPr>
        <w:t>&lt;</w:t>
      </w:r>
      <w:proofErr w:type="spellStart"/>
      <w:r w:rsidRPr="00783AAF">
        <w:rPr>
          <w:rFonts w:ascii="Consolas" w:hAnsi="Consolas"/>
          <w:lang w:val="en-CA"/>
        </w:rPr>
        <w:t>ZombiePartyDbContext</w:t>
      </w:r>
      <w:proofErr w:type="spellEnd"/>
      <w:r w:rsidRPr="00783AAF">
        <w:rPr>
          <w:rFonts w:ascii="Consolas" w:hAnsi="Consolas"/>
          <w:lang w:val="en-CA"/>
        </w:rPr>
        <w:t>&gt;(options =&gt;</w:t>
      </w:r>
    </w:p>
    <w:p w14:paraId="5CCE2571" w14:textId="77777777" w:rsidR="001F5FB6" w:rsidRPr="00783AAF" w:rsidRDefault="001F5FB6" w:rsidP="001F5FB6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lang w:val="en-CA"/>
        </w:rPr>
        <w:t>options.UseSqlServer(builder.Configuration.GetConnectionString(</w:t>
      </w:r>
      <w:r w:rsidRPr="00783AAF">
        <w:rPr>
          <w:rFonts w:ascii="Consolas" w:hAnsi="Consolas"/>
          <w:color w:val="A31515"/>
          <w:lang w:val="en-CA"/>
        </w:rPr>
        <w:t>"DefaultConnection"</w:t>
      </w:r>
      <w:r w:rsidRPr="00783AAF">
        <w:rPr>
          <w:rFonts w:ascii="Consolas" w:hAnsi="Consolas"/>
          <w:lang w:val="en-CA"/>
        </w:rPr>
        <w:t>)).UseLazyLoadingProxies());</w:t>
      </w:r>
    </w:p>
    <w:p w14:paraId="6B7F4640" w14:textId="77777777" w:rsidR="001F5FB6" w:rsidRPr="00783AAF" w:rsidRDefault="001F5FB6" w:rsidP="001F5FB6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</w:p>
    <w:p w14:paraId="0CB6FC2A" w14:textId="77777777" w:rsidR="001F5FB6" w:rsidRPr="00783AAF" w:rsidRDefault="001F5FB6" w:rsidP="001F5FB6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proofErr w:type="spellStart"/>
      <w:r w:rsidRPr="00783AAF">
        <w:rPr>
          <w:rFonts w:ascii="Consolas" w:hAnsi="Consolas"/>
          <w:highlight w:val="green"/>
          <w:lang w:val="en-CA"/>
        </w:rPr>
        <w:t>builder.Services.AddScoped</w:t>
      </w:r>
      <w:proofErr w:type="spellEnd"/>
      <w:r w:rsidRPr="00783AAF">
        <w:rPr>
          <w:rFonts w:ascii="Consolas" w:hAnsi="Consolas"/>
          <w:highlight w:val="green"/>
          <w:lang w:val="en-CA"/>
        </w:rPr>
        <w:t>(</w:t>
      </w:r>
      <w:proofErr w:type="spellStart"/>
      <w:r w:rsidRPr="00783AAF">
        <w:rPr>
          <w:rFonts w:ascii="Consolas" w:hAnsi="Consolas"/>
          <w:color w:val="0000FF"/>
          <w:highlight w:val="green"/>
          <w:lang w:val="en-CA"/>
        </w:rPr>
        <w:t>typeof</w:t>
      </w:r>
      <w:proofErr w:type="spellEnd"/>
      <w:r w:rsidRPr="00783AAF">
        <w:rPr>
          <w:rFonts w:ascii="Consolas" w:hAnsi="Consolas"/>
          <w:highlight w:val="green"/>
          <w:lang w:val="en-CA"/>
        </w:rPr>
        <w:t>(</w:t>
      </w:r>
      <w:proofErr w:type="spellStart"/>
      <w:r w:rsidRPr="00783AAF">
        <w:rPr>
          <w:rFonts w:ascii="Consolas" w:hAnsi="Consolas"/>
          <w:highlight w:val="green"/>
          <w:lang w:val="en-CA"/>
        </w:rPr>
        <w:t>IServiceBaseAsync</w:t>
      </w:r>
      <w:proofErr w:type="spellEnd"/>
      <w:r w:rsidRPr="00783AAF">
        <w:rPr>
          <w:rFonts w:ascii="Consolas" w:hAnsi="Consolas"/>
          <w:highlight w:val="green"/>
          <w:lang w:val="en-CA"/>
        </w:rPr>
        <w:t xml:space="preserve">&lt;&gt;), </w:t>
      </w:r>
      <w:proofErr w:type="spellStart"/>
      <w:r w:rsidRPr="00783AAF">
        <w:rPr>
          <w:rFonts w:ascii="Consolas" w:hAnsi="Consolas"/>
          <w:color w:val="0000FF"/>
          <w:highlight w:val="green"/>
          <w:lang w:val="en-CA"/>
        </w:rPr>
        <w:t>typeof</w:t>
      </w:r>
      <w:proofErr w:type="spellEnd"/>
      <w:r w:rsidRPr="00783AAF">
        <w:rPr>
          <w:rFonts w:ascii="Consolas" w:hAnsi="Consolas"/>
          <w:highlight w:val="green"/>
          <w:lang w:val="en-CA"/>
        </w:rPr>
        <w:t>(</w:t>
      </w:r>
      <w:proofErr w:type="spellStart"/>
      <w:r w:rsidRPr="00783AAF">
        <w:rPr>
          <w:rFonts w:ascii="Consolas" w:hAnsi="Consolas"/>
          <w:highlight w:val="green"/>
          <w:lang w:val="en-CA"/>
        </w:rPr>
        <w:t>ServiceBaseAsync</w:t>
      </w:r>
      <w:proofErr w:type="spellEnd"/>
      <w:r w:rsidRPr="00783AAF">
        <w:rPr>
          <w:rFonts w:ascii="Consolas" w:hAnsi="Consolas"/>
          <w:highlight w:val="green"/>
          <w:lang w:val="en-CA"/>
        </w:rPr>
        <w:t>&lt;&gt;));</w:t>
      </w:r>
    </w:p>
    <w:p w14:paraId="62F494EC" w14:textId="77777777" w:rsidR="001F5FB6" w:rsidRPr="00783AAF" w:rsidRDefault="001F5FB6" w:rsidP="001F5FB6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</w:p>
    <w:p w14:paraId="48CE423E" w14:textId="5C020E61" w:rsidR="007F6774" w:rsidRPr="00783AAF" w:rsidRDefault="001F5FB6" w:rsidP="001F5FB6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proofErr w:type="gramStart"/>
      <w:r w:rsidRPr="00783AAF">
        <w:rPr>
          <w:rFonts w:ascii="Consolas" w:hAnsi="Consolas"/>
          <w:color w:val="0000FF"/>
        </w:rPr>
        <w:t>var</w:t>
      </w:r>
      <w:proofErr w:type="gramEnd"/>
      <w:r w:rsidRPr="00783AAF">
        <w:rPr>
          <w:rFonts w:ascii="Consolas" w:hAnsi="Consolas"/>
        </w:rPr>
        <w:t xml:space="preserve"> app = </w:t>
      </w:r>
      <w:proofErr w:type="spellStart"/>
      <w:r w:rsidRPr="00783AAF">
        <w:rPr>
          <w:rFonts w:ascii="Consolas" w:hAnsi="Consolas"/>
        </w:rPr>
        <w:t>builder.Build</w:t>
      </w:r>
      <w:proofErr w:type="spellEnd"/>
      <w:r w:rsidRPr="00783AAF">
        <w:rPr>
          <w:rFonts w:ascii="Consolas" w:hAnsi="Consolas"/>
        </w:rPr>
        <w:t>();</w:t>
      </w:r>
    </w:p>
    <w:p w14:paraId="54506ECE" w14:textId="15DFB05B" w:rsidR="003547E1" w:rsidRDefault="003547E1">
      <w:pPr>
        <w:rPr>
          <w:rFonts w:ascii="Calibri" w:eastAsia="Times New Roman" w:hAnsi="Calibri" w:cs="Calibri"/>
          <w:sz w:val="22"/>
          <w:szCs w:val="22"/>
        </w:rPr>
      </w:pPr>
    </w:p>
    <w:p w14:paraId="63C95C6D" w14:textId="07B6227D" w:rsidR="003547E1" w:rsidRPr="00FB0743" w:rsidRDefault="003547E1" w:rsidP="003547E1">
      <w:pPr>
        <w:pStyle w:val="Titre2"/>
      </w:pPr>
      <w:r w:rsidRPr="00FB0743">
        <w:t xml:space="preserve">Créer </w:t>
      </w:r>
      <w:r w:rsidR="00787846">
        <w:t>le</w:t>
      </w:r>
      <w:r>
        <w:t xml:space="preserve"> service </w:t>
      </w:r>
      <w:r w:rsidR="00787846">
        <w:t>ZombieType</w:t>
      </w:r>
    </w:p>
    <w:p w14:paraId="3EEBA7A6" w14:textId="541A3494" w:rsidR="003547E1" w:rsidRPr="007D60D2" w:rsidRDefault="00787846" w:rsidP="00E47EDE">
      <w:pPr>
        <w:pStyle w:val="EtapesInstructions"/>
        <w:numPr>
          <w:ilvl w:val="0"/>
          <w:numId w:val="16"/>
        </w:numPr>
      </w:pPr>
      <w:r w:rsidRPr="007D60D2">
        <w:t>Dans le</w:t>
      </w:r>
      <w:r w:rsidR="003547E1" w:rsidRPr="007D60D2">
        <w:t xml:space="preserve"> dossier </w:t>
      </w:r>
      <w:r w:rsidR="003547E1" w:rsidRPr="00E47EDE">
        <w:rPr>
          <w:b/>
          <w:bCs/>
        </w:rPr>
        <w:t xml:space="preserve">Services </w:t>
      </w:r>
    </w:p>
    <w:p w14:paraId="3164B798" w14:textId="522D5C44" w:rsidR="009162A6" w:rsidRDefault="003547E1" w:rsidP="009162A6">
      <w:pPr>
        <w:pStyle w:val="EtapesInstructions"/>
      </w:pPr>
      <w:r w:rsidRPr="007D60D2">
        <w:t xml:space="preserve">Créez une Interface </w:t>
      </w:r>
      <w:proofErr w:type="spellStart"/>
      <w:r w:rsidRPr="00C56389">
        <w:rPr>
          <w:rFonts w:ascii="Cascadia Mono" w:hAnsi="Cascadia Mono" w:cs="Cascadia Mono"/>
          <w:b/>
          <w:bCs/>
          <w:sz w:val="19"/>
          <w:szCs w:val="19"/>
        </w:rPr>
        <w:t>I</w:t>
      </w:r>
      <w:r w:rsidR="00507304">
        <w:rPr>
          <w:rFonts w:ascii="Cascadia Mono" w:hAnsi="Cascadia Mono" w:cs="Cascadia Mono"/>
          <w:b/>
          <w:bCs/>
          <w:sz w:val="19"/>
          <w:szCs w:val="19"/>
        </w:rPr>
        <w:t>Z</w:t>
      </w:r>
      <w:r w:rsidR="00807A85" w:rsidRPr="00C56389">
        <w:rPr>
          <w:rFonts w:ascii="Cascadia Mono" w:hAnsi="Cascadia Mono" w:cs="Cascadia Mono"/>
          <w:b/>
          <w:bCs/>
          <w:sz w:val="19"/>
          <w:szCs w:val="19"/>
        </w:rPr>
        <w:t>ombieTypeService</w:t>
      </w:r>
      <w:proofErr w:type="spellEnd"/>
      <w:r w:rsidR="00332DD2">
        <w:rPr>
          <w:rFonts w:ascii="Cascadia Mono" w:hAnsi="Cascadia Mono" w:cs="Cascadia Mono"/>
          <w:b/>
          <w:bCs/>
          <w:sz w:val="19"/>
          <w:szCs w:val="19"/>
        </w:rPr>
        <w:t xml:space="preserve"> </w:t>
      </w:r>
      <w:r w:rsidR="00332DD2" w:rsidRPr="00B81119">
        <w:t xml:space="preserve">qui </w:t>
      </w:r>
      <w:r w:rsidR="00507304">
        <w:t>hérite de</w:t>
      </w:r>
      <w:r w:rsidR="00B81119" w:rsidRPr="00B81119">
        <w:t xml:space="preserve"> l’interface</w:t>
      </w:r>
      <w:r w:rsidR="00B8111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="00B81119" w:rsidRPr="00B81119">
        <w:rPr>
          <w:rFonts w:ascii="Cascadia Mono" w:hAnsi="Cascadia Mono" w:cs="Cascadia Mono"/>
          <w:b/>
          <w:bCs/>
          <w:sz w:val="19"/>
          <w:szCs w:val="19"/>
        </w:rPr>
        <w:t>IServiceBase</w:t>
      </w:r>
      <w:r w:rsidR="00507304">
        <w:rPr>
          <w:rFonts w:ascii="Cascadia Mono" w:hAnsi="Cascadia Mono" w:cs="Cascadia Mono"/>
          <w:b/>
          <w:bCs/>
          <w:sz w:val="19"/>
          <w:szCs w:val="19"/>
        </w:rPr>
        <w:t>Async</w:t>
      </w:r>
      <w:proofErr w:type="spellEnd"/>
      <w:r w:rsidRPr="007D60D2">
        <w:rPr>
          <w:rFonts w:ascii="Cascadia Mono" w:hAnsi="Cascadia Mono" w:cs="Cascadia Mono"/>
          <w:sz w:val="19"/>
          <w:szCs w:val="19"/>
        </w:rPr>
        <w:t xml:space="preserve"> </w:t>
      </w:r>
      <w:r w:rsidRPr="007D60D2">
        <w:t>où</w:t>
      </w:r>
      <w:r w:rsidRPr="007D60D2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7D60D2">
        <w:rPr>
          <w:rFonts w:ascii="Cascadia Mono" w:hAnsi="Cascadia Mono" w:cs="Cascadia Mono"/>
          <w:sz w:val="19"/>
          <w:szCs w:val="19"/>
        </w:rPr>
        <w:t>T</w:t>
      </w:r>
      <w:r w:rsidRPr="007D60D2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7D60D2">
        <w:t xml:space="preserve">est </w:t>
      </w:r>
      <w:r w:rsidR="00B81119">
        <w:t>la</w:t>
      </w:r>
      <w:r w:rsidRPr="007D60D2">
        <w:t xml:space="preserve"> classe</w:t>
      </w:r>
      <w:r w:rsidR="00B81119">
        <w:t xml:space="preserve"> </w:t>
      </w:r>
      <w:r w:rsidR="00B81119" w:rsidRPr="00B81119">
        <w:rPr>
          <w:b/>
          <w:bCs/>
        </w:rPr>
        <w:t>ZombieType</w:t>
      </w:r>
      <w:r w:rsidRPr="007D60D2">
        <w:t>.</w:t>
      </w:r>
    </w:p>
    <w:p w14:paraId="7851F01B" w14:textId="17452074" w:rsidR="006F1D81" w:rsidRPr="006F1D81" w:rsidRDefault="006F1D81" w:rsidP="006F1D81">
      <w:pPr>
        <w:pStyle w:val="EtapesInstructions"/>
        <w:numPr>
          <w:ilvl w:val="0"/>
          <w:numId w:val="0"/>
        </w:numPr>
        <w:ind w:left="360" w:hanging="360"/>
      </w:pPr>
      <w:r w:rsidRPr="006F1D81">
        <w:lastRenderedPageBreak/>
        <w:t>NOTE: Pour l’instant, le s</w:t>
      </w:r>
      <w:r>
        <w:t xml:space="preserve">ervice n’utilise que </w:t>
      </w:r>
      <w:r w:rsidR="004B353B">
        <w:t xml:space="preserve">les méthodes de </w:t>
      </w:r>
      <w:proofErr w:type="spellStart"/>
      <w:r w:rsidR="004B353B">
        <w:t>ServiceBase</w:t>
      </w:r>
      <w:proofErr w:type="spellEnd"/>
      <w:r w:rsidR="0035650F">
        <w:t>, elle est donc vide</w:t>
      </w:r>
      <w:r w:rsidR="004B353B">
        <w:t>, nous en ajouterons dans quelques étapes.</w:t>
      </w:r>
    </w:p>
    <w:p w14:paraId="7F3ABB10" w14:textId="055D1A79" w:rsidR="005E7706" w:rsidRPr="006F1D81" w:rsidRDefault="00090025" w:rsidP="00D7125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lang w:val="en-CA"/>
        </w:rPr>
      </w:pPr>
      <w:r w:rsidRPr="006F1D81">
        <w:rPr>
          <w:color w:val="0000FF"/>
          <w:lang w:val="en-CA"/>
        </w:rPr>
        <w:t>public</w:t>
      </w:r>
      <w:r w:rsidRPr="006F1D81">
        <w:rPr>
          <w:lang w:val="en-CA"/>
        </w:rPr>
        <w:t xml:space="preserve"> </w:t>
      </w:r>
      <w:r w:rsidRPr="006F1D81">
        <w:rPr>
          <w:color w:val="0000FF"/>
          <w:lang w:val="en-CA"/>
        </w:rPr>
        <w:t>interface</w:t>
      </w:r>
      <w:r w:rsidRPr="006F1D81">
        <w:rPr>
          <w:lang w:val="en-CA"/>
        </w:rPr>
        <w:t xml:space="preserve"> </w:t>
      </w:r>
      <w:proofErr w:type="spellStart"/>
      <w:r w:rsidRPr="006F1D81">
        <w:rPr>
          <w:color w:val="2B91AF"/>
          <w:lang w:val="en-CA"/>
        </w:rPr>
        <w:t>IZombieTypeService</w:t>
      </w:r>
      <w:proofErr w:type="spellEnd"/>
      <w:r w:rsidRPr="006F1D81">
        <w:rPr>
          <w:lang w:val="en-CA"/>
        </w:rPr>
        <w:t xml:space="preserve"> :</w:t>
      </w:r>
      <w:proofErr w:type="spellStart"/>
      <w:r w:rsidRPr="006F1D81">
        <w:rPr>
          <w:lang w:val="en-CA"/>
        </w:rPr>
        <w:t>IServiceBaseAsync</w:t>
      </w:r>
      <w:proofErr w:type="spellEnd"/>
      <w:r w:rsidRPr="006F1D81">
        <w:rPr>
          <w:lang w:val="en-CA"/>
        </w:rPr>
        <w:t>&lt;ZombieType&gt;</w:t>
      </w:r>
    </w:p>
    <w:p w14:paraId="5F64D7AD" w14:textId="3AB2FA57" w:rsidR="005E7706" w:rsidRDefault="00090025" w:rsidP="00D7125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</w:pPr>
      <w:r>
        <w:t xml:space="preserve">{ </w:t>
      </w:r>
    </w:p>
    <w:p w14:paraId="0E096BF9" w14:textId="032FE4B0" w:rsidR="00090025" w:rsidRPr="007D60D2" w:rsidRDefault="00090025" w:rsidP="00D7125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</w:pPr>
      <w:r>
        <w:t>}</w:t>
      </w:r>
    </w:p>
    <w:p w14:paraId="6A6DFCF0" w14:textId="62B86B9F" w:rsidR="002B4980" w:rsidRDefault="002B4980" w:rsidP="002B4980">
      <w:pPr>
        <w:pStyle w:val="EtapesInstructions"/>
      </w:pPr>
      <w:r>
        <w:t xml:space="preserve">Créez la classe </w:t>
      </w:r>
      <w:bookmarkStart w:id="0" w:name="_Hlk137733160"/>
      <w:proofErr w:type="spellStart"/>
      <w:r w:rsidR="00083C53" w:rsidRPr="00D06CF2">
        <w:rPr>
          <w:rFonts w:ascii="Cascadia Mono" w:hAnsi="Cascadia Mono" w:cs="Cascadia Mono"/>
          <w:b/>
          <w:bCs/>
          <w:sz w:val="19"/>
          <w:szCs w:val="19"/>
        </w:rPr>
        <w:t>ZombieTypeService</w:t>
      </w:r>
      <w:proofErr w:type="spellEnd"/>
      <w:r w:rsidRPr="00D06CF2">
        <w:rPr>
          <w:rFonts w:ascii="Cascadia Mono" w:hAnsi="Cascadia Mono" w:cs="Cascadia Mono"/>
          <w:sz w:val="19"/>
          <w:szCs w:val="19"/>
        </w:rPr>
        <w:t xml:space="preserve"> </w:t>
      </w:r>
      <w:bookmarkEnd w:id="0"/>
      <w:r>
        <w:t>qui</w:t>
      </w:r>
      <w:r w:rsidR="00C7017A">
        <w:t xml:space="preserve"> hérite de</w:t>
      </w:r>
      <w:r w:rsidR="00D06CF2">
        <w:t xml:space="preserve"> </w:t>
      </w:r>
      <w:proofErr w:type="spellStart"/>
      <w:r w:rsidR="00D06CF2">
        <w:rPr>
          <w:b/>
          <w:bCs/>
        </w:rPr>
        <w:t>ServiceBaseAsync</w:t>
      </w:r>
      <w:proofErr w:type="spellEnd"/>
      <w:r w:rsidR="00C7017A">
        <w:t xml:space="preserve"> </w:t>
      </w:r>
      <w:r w:rsidR="00C7017A" w:rsidRPr="00E63F88">
        <w:t>où</w:t>
      </w:r>
      <w:r w:rsidR="00C7017A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C7017A" w:rsidRPr="00D06CF2">
        <w:rPr>
          <w:rFonts w:ascii="Cascadia Mono" w:hAnsi="Cascadia Mono" w:cs="Cascadia Mono"/>
          <w:b/>
          <w:bCs/>
          <w:sz w:val="19"/>
          <w:szCs w:val="19"/>
        </w:rPr>
        <w:t>T</w:t>
      </w:r>
      <w:r w:rsidR="00C7017A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C7017A" w:rsidRPr="00E63F88">
        <w:t xml:space="preserve">est </w:t>
      </w:r>
      <w:r w:rsidR="00C7017A">
        <w:t xml:space="preserve">la classe </w:t>
      </w:r>
      <w:r w:rsidR="00C7017A" w:rsidRPr="00D06CF2">
        <w:rPr>
          <w:b/>
          <w:bCs/>
        </w:rPr>
        <w:t>ZombieType</w:t>
      </w:r>
      <w:r w:rsidR="00C7017A">
        <w:t xml:space="preserve"> et qui</w:t>
      </w:r>
      <w:r>
        <w:t xml:space="preserve"> implémente l’interface </w:t>
      </w:r>
      <w:proofErr w:type="spellStart"/>
      <w:r w:rsidR="00083C53" w:rsidRPr="00D06CF2">
        <w:rPr>
          <w:rFonts w:ascii="Cascadia Mono" w:hAnsi="Cascadia Mono" w:cs="Cascadia Mono"/>
          <w:b/>
          <w:bCs/>
          <w:sz w:val="19"/>
          <w:szCs w:val="19"/>
        </w:rPr>
        <w:t>IZombieTypeService</w:t>
      </w:r>
      <w:proofErr w:type="spellEnd"/>
      <w:r>
        <w:t>.</w:t>
      </w:r>
    </w:p>
    <w:p w14:paraId="188D6EB6" w14:textId="58003A46" w:rsidR="002B4980" w:rsidRDefault="00AE4C0B" w:rsidP="002B4980">
      <w:pPr>
        <w:pStyle w:val="EtapesInstructions"/>
      </w:pPr>
      <w:r>
        <w:t>Créez le constructeur</w:t>
      </w:r>
      <w:r w:rsidR="00B1613C">
        <w:t xml:space="preserve"> (</w:t>
      </w:r>
      <w:proofErr w:type="spellStart"/>
      <w:r w:rsidR="00B1613C">
        <w:t>ctor</w:t>
      </w:r>
      <w:proofErr w:type="spellEnd"/>
      <w:r w:rsidR="00B1613C">
        <w:t xml:space="preserve"> tab-tab)</w:t>
      </w:r>
    </w:p>
    <w:p w14:paraId="3AC73786" w14:textId="77777777" w:rsidR="00D71257" w:rsidRDefault="00D71257" w:rsidP="00D7125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ZombieTypeService</w:t>
      </w:r>
      <w:proofErr w:type="spellEnd"/>
      <w:r>
        <w:t xml:space="preserve"> : </w:t>
      </w:r>
      <w:proofErr w:type="spellStart"/>
      <w:r>
        <w:t>ServiceBaseAsync</w:t>
      </w:r>
      <w:proofErr w:type="spellEnd"/>
      <w:r>
        <w:t xml:space="preserve">&lt;ZombieType&gt;, </w:t>
      </w:r>
      <w:proofErr w:type="spellStart"/>
      <w:r>
        <w:t>IZombieTypeService</w:t>
      </w:r>
      <w:proofErr w:type="spellEnd"/>
    </w:p>
    <w:p w14:paraId="07A9D6DE" w14:textId="360C61AC" w:rsidR="00D71257" w:rsidRDefault="00D71257" w:rsidP="00D7125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</w:pPr>
      <w:r>
        <w:t>{</w:t>
      </w:r>
    </w:p>
    <w:p w14:paraId="032709B3" w14:textId="4D79F668" w:rsidR="002B4980" w:rsidRDefault="00D71257" w:rsidP="00D7125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</w:pPr>
      <w: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rPr>
          <w:color w:val="2B91AF"/>
        </w:rPr>
        <w:t>ZombieTypeService</w:t>
      </w:r>
      <w:proofErr w:type="spellEnd"/>
      <w:r>
        <w:t>(</w:t>
      </w:r>
      <w:proofErr w:type="spellStart"/>
      <w:r>
        <w:t>ZombiePartyDbContext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) : </w:t>
      </w:r>
      <w:r>
        <w:rPr>
          <w:color w:val="0000FF"/>
        </w:rPr>
        <w:t>base</w:t>
      </w:r>
      <w:r>
        <w:t>(</w:t>
      </w:r>
      <w:proofErr w:type="spellStart"/>
      <w:r>
        <w:t>dbContext</w:t>
      </w:r>
      <w:proofErr w:type="spellEnd"/>
      <w:r>
        <w:t>)  {        }</w:t>
      </w:r>
    </w:p>
    <w:p w14:paraId="22F7E6F0" w14:textId="491CDC72" w:rsidR="00507304" w:rsidRDefault="00507304" w:rsidP="00D7125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ABD3E6" w14:textId="24E391BF" w:rsidR="002B4980" w:rsidRDefault="00EF184B" w:rsidP="002B4980">
      <w:pPr>
        <w:pStyle w:val="EtapesInstructions"/>
      </w:pPr>
      <w:r>
        <w:t>L’interface n’ayant pas encore de méthodes spécifiques, il n’y a rien à implémenter</w:t>
      </w:r>
      <w:r w:rsidR="00E47EDE">
        <w:t xml:space="preserve"> pour l’instant</w:t>
      </w:r>
    </w:p>
    <w:p w14:paraId="2711E8BB" w14:textId="1FBA23C2" w:rsidR="00CC1992" w:rsidRPr="005B0994" w:rsidRDefault="00CC1992" w:rsidP="002B4980">
      <w:pPr>
        <w:pStyle w:val="EtapesInstructions"/>
      </w:pPr>
      <w:r>
        <w:t xml:space="preserve">Injectez le service en </w:t>
      </w:r>
      <w:proofErr w:type="spellStart"/>
      <w:r w:rsidRPr="00927406">
        <w:rPr>
          <w:b/>
          <w:bCs/>
        </w:rPr>
        <w:t>Scoped</w:t>
      </w:r>
      <w:proofErr w:type="spellEnd"/>
      <w:r>
        <w:t xml:space="preserve"> dans </w:t>
      </w:r>
      <w:proofErr w:type="spellStart"/>
      <w:r w:rsidR="00927406" w:rsidRPr="00927406">
        <w:rPr>
          <w:b/>
          <w:bCs/>
        </w:rPr>
        <w:t>P</w:t>
      </w:r>
      <w:r w:rsidR="00E97EE2" w:rsidRPr="00927406">
        <w:rPr>
          <w:b/>
          <w:bCs/>
        </w:rPr>
        <w:t>rogram.cs</w:t>
      </w:r>
      <w:proofErr w:type="spellEnd"/>
      <w:r w:rsidR="00927406">
        <w:rPr>
          <w:b/>
          <w:bCs/>
        </w:rPr>
        <w:t xml:space="preserve">, </w:t>
      </w:r>
      <w:r w:rsidR="00927406">
        <w:t xml:space="preserve">assurez-vous de le mettre </w:t>
      </w:r>
      <w:r w:rsidR="00927406" w:rsidRPr="00927406">
        <w:rPr>
          <w:b/>
          <w:bCs/>
        </w:rPr>
        <w:t>AVANT</w:t>
      </w:r>
      <w:r w:rsidR="00927406">
        <w:t xml:space="preserve"> </w:t>
      </w:r>
      <w:proofErr w:type="spellStart"/>
      <w:proofErr w:type="gramStart"/>
      <w:r w:rsidR="00927406">
        <w:t>builder.Build</w:t>
      </w:r>
      <w:proofErr w:type="spellEnd"/>
      <w:proofErr w:type="gramEnd"/>
      <w:r w:rsidR="00927406">
        <w:t>()</w:t>
      </w:r>
    </w:p>
    <w:p w14:paraId="5353385B" w14:textId="77777777" w:rsidR="005B0994" w:rsidRPr="005B0994" w:rsidRDefault="005B0994" w:rsidP="005B099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lang w:val="en-CA"/>
        </w:rPr>
      </w:pPr>
      <w:proofErr w:type="spellStart"/>
      <w:r w:rsidRPr="005B0994">
        <w:rPr>
          <w:lang w:val="en-CA"/>
        </w:rPr>
        <w:t>builder.Services.AddScoped</w:t>
      </w:r>
      <w:proofErr w:type="spellEnd"/>
      <w:r w:rsidRPr="005B0994">
        <w:rPr>
          <w:lang w:val="en-CA"/>
        </w:rPr>
        <w:t>&lt;</w:t>
      </w:r>
      <w:proofErr w:type="spellStart"/>
      <w:r w:rsidRPr="005B0994">
        <w:rPr>
          <w:lang w:val="en-CA"/>
        </w:rPr>
        <w:t>IZombieTypeService</w:t>
      </w:r>
      <w:proofErr w:type="spellEnd"/>
      <w:r w:rsidRPr="005B0994">
        <w:rPr>
          <w:lang w:val="en-CA"/>
        </w:rPr>
        <w:t xml:space="preserve">, </w:t>
      </w:r>
      <w:proofErr w:type="spellStart"/>
      <w:r w:rsidRPr="005B0994">
        <w:rPr>
          <w:lang w:val="en-CA"/>
        </w:rPr>
        <w:t>ZombieTypeService</w:t>
      </w:r>
      <w:proofErr w:type="spellEnd"/>
      <w:r w:rsidRPr="005B0994">
        <w:rPr>
          <w:lang w:val="en-CA"/>
        </w:rPr>
        <w:t>&gt;();</w:t>
      </w:r>
    </w:p>
    <w:p w14:paraId="0C905418" w14:textId="52374C62" w:rsidR="00E01D34" w:rsidRPr="00FB0743" w:rsidRDefault="00E01D34" w:rsidP="00E01D34">
      <w:pPr>
        <w:pStyle w:val="Titre2"/>
      </w:pPr>
      <w:r>
        <w:t>Injecter le service dans le controleur ZombieType</w:t>
      </w:r>
    </w:p>
    <w:p w14:paraId="26A0D1DF" w14:textId="2D5D3DBB" w:rsidR="0048050D" w:rsidRDefault="00C95F2F" w:rsidP="00C95F2F">
      <w:pPr>
        <w:pStyle w:val="Titre3"/>
      </w:pPr>
      <w:r>
        <w:t>Injection du service</w:t>
      </w:r>
    </w:p>
    <w:p w14:paraId="73027B4F" w14:textId="300DD5E1" w:rsidR="00E01D34" w:rsidRDefault="00694F06" w:rsidP="0095463B">
      <w:pPr>
        <w:pStyle w:val="EtapesInstructions"/>
        <w:numPr>
          <w:ilvl w:val="0"/>
          <w:numId w:val="21"/>
        </w:numPr>
      </w:pPr>
      <w:r>
        <w:t>Ouvrez le Contrôleur</w:t>
      </w:r>
      <w:r w:rsidR="00E01D34">
        <w:t xml:space="preserve"> </w:t>
      </w:r>
      <w:proofErr w:type="spellStart"/>
      <w:r w:rsidR="00E01D34" w:rsidRPr="0095463B">
        <w:rPr>
          <w:b/>
          <w:bCs/>
        </w:rPr>
        <w:t>ZombieType</w:t>
      </w:r>
      <w:r w:rsidR="00F919F3">
        <w:rPr>
          <w:b/>
          <w:bCs/>
        </w:rPr>
        <w:t>Controller</w:t>
      </w:r>
      <w:proofErr w:type="spellEnd"/>
      <w:r>
        <w:t xml:space="preserve"> </w:t>
      </w:r>
      <w:r w:rsidRPr="00F919F3">
        <w:rPr>
          <w:highlight w:val="yellow"/>
        </w:rPr>
        <w:t xml:space="preserve">mettez temporairement </w:t>
      </w:r>
      <w:r w:rsidR="006A3D92" w:rsidRPr="00F919F3">
        <w:rPr>
          <w:highlight w:val="yellow"/>
        </w:rPr>
        <w:t>toutes l</w:t>
      </w:r>
      <w:r w:rsidRPr="00F919F3">
        <w:rPr>
          <w:highlight w:val="yellow"/>
        </w:rPr>
        <w:t xml:space="preserve">es </w:t>
      </w:r>
      <w:r w:rsidR="006A3D92" w:rsidRPr="00F919F3">
        <w:rPr>
          <w:highlight w:val="yellow"/>
        </w:rPr>
        <w:t>actions en commentaires, sauf Index</w:t>
      </w:r>
      <w:r w:rsidR="006A3D92">
        <w:t xml:space="preserve">. Vous pourrez ainsi </w:t>
      </w:r>
      <w:r w:rsidR="00880EB7">
        <w:t xml:space="preserve">modifier et </w:t>
      </w:r>
      <w:r w:rsidR="006A3D92">
        <w:t>tester</w:t>
      </w:r>
      <w:r w:rsidR="00880EB7">
        <w:t xml:space="preserve"> action par action sans erreur de compilation.</w:t>
      </w:r>
    </w:p>
    <w:p w14:paraId="271A24B1" w14:textId="17725868" w:rsidR="00880EB7" w:rsidRDefault="00880EB7" w:rsidP="00E01D34">
      <w:pPr>
        <w:pStyle w:val="EtapesInstructions"/>
      </w:pPr>
      <w:r>
        <w:t xml:space="preserve">Remplacez l’injection du </w:t>
      </w:r>
      <w:proofErr w:type="spellStart"/>
      <w:r w:rsidRPr="00F919F3">
        <w:rPr>
          <w:b/>
          <w:bCs/>
        </w:rPr>
        <w:t>DbContext</w:t>
      </w:r>
      <w:proofErr w:type="spellEnd"/>
      <w:r>
        <w:t xml:space="preserve"> par celui du </w:t>
      </w:r>
      <w:proofErr w:type="spellStart"/>
      <w:r w:rsidR="002949EF" w:rsidRPr="002949EF">
        <w:rPr>
          <w:b/>
          <w:bCs/>
        </w:rPr>
        <w:t>ZombieTypeService</w:t>
      </w:r>
      <w:proofErr w:type="spellEnd"/>
      <w:r w:rsidR="002949EF">
        <w:t>.</w:t>
      </w:r>
    </w:p>
    <w:p w14:paraId="0F3B0154" w14:textId="36FF70BD" w:rsidR="00792CDB" w:rsidRPr="00F919F3" w:rsidRDefault="00792CDB" w:rsidP="00792CDB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highlight w:val="cyan"/>
          <w:lang w:val="en-CA"/>
        </w:rPr>
      </w:pPr>
      <w:r w:rsidRPr="00F919F3">
        <w:rPr>
          <w:color w:val="0000FF"/>
          <w:highlight w:val="cyan"/>
          <w:lang w:val="en-CA"/>
        </w:rPr>
        <w:t>private</w:t>
      </w:r>
      <w:r w:rsidRPr="00F919F3">
        <w:rPr>
          <w:highlight w:val="cyan"/>
          <w:lang w:val="en-CA"/>
        </w:rPr>
        <w:t xml:space="preserve"> </w:t>
      </w:r>
      <w:proofErr w:type="spellStart"/>
      <w:r w:rsidRPr="00F919F3">
        <w:rPr>
          <w:highlight w:val="cyan"/>
          <w:lang w:val="en-CA"/>
        </w:rPr>
        <w:t>IZombieTypeService</w:t>
      </w:r>
      <w:proofErr w:type="spellEnd"/>
      <w:r w:rsidRPr="00F919F3">
        <w:rPr>
          <w:highlight w:val="cyan"/>
          <w:lang w:val="en-CA"/>
        </w:rPr>
        <w:t xml:space="preserve"> _</w:t>
      </w:r>
      <w:proofErr w:type="spellStart"/>
      <w:r w:rsidRPr="00F919F3">
        <w:rPr>
          <w:highlight w:val="cyan"/>
          <w:lang w:val="en-CA"/>
        </w:rPr>
        <w:t>serviceZT</w:t>
      </w:r>
      <w:proofErr w:type="spellEnd"/>
      <w:r w:rsidRPr="00F919F3">
        <w:rPr>
          <w:highlight w:val="cyan"/>
          <w:lang w:val="en-CA"/>
        </w:rPr>
        <w:t xml:space="preserve"> { </w:t>
      </w:r>
      <w:r w:rsidRPr="00F919F3">
        <w:rPr>
          <w:color w:val="0000FF"/>
          <w:highlight w:val="cyan"/>
          <w:lang w:val="en-CA"/>
        </w:rPr>
        <w:t>get</w:t>
      </w:r>
      <w:r w:rsidRPr="00F919F3">
        <w:rPr>
          <w:highlight w:val="cyan"/>
          <w:lang w:val="en-CA"/>
        </w:rPr>
        <w:t xml:space="preserve">; </w:t>
      </w:r>
      <w:r w:rsidRPr="00F919F3">
        <w:rPr>
          <w:color w:val="0000FF"/>
          <w:highlight w:val="cyan"/>
          <w:lang w:val="en-CA"/>
        </w:rPr>
        <w:t>set</w:t>
      </w:r>
      <w:r w:rsidRPr="00F919F3">
        <w:rPr>
          <w:highlight w:val="cyan"/>
          <w:lang w:val="en-CA"/>
        </w:rPr>
        <w:t>; }</w:t>
      </w:r>
    </w:p>
    <w:p w14:paraId="65AEA052" w14:textId="77777777" w:rsidR="00792CDB" w:rsidRPr="00F919F3" w:rsidRDefault="00792CDB" w:rsidP="00792CDB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highlight w:val="cyan"/>
          <w:lang w:val="en-CA"/>
        </w:rPr>
      </w:pPr>
    </w:p>
    <w:p w14:paraId="77495B74" w14:textId="39A83C76" w:rsidR="00792CDB" w:rsidRPr="00F919F3" w:rsidRDefault="00792CDB" w:rsidP="00792CDB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highlight w:val="cyan"/>
        </w:rPr>
      </w:pPr>
      <w:proofErr w:type="gramStart"/>
      <w:r w:rsidRPr="00F919F3">
        <w:rPr>
          <w:color w:val="0000FF"/>
          <w:highlight w:val="cyan"/>
        </w:rPr>
        <w:t>public</w:t>
      </w:r>
      <w:proofErr w:type="gramEnd"/>
      <w:r w:rsidRPr="00F919F3">
        <w:rPr>
          <w:highlight w:val="cyan"/>
        </w:rPr>
        <w:t xml:space="preserve"> </w:t>
      </w:r>
      <w:proofErr w:type="spellStart"/>
      <w:r w:rsidRPr="00F919F3">
        <w:rPr>
          <w:color w:val="2B91AF"/>
          <w:highlight w:val="cyan"/>
        </w:rPr>
        <w:t>ZombieTypeController</w:t>
      </w:r>
      <w:proofErr w:type="spellEnd"/>
      <w:r w:rsidRPr="00F919F3">
        <w:rPr>
          <w:highlight w:val="cyan"/>
        </w:rPr>
        <w:t>(</w:t>
      </w:r>
      <w:proofErr w:type="spellStart"/>
      <w:r w:rsidRPr="00F919F3">
        <w:rPr>
          <w:highlight w:val="cyan"/>
        </w:rPr>
        <w:t>IZombieTypeService</w:t>
      </w:r>
      <w:proofErr w:type="spellEnd"/>
      <w:r w:rsidRPr="00F919F3">
        <w:rPr>
          <w:highlight w:val="cyan"/>
        </w:rPr>
        <w:t xml:space="preserve"> </w:t>
      </w:r>
      <w:proofErr w:type="spellStart"/>
      <w:r w:rsidRPr="00F919F3">
        <w:rPr>
          <w:highlight w:val="cyan"/>
        </w:rPr>
        <w:t>serviceZT</w:t>
      </w:r>
      <w:proofErr w:type="spellEnd"/>
      <w:r w:rsidRPr="00F919F3">
        <w:rPr>
          <w:highlight w:val="cyan"/>
        </w:rPr>
        <w:t>)</w:t>
      </w:r>
    </w:p>
    <w:p w14:paraId="54466009" w14:textId="4BE493E8" w:rsidR="00792CDB" w:rsidRPr="00F919F3" w:rsidRDefault="00792CDB" w:rsidP="00792CDB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highlight w:val="cyan"/>
        </w:rPr>
      </w:pPr>
      <w:r w:rsidRPr="00F919F3">
        <w:rPr>
          <w:highlight w:val="cyan"/>
        </w:rPr>
        <w:t>{</w:t>
      </w:r>
    </w:p>
    <w:p w14:paraId="2ADF0C84" w14:textId="1AAB984F" w:rsidR="00792CDB" w:rsidRPr="00F919F3" w:rsidRDefault="00792CDB" w:rsidP="00792CDB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highlight w:val="cyan"/>
        </w:rPr>
      </w:pPr>
      <w:r w:rsidRPr="00F919F3">
        <w:rPr>
          <w:highlight w:val="cyan"/>
        </w:rPr>
        <w:t xml:space="preserve">    _</w:t>
      </w:r>
      <w:proofErr w:type="spellStart"/>
      <w:r w:rsidRPr="00F919F3">
        <w:rPr>
          <w:highlight w:val="cyan"/>
        </w:rPr>
        <w:t>serviceZT</w:t>
      </w:r>
      <w:proofErr w:type="spellEnd"/>
      <w:r w:rsidRPr="00F919F3">
        <w:rPr>
          <w:highlight w:val="cyan"/>
        </w:rPr>
        <w:t xml:space="preserve"> = </w:t>
      </w:r>
      <w:proofErr w:type="spellStart"/>
      <w:r w:rsidRPr="00F919F3">
        <w:rPr>
          <w:highlight w:val="cyan"/>
        </w:rPr>
        <w:t>serviceZT</w:t>
      </w:r>
      <w:proofErr w:type="spellEnd"/>
      <w:r w:rsidRPr="00F919F3">
        <w:rPr>
          <w:highlight w:val="cyan"/>
        </w:rPr>
        <w:t>;</w:t>
      </w:r>
    </w:p>
    <w:p w14:paraId="1D8A7579" w14:textId="35DF8943" w:rsidR="00B109B2" w:rsidRDefault="00792CDB" w:rsidP="00792CDB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</w:pPr>
      <w:r w:rsidRPr="00F919F3">
        <w:rPr>
          <w:highlight w:val="cyan"/>
        </w:rPr>
        <w:t>}</w:t>
      </w:r>
    </w:p>
    <w:p w14:paraId="42DF2E65" w14:textId="77777777" w:rsidR="00A95D67" w:rsidRDefault="00A95D67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1BE8428F" w14:textId="7930093C" w:rsidR="00C95F2F" w:rsidRDefault="00C95F2F" w:rsidP="00C95F2F">
      <w:pPr>
        <w:pStyle w:val="Titre3"/>
      </w:pPr>
      <w:r>
        <w:lastRenderedPageBreak/>
        <w:t>Vue Index</w:t>
      </w:r>
    </w:p>
    <w:p w14:paraId="7CBB368D" w14:textId="18313612" w:rsidR="00E21FD6" w:rsidRPr="00E21FD6" w:rsidRDefault="008A2201" w:rsidP="008A2201">
      <w:pPr>
        <w:pStyle w:val="EtapesInstructions"/>
        <w:numPr>
          <w:ilvl w:val="0"/>
          <w:numId w:val="20"/>
        </w:numPr>
      </w:pPr>
      <w:r>
        <w:t>L</w:t>
      </w:r>
      <w:r w:rsidR="005A3E5F">
        <w:t xml:space="preserve">’action </w:t>
      </w:r>
      <w:r>
        <w:t xml:space="preserve">utilise </w:t>
      </w:r>
      <w:proofErr w:type="spellStart"/>
      <w:r w:rsidR="00F919F3" w:rsidRPr="00F919F3">
        <w:rPr>
          <w:rFonts w:ascii="Cascadia Mono" w:hAnsi="Cascadia Mono" w:cs="Cascadia Mono"/>
          <w:b/>
          <w:bCs/>
          <w:color w:val="000000"/>
          <w:sz w:val="19"/>
          <w:szCs w:val="19"/>
        </w:rPr>
        <w:t>ToListAsync</w:t>
      </w:r>
      <w:proofErr w:type="spellEnd"/>
      <w:r w:rsidR="00F919F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du </w:t>
      </w:r>
      <w:proofErr w:type="spellStart"/>
      <w:r w:rsidRPr="00F919F3">
        <w:rPr>
          <w:b/>
          <w:bCs/>
        </w:rPr>
        <w:t>DbSet</w:t>
      </w:r>
      <w:proofErr w:type="spellEnd"/>
      <w:r>
        <w:t xml:space="preserve">. </w:t>
      </w:r>
      <w:r w:rsidR="009D588C">
        <w:t xml:space="preserve">Consultez le code de </w:t>
      </w:r>
      <w:proofErr w:type="spellStart"/>
      <w:r w:rsidR="009D588C" w:rsidRPr="009D588C">
        <w:rPr>
          <w:b/>
          <w:bCs/>
        </w:rPr>
        <w:t>GetAll</w:t>
      </w:r>
      <w:r w:rsidR="003B6616">
        <w:rPr>
          <w:b/>
          <w:bCs/>
        </w:rPr>
        <w:t>Async</w:t>
      </w:r>
      <w:proofErr w:type="spellEnd"/>
      <w:r w:rsidR="009D588C">
        <w:t xml:space="preserve"> du </w:t>
      </w:r>
      <w:proofErr w:type="spellStart"/>
      <w:r w:rsidR="009D588C" w:rsidRPr="009D588C">
        <w:rPr>
          <w:b/>
          <w:bCs/>
        </w:rPr>
        <w:t>ServiceBaseAsync</w:t>
      </w:r>
      <w:proofErr w:type="spellEnd"/>
      <w:r w:rsidR="00826857">
        <w:rPr>
          <w:b/>
          <w:bCs/>
        </w:rPr>
        <w:t xml:space="preserve"> </w:t>
      </w:r>
      <w:r w:rsidR="00826857">
        <w:t>afin de vous assure</w:t>
      </w:r>
      <w:r w:rsidR="00F919F3">
        <w:t>r</w:t>
      </w:r>
      <w:r w:rsidR="00826857">
        <w:t xml:space="preserve"> qu</w:t>
      </w:r>
      <w:r w:rsidR="005A3E5F">
        <w:t>’il retourne le même résultat</w:t>
      </w:r>
      <w:r w:rsidR="00F919F3">
        <w:t>.</w:t>
      </w:r>
    </w:p>
    <w:p w14:paraId="4E0CC55D" w14:textId="4A9186B5" w:rsidR="008A2201" w:rsidRDefault="003D0B0C" w:rsidP="008A2201">
      <w:pPr>
        <w:pStyle w:val="EtapesInstructions"/>
        <w:numPr>
          <w:ilvl w:val="0"/>
          <w:numId w:val="20"/>
        </w:numPr>
      </w:pPr>
      <w:r>
        <w:t>Modifiez</w:t>
      </w:r>
      <w:r w:rsidR="00E56A05">
        <w:t xml:space="preserve"> le code de</w:t>
      </w:r>
      <w:r>
        <w:t xml:space="preserve"> l’action Index afin qu’il utilise </w:t>
      </w:r>
      <w:r w:rsidR="00E21FD6">
        <w:t xml:space="preserve">la méthode </w:t>
      </w:r>
      <w:proofErr w:type="spellStart"/>
      <w:r w:rsidR="00E21FD6" w:rsidRPr="00A95D67">
        <w:rPr>
          <w:b/>
          <w:bCs/>
        </w:rPr>
        <w:t>GetAllAsync</w:t>
      </w:r>
      <w:proofErr w:type="spellEnd"/>
      <w:r w:rsidR="00E21FD6">
        <w:t xml:space="preserve"> du</w:t>
      </w:r>
      <w:r>
        <w:t xml:space="preserve"> service</w:t>
      </w:r>
    </w:p>
    <w:p w14:paraId="1F62C143" w14:textId="5EBA17D7" w:rsidR="00AC0E90" w:rsidRPr="00F03D05" w:rsidRDefault="00E72031" w:rsidP="00725C82">
      <w:pPr>
        <w:rPr>
          <w:lang w:val="en-CA"/>
        </w:rPr>
      </w:pPr>
      <w:r w:rsidRPr="00F03D05">
        <w:rPr>
          <w:b/>
          <w:bCs/>
          <w:lang w:val="en-CA"/>
        </w:rPr>
        <w:t>Version 1 :</w:t>
      </w:r>
    </w:p>
    <w:p w14:paraId="560210B2" w14:textId="7C36CCC2" w:rsidR="00E72031" w:rsidRPr="00E72031" w:rsidRDefault="00E72031" w:rsidP="00E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72031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720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72031">
        <w:rPr>
          <w:rFonts w:ascii="Cascadia Mono" w:hAnsi="Cascadia Mono" w:cs="Cascadia Mono"/>
          <w:color w:val="0000FF"/>
          <w:sz w:val="19"/>
          <w:szCs w:val="19"/>
          <w:lang w:val="en-CA"/>
        </w:rPr>
        <w:t>async</w:t>
      </w:r>
      <w:r w:rsidRPr="00E720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Task&lt;</w:t>
      </w:r>
      <w:proofErr w:type="spellStart"/>
      <w:r w:rsidRPr="00E72031">
        <w:rPr>
          <w:rFonts w:ascii="Cascadia Mono" w:hAnsi="Cascadia Mono" w:cs="Cascadia Mono"/>
          <w:color w:val="000000"/>
          <w:sz w:val="19"/>
          <w:szCs w:val="19"/>
          <w:lang w:val="en-CA"/>
        </w:rPr>
        <w:t>IActionResult</w:t>
      </w:r>
      <w:proofErr w:type="spellEnd"/>
      <w:r w:rsidRPr="00E72031">
        <w:rPr>
          <w:rFonts w:ascii="Cascadia Mono" w:hAnsi="Cascadia Mono" w:cs="Cascadia Mono"/>
          <w:color w:val="000000"/>
          <w:sz w:val="19"/>
          <w:szCs w:val="19"/>
          <w:lang w:val="en-CA"/>
        </w:rPr>
        <w:t>&gt; Index()</w:t>
      </w:r>
    </w:p>
    <w:p w14:paraId="284765A4" w14:textId="18390606" w:rsidR="00E72031" w:rsidRPr="00E72031" w:rsidRDefault="00E72031" w:rsidP="00E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72031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33834313" w14:textId="03C523C3" w:rsidR="00E72031" w:rsidRPr="00E72031" w:rsidRDefault="00E72031" w:rsidP="00E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720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="00A95D67" w:rsidRPr="00A95D67">
        <w:rPr>
          <w:rFonts w:ascii="Cascadia Mono" w:hAnsi="Cascadia Mono" w:cs="Cascadia Mono"/>
          <w:color w:val="000000"/>
          <w:sz w:val="19"/>
          <w:szCs w:val="19"/>
          <w:highlight w:val="cyan"/>
          <w:lang w:val="en-US"/>
        </w:rPr>
        <w:t xml:space="preserve">IEnumerable&lt;ZombieType&gt; </w:t>
      </w:r>
      <w:proofErr w:type="spellStart"/>
      <w:r w:rsidR="00A95D67" w:rsidRPr="00A95D67">
        <w:rPr>
          <w:rFonts w:ascii="Cascadia Mono" w:hAnsi="Cascadia Mono" w:cs="Cascadia Mono"/>
          <w:color w:val="000000"/>
          <w:sz w:val="19"/>
          <w:szCs w:val="19"/>
          <w:highlight w:val="cyan"/>
          <w:lang w:val="en-US"/>
        </w:rPr>
        <w:t>zombieTypesList</w:t>
      </w:r>
      <w:proofErr w:type="spellEnd"/>
      <w:r w:rsidR="00A95D67" w:rsidRPr="00A95D67">
        <w:rPr>
          <w:rFonts w:ascii="Cascadia Mono" w:hAnsi="Cascadia Mono" w:cs="Cascadia Mono"/>
          <w:color w:val="000000"/>
          <w:sz w:val="19"/>
          <w:szCs w:val="19"/>
          <w:highlight w:val="cyan"/>
          <w:lang w:val="en-US"/>
        </w:rPr>
        <w:t xml:space="preserve"> = </w:t>
      </w:r>
      <w:r w:rsidR="00A95D67" w:rsidRPr="00A95D67">
        <w:rPr>
          <w:rFonts w:ascii="Cascadia Mono" w:hAnsi="Cascadia Mono" w:cs="Cascadia Mono"/>
          <w:color w:val="0000FF"/>
          <w:sz w:val="19"/>
          <w:szCs w:val="19"/>
          <w:highlight w:val="cyan"/>
          <w:lang w:val="en-US"/>
        </w:rPr>
        <w:t>await</w:t>
      </w:r>
      <w:r w:rsidR="00A95D67" w:rsidRPr="00A95D67">
        <w:rPr>
          <w:rFonts w:ascii="Cascadia Mono" w:hAnsi="Cascadia Mono" w:cs="Cascadia Mono"/>
          <w:color w:val="000000"/>
          <w:sz w:val="19"/>
          <w:szCs w:val="19"/>
          <w:highlight w:val="cyan"/>
          <w:lang w:val="en-US"/>
        </w:rPr>
        <w:t xml:space="preserve"> _</w:t>
      </w:r>
      <w:proofErr w:type="spellStart"/>
      <w:r w:rsidR="00A95D67" w:rsidRPr="00A95D67">
        <w:rPr>
          <w:rFonts w:ascii="Cascadia Mono" w:hAnsi="Cascadia Mono" w:cs="Cascadia Mono"/>
          <w:color w:val="000000"/>
          <w:sz w:val="19"/>
          <w:szCs w:val="19"/>
          <w:highlight w:val="cyan"/>
          <w:lang w:val="en-US"/>
        </w:rPr>
        <w:t>serviceZT.GetAllAsync</w:t>
      </w:r>
      <w:proofErr w:type="spellEnd"/>
      <w:r w:rsidR="00A95D67" w:rsidRPr="00A95D67">
        <w:rPr>
          <w:rFonts w:ascii="Cascadia Mono" w:hAnsi="Cascadia Mono" w:cs="Cascadia Mono"/>
          <w:color w:val="000000"/>
          <w:sz w:val="19"/>
          <w:szCs w:val="19"/>
          <w:highlight w:val="cyan"/>
          <w:lang w:val="en-US"/>
        </w:rPr>
        <w:t>(</w:t>
      </w:r>
      <w:proofErr w:type="gramStart"/>
      <w:r w:rsidR="00A95D67" w:rsidRPr="00A95D67">
        <w:rPr>
          <w:rFonts w:ascii="Cascadia Mono" w:hAnsi="Cascadia Mono" w:cs="Cascadia Mono"/>
          <w:color w:val="000000"/>
          <w:sz w:val="19"/>
          <w:szCs w:val="19"/>
          <w:highlight w:val="cyan"/>
          <w:lang w:val="en-US"/>
        </w:rPr>
        <w:t>);</w:t>
      </w:r>
      <w:proofErr w:type="gramEnd"/>
    </w:p>
    <w:p w14:paraId="6A77B8AF" w14:textId="0221A484" w:rsidR="00E72031" w:rsidRPr="00E72031" w:rsidRDefault="00E72031" w:rsidP="00E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lang w:val="en-CA"/>
        </w:rPr>
      </w:pPr>
      <w:r w:rsidRPr="00E720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E72031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720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</w:t>
      </w:r>
      <w:proofErr w:type="spellStart"/>
      <w:r w:rsidRPr="00E72031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zombieTypesList</w:t>
      </w:r>
      <w:proofErr w:type="spellEnd"/>
      <w:r w:rsidRPr="00E72031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0C6D3FD7" w14:textId="22F3C9F0" w:rsidR="00E72031" w:rsidRPr="00752C5C" w:rsidRDefault="00752C5C" w:rsidP="00D3326F">
      <w:pPr>
        <w:rPr>
          <w:lang w:val="en-CA"/>
        </w:rPr>
      </w:pPr>
      <w:r>
        <w:rPr>
          <w:b/>
          <w:bCs/>
          <w:lang w:val="en-CA"/>
        </w:rPr>
        <w:t xml:space="preserve">Version 2: </w:t>
      </w:r>
      <w:proofErr w:type="gramStart"/>
      <w:r>
        <w:rPr>
          <w:lang w:val="en-CA"/>
        </w:rPr>
        <w:t>Plus</w:t>
      </w:r>
      <w:proofErr w:type="gramEnd"/>
      <w:r>
        <w:rPr>
          <w:lang w:val="en-CA"/>
        </w:rPr>
        <w:t xml:space="preserve"> simple</w:t>
      </w:r>
    </w:p>
    <w:p w14:paraId="3354C63D" w14:textId="77777777" w:rsidR="004425F8" w:rsidRPr="004425F8" w:rsidRDefault="004425F8" w:rsidP="004B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425F8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4425F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425F8">
        <w:rPr>
          <w:rFonts w:ascii="Cascadia Mono" w:hAnsi="Cascadia Mono" w:cs="Cascadia Mono"/>
          <w:color w:val="0000FF"/>
          <w:sz w:val="19"/>
          <w:szCs w:val="19"/>
          <w:lang w:val="en-CA"/>
        </w:rPr>
        <w:t>async</w:t>
      </w:r>
      <w:r w:rsidRPr="004425F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Task&lt;</w:t>
      </w:r>
      <w:proofErr w:type="spellStart"/>
      <w:r w:rsidRPr="004425F8">
        <w:rPr>
          <w:rFonts w:ascii="Cascadia Mono" w:hAnsi="Cascadia Mono" w:cs="Cascadia Mono"/>
          <w:color w:val="000000"/>
          <w:sz w:val="19"/>
          <w:szCs w:val="19"/>
          <w:lang w:val="en-CA"/>
        </w:rPr>
        <w:t>IActionResult</w:t>
      </w:r>
      <w:proofErr w:type="spellEnd"/>
      <w:r w:rsidRPr="004425F8">
        <w:rPr>
          <w:rFonts w:ascii="Cascadia Mono" w:hAnsi="Cascadia Mono" w:cs="Cascadia Mono"/>
          <w:color w:val="000000"/>
          <w:sz w:val="19"/>
          <w:szCs w:val="19"/>
          <w:lang w:val="en-CA"/>
        </w:rPr>
        <w:t>&gt; Index()</w:t>
      </w:r>
    </w:p>
    <w:p w14:paraId="5645D765" w14:textId="7222C96D" w:rsidR="004425F8" w:rsidRPr="004425F8" w:rsidRDefault="004425F8" w:rsidP="004B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425F8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378D91BC" w14:textId="3A5CA5D5" w:rsidR="004425F8" w:rsidRPr="004425F8" w:rsidRDefault="004425F8" w:rsidP="004B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425F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4425F8">
        <w:rPr>
          <w:rFonts w:ascii="Cascadia Mono" w:hAnsi="Cascadia Mono" w:cs="Cascadia Mono"/>
          <w:color w:val="008000"/>
          <w:sz w:val="19"/>
          <w:szCs w:val="19"/>
          <w:lang w:val="en-CA"/>
        </w:rPr>
        <w:t>// Version 2</w:t>
      </w:r>
    </w:p>
    <w:p w14:paraId="4D1CA9C5" w14:textId="7811D75B" w:rsidR="004425F8" w:rsidRPr="004425F8" w:rsidRDefault="004425F8" w:rsidP="004B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425F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4B57F1">
        <w:rPr>
          <w:rFonts w:ascii="Cascadia Mono" w:hAnsi="Cascadia Mono" w:cs="Cascadia Mono"/>
          <w:color w:val="0000FF"/>
          <w:sz w:val="19"/>
          <w:szCs w:val="19"/>
          <w:highlight w:val="cyan"/>
          <w:lang w:val="en-CA"/>
        </w:rPr>
        <w:t>return</w:t>
      </w:r>
      <w:r w:rsidRPr="004B57F1">
        <w:rPr>
          <w:rFonts w:ascii="Cascadia Mono" w:hAnsi="Cascadia Mono" w:cs="Cascadia Mono"/>
          <w:color w:val="000000"/>
          <w:sz w:val="19"/>
          <w:szCs w:val="19"/>
          <w:highlight w:val="cyan"/>
          <w:lang w:val="en-CA"/>
        </w:rPr>
        <w:t xml:space="preserve"> View(</w:t>
      </w:r>
      <w:r w:rsidRPr="004B57F1">
        <w:rPr>
          <w:rFonts w:ascii="Cascadia Mono" w:hAnsi="Cascadia Mono" w:cs="Cascadia Mono"/>
          <w:color w:val="0000FF"/>
          <w:sz w:val="19"/>
          <w:szCs w:val="19"/>
          <w:highlight w:val="cyan"/>
          <w:lang w:val="en-CA"/>
        </w:rPr>
        <w:t>await</w:t>
      </w:r>
      <w:r w:rsidRPr="004B57F1">
        <w:rPr>
          <w:rFonts w:ascii="Cascadia Mono" w:hAnsi="Cascadia Mono" w:cs="Cascadia Mono"/>
          <w:color w:val="000000"/>
          <w:sz w:val="19"/>
          <w:szCs w:val="19"/>
          <w:highlight w:val="cyan"/>
          <w:lang w:val="en-CA"/>
        </w:rPr>
        <w:t xml:space="preserve"> _</w:t>
      </w:r>
      <w:proofErr w:type="spellStart"/>
      <w:r w:rsidRPr="004B57F1">
        <w:rPr>
          <w:rFonts w:ascii="Cascadia Mono" w:hAnsi="Cascadia Mono" w:cs="Cascadia Mono"/>
          <w:color w:val="000000"/>
          <w:sz w:val="19"/>
          <w:szCs w:val="19"/>
          <w:highlight w:val="cyan"/>
          <w:lang w:val="en-CA"/>
        </w:rPr>
        <w:t>serviceZT.GetAllAsync</w:t>
      </w:r>
      <w:proofErr w:type="spellEnd"/>
      <w:r w:rsidRPr="004B57F1">
        <w:rPr>
          <w:rFonts w:ascii="Cascadia Mono" w:hAnsi="Cascadia Mono" w:cs="Cascadia Mono"/>
          <w:color w:val="000000"/>
          <w:sz w:val="19"/>
          <w:szCs w:val="19"/>
          <w:highlight w:val="cyan"/>
          <w:lang w:val="en-CA"/>
        </w:rPr>
        <w:t>());</w:t>
      </w:r>
    </w:p>
    <w:p w14:paraId="1FADA3C5" w14:textId="5D577320" w:rsidR="00752C5C" w:rsidRDefault="004425F8" w:rsidP="004B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8BD825" w14:textId="06318133" w:rsidR="004B57F1" w:rsidRDefault="004B57F1" w:rsidP="004B57F1">
      <w:pPr>
        <w:pStyle w:val="EtapesInstructions"/>
      </w:pPr>
      <w:r>
        <w:t xml:space="preserve">Testez la vue </w:t>
      </w:r>
      <w:r>
        <w:rPr>
          <w:b/>
          <w:bCs/>
        </w:rPr>
        <w:t>ZombieType/Index</w:t>
      </w:r>
      <w:r>
        <w:t>; elle devrait fonctionner comme avant</w:t>
      </w:r>
    </w:p>
    <w:p w14:paraId="31E28611" w14:textId="77777777" w:rsidR="0060433F" w:rsidRDefault="0060433F" w:rsidP="0060433F">
      <w:pPr>
        <w:pStyle w:val="EtapesInstructions"/>
        <w:numPr>
          <w:ilvl w:val="0"/>
          <w:numId w:val="0"/>
        </w:numPr>
      </w:pPr>
    </w:p>
    <w:p w14:paraId="6CEB97A1" w14:textId="0BE17141" w:rsidR="00752C5C" w:rsidRDefault="00C95F2F" w:rsidP="00C95F2F">
      <w:pPr>
        <w:pStyle w:val="Titre3"/>
      </w:pPr>
      <w:r>
        <w:t>Vue Create</w:t>
      </w:r>
    </w:p>
    <w:p w14:paraId="18369587" w14:textId="405A7B88" w:rsidR="00C95F2F" w:rsidRDefault="00C95F2F" w:rsidP="0095463B">
      <w:pPr>
        <w:pStyle w:val="EtapesInstructions"/>
        <w:numPr>
          <w:ilvl w:val="0"/>
          <w:numId w:val="19"/>
        </w:numPr>
      </w:pPr>
      <w:r>
        <w:t xml:space="preserve">Décommentez </w:t>
      </w:r>
      <w:r w:rsidRPr="00511227">
        <w:rPr>
          <w:b/>
          <w:bCs/>
        </w:rPr>
        <w:t>Create GET</w:t>
      </w:r>
      <w:r>
        <w:t>, aucune modification requise</w:t>
      </w:r>
    </w:p>
    <w:p w14:paraId="0B60C6B7" w14:textId="47424F1D" w:rsidR="0095463B" w:rsidRDefault="0095463B" w:rsidP="0095463B">
      <w:pPr>
        <w:pStyle w:val="EtapesInstructions"/>
        <w:numPr>
          <w:ilvl w:val="0"/>
          <w:numId w:val="19"/>
        </w:numPr>
      </w:pPr>
      <w:r>
        <w:t xml:space="preserve">Testez la vue </w:t>
      </w:r>
      <w:r w:rsidRPr="00511227">
        <w:rPr>
          <w:b/>
          <w:bCs/>
        </w:rPr>
        <w:t>Create GET</w:t>
      </w:r>
    </w:p>
    <w:p w14:paraId="409851A8" w14:textId="3D5C88FA" w:rsidR="00F153CA" w:rsidRDefault="00F153CA" w:rsidP="00F153CA">
      <w:pPr>
        <w:pStyle w:val="EtapesInstructions"/>
        <w:numPr>
          <w:ilvl w:val="0"/>
          <w:numId w:val="19"/>
        </w:numPr>
      </w:pPr>
      <w:r>
        <w:t xml:space="preserve">Décommentez </w:t>
      </w:r>
      <w:r w:rsidRPr="00511227">
        <w:rPr>
          <w:b/>
          <w:bCs/>
        </w:rPr>
        <w:t>Create POST</w:t>
      </w:r>
    </w:p>
    <w:p w14:paraId="1D4363A8" w14:textId="619B16FE" w:rsidR="00943935" w:rsidRPr="00E21FD6" w:rsidRDefault="005A3E5F" w:rsidP="00191FB2">
      <w:pPr>
        <w:pStyle w:val="EtapesInstructions"/>
        <w:numPr>
          <w:ilvl w:val="0"/>
          <w:numId w:val="19"/>
        </w:numPr>
      </w:pPr>
      <w:r>
        <w:t xml:space="preserve">L’action utilise </w:t>
      </w:r>
      <w:proofErr w:type="spellStart"/>
      <w:r w:rsidR="000D5D6A" w:rsidRPr="00191FB2">
        <w:rPr>
          <w:b/>
          <w:bCs/>
        </w:rPr>
        <w:t>AddAsync</w:t>
      </w:r>
      <w:proofErr w:type="spellEnd"/>
      <w:r>
        <w:t xml:space="preserve"> </w:t>
      </w:r>
      <w:r w:rsidR="000D5D6A">
        <w:t xml:space="preserve">et </w:t>
      </w:r>
      <w:proofErr w:type="spellStart"/>
      <w:r w:rsidR="000D5D6A" w:rsidRPr="00191FB2">
        <w:rPr>
          <w:b/>
          <w:bCs/>
        </w:rPr>
        <w:t>SaveChangeAsync</w:t>
      </w:r>
      <w:proofErr w:type="spellEnd"/>
      <w:r w:rsidR="000D5D6A" w:rsidRPr="000D5D6A">
        <w:t xml:space="preserve"> </w:t>
      </w:r>
      <w:r w:rsidR="000D5D6A">
        <w:t xml:space="preserve">du </w:t>
      </w:r>
      <w:proofErr w:type="spellStart"/>
      <w:r w:rsidR="000D5D6A">
        <w:t>DbSet</w:t>
      </w:r>
      <w:proofErr w:type="spellEnd"/>
      <w:r>
        <w:t xml:space="preserve">. Consultez le code de </w:t>
      </w:r>
      <w:proofErr w:type="spellStart"/>
      <w:r w:rsidR="00943935" w:rsidRPr="00191FB2">
        <w:rPr>
          <w:b/>
          <w:bCs/>
        </w:rPr>
        <w:t>CreateAsync</w:t>
      </w:r>
      <w:proofErr w:type="spellEnd"/>
      <w:r>
        <w:t xml:space="preserve"> du </w:t>
      </w:r>
      <w:proofErr w:type="spellStart"/>
      <w:r w:rsidRPr="00191FB2">
        <w:rPr>
          <w:b/>
          <w:bCs/>
        </w:rPr>
        <w:t>ServiceBaseAsync</w:t>
      </w:r>
      <w:proofErr w:type="spellEnd"/>
      <w:r w:rsidRPr="00191FB2">
        <w:rPr>
          <w:b/>
          <w:bCs/>
        </w:rPr>
        <w:t xml:space="preserve"> </w:t>
      </w:r>
      <w:r>
        <w:t>afin de vous assure</w:t>
      </w:r>
      <w:r w:rsidR="00511227">
        <w:t>r</w:t>
      </w:r>
      <w:r>
        <w:t xml:space="preserve"> qu’il retourne le même résultat</w:t>
      </w:r>
      <w:r w:rsidR="00943935">
        <w:t xml:space="preserve"> : Notez que le </w:t>
      </w:r>
      <w:proofErr w:type="spellStart"/>
      <w:r w:rsidR="00943935" w:rsidRPr="00511227">
        <w:rPr>
          <w:b/>
          <w:bCs/>
        </w:rPr>
        <w:t>Sa</w:t>
      </w:r>
      <w:r w:rsidR="00B90CDB" w:rsidRPr="00511227">
        <w:rPr>
          <w:b/>
          <w:bCs/>
        </w:rPr>
        <w:t>veChangesAsync</w:t>
      </w:r>
      <w:proofErr w:type="spellEnd"/>
      <w:r w:rsidR="00B90CDB">
        <w:t xml:space="preserve"> est inclus dans </w:t>
      </w:r>
      <w:proofErr w:type="spellStart"/>
      <w:r w:rsidR="00B90CDB" w:rsidRPr="00191FB2">
        <w:rPr>
          <w:b/>
          <w:bCs/>
        </w:rPr>
        <w:t>CreateAsync</w:t>
      </w:r>
      <w:proofErr w:type="spellEnd"/>
    </w:p>
    <w:p w14:paraId="430EA5A1" w14:textId="2897185D" w:rsidR="005A3E5F" w:rsidRDefault="005A3E5F" w:rsidP="005A3E5F">
      <w:pPr>
        <w:pStyle w:val="EtapesInstructions"/>
        <w:numPr>
          <w:ilvl w:val="0"/>
          <w:numId w:val="19"/>
        </w:numPr>
      </w:pPr>
      <w:r>
        <w:t xml:space="preserve">Modifiez le code de l’action </w:t>
      </w:r>
      <w:r w:rsidR="0060433F">
        <w:t>Create Post</w:t>
      </w:r>
      <w:r>
        <w:t xml:space="preserve"> afin qu’il utilise la méthode </w:t>
      </w:r>
      <w:proofErr w:type="spellStart"/>
      <w:r w:rsidR="00B90CDB" w:rsidRPr="00B90CDB">
        <w:rPr>
          <w:b/>
          <w:bCs/>
        </w:rPr>
        <w:t>CreateAsync</w:t>
      </w:r>
      <w:proofErr w:type="spellEnd"/>
      <w:r>
        <w:t xml:space="preserve"> du service</w:t>
      </w:r>
      <w:r w:rsidR="00964F5A">
        <w:t xml:space="preserve">. N’oubliez pas d’enlever </w:t>
      </w:r>
      <w:proofErr w:type="spellStart"/>
      <w:r w:rsidR="00964F5A" w:rsidRPr="00511227">
        <w:rPr>
          <w:b/>
          <w:bCs/>
        </w:rPr>
        <w:t>SaveChangesAsync</w:t>
      </w:r>
      <w:proofErr w:type="spellEnd"/>
    </w:p>
    <w:p w14:paraId="2E816A81" w14:textId="4A14F16F" w:rsidR="00F153CA" w:rsidRDefault="00F153CA" w:rsidP="00F153CA">
      <w:pPr>
        <w:pStyle w:val="EtapesInstructions"/>
        <w:numPr>
          <w:ilvl w:val="0"/>
          <w:numId w:val="19"/>
        </w:numPr>
      </w:pPr>
      <w:r>
        <w:t>Testez la vue Create POST</w:t>
      </w:r>
    </w:p>
    <w:p w14:paraId="7A9C88E5" w14:textId="77777777" w:rsidR="00C95F2F" w:rsidRDefault="00C95F2F" w:rsidP="00D3326F"/>
    <w:p w14:paraId="7D74BE24" w14:textId="16ED3BEB" w:rsidR="00191FB2" w:rsidRDefault="00191FB2" w:rsidP="00191FB2">
      <w:pPr>
        <w:pStyle w:val="Titre3"/>
      </w:pPr>
      <w:r>
        <w:t>Vue Edit</w:t>
      </w:r>
    </w:p>
    <w:p w14:paraId="02AF5CC0" w14:textId="4A423D7C" w:rsidR="00191FB2" w:rsidRDefault="00191FB2" w:rsidP="00A256F1">
      <w:pPr>
        <w:pStyle w:val="EtapesInstructions"/>
        <w:numPr>
          <w:ilvl w:val="0"/>
          <w:numId w:val="22"/>
        </w:numPr>
      </w:pPr>
      <w:r>
        <w:t xml:space="preserve">Décommentez </w:t>
      </w:r>
      <w:r w:rsidRPr="00511227">
        <w:rPr>
          <w:b/>
          <w:bCs/>
        </w:rPr>
        <w:t>Edit GET</w:t>
      </w:r>
    </w:p>
    <w:p w14:paraId="1C85D3FF" w14:textId="15CDF3CE" w:rsidR="00191FB2" w:rsidRDefault="00404403" w:rsidP="00191FB2">
      <w:pPr>
        <w:pStyle w:val="EtapesInstructions"/>
        <w:numPr>
          <w:ilvl w:val="0"/>
          <w:numId w:val="19"/>
        </w:numPr>
      </w:pPr>
      <w:r>
        <w:t xml:space="preserve">Modifiez le code de l’action </w:t>
      </w:r>
      <w:r w:rsidRPr="00511227">
        <w:rPr>
          <w:b/>
          <w:bCs/>
        </w:rPr>
        <w:t>Edit GET</w:t>
      </w:r>
      <w:r w:rsidR="008608BF">
        <w:t xml:space="preserve"> afin</w:t>
      </w:r>
      <w:r>
        <w:t xml:space="preserve"> qu’il </w:t>
      </w:r>
      <w:r w:rsidR="008608BF">
        <w:t xml:space="preserve">utilise le </w:t>
      </w:r>
      <w:r w:rsidR="008608BF" w:rsidRPr="00511227">
        <w:rPr>
          <w:b/>
          <w:bCs/>
        </w:rPr>
        <w:t>service</w:t>
      </w:r>
      <w:r w:rsidR="008608BF">
        <w:t>. Quelle méthode serait la plus approp</w:t>
      </w:r>
      <w:r w:rsidR="00511227">
        <w:t>r</w:t>
      </w:r>
      <w:r w:rsidR="008608BF">
        <w:t>iée?</w:t>
      </w:r>
    </w:p>
    <w:p w14:paraId="324CC3B9" w14:textId="18A698F7" w:rsidR="001A174F" w:rsidRDefault="004B24EB" w:rsidP="00191FB2">
      <w:pPr>
        <w:pStyle w:val="EtapesInstructions"/>
        <w:numPr>
          <w:ilvl w:val="0"/>
          <w:numId w:val="19"/>
        </w:numPr>
      </w:pPr>
      <w:r>
        <w:t xml:space="preserve">Ajoutez des points d’arrêt et testez </w:t>
      </w:r>
      <w:r w:rsidR="001A174F">
        <w:t xml:space="preserve">la vue </w:t>
      </w:r>
      <w:r w:rsidR="001A174F" w:rsidRPr="00511227">
        <w:rPr>
          <w:b/>
          <w:bCs/>
        </w:rPr>
        <w:t>Edit GET</w:t>
      </w:r>
    </w:p>
    <w:p w14:paraId="5522917D" w14:textId="20DC0A75" w:rsidR="00191FB2" w:rsidRDefault="00191FB2" w:rsidP="00191FB2">
      <w:pPr>
        <w:pStyle w:val="EtapesInstructions"/>
        <w:numPr>
          <w:ilvl w:val="0"/>
          <w:numId w:val="19"/>
        </w:numPr>
      </w:pPr>
      <w:r>
        <w:lastRenderedPageBreak/>
        <w:t xml:space="preserve">Décommentez </w:t>
      </w:r>
      <w:r w:rsidR="00F03D05">
        <w:rPr>
          <w:b/>
          <w:bCs/>
        </w:rPr>
        <w:t>Edit</w:t>
      </w:r>
      <w:r w:rsidRPr="00511227">
        <w:rPr>
          <w:b/>
          <w:bCs/>
        </w:rPr>
        <w:t xml:space="preserve"> POST</w:t>
      </w:r>
    </w:p>
    <w:p w14:paraId="4996F06B" w14:textId="190EDE09" w:rsidR="00380911" w:rsidRDefault="00380911" w:rsidP="00380911">
      <w:pPr>
        <w:pStyle w:val="EtapesInstructions"/>
        <w:numPr>
          <w:ilvl w:val="0"/>
          <w:numId w:val="19"/>
        </w:numPr>
      </w:pPr>
      <w:r>
        <w:t xml:space="preserve">Modifiez le code de l’action </w:t>
      </w:r>
      <w:r w:rsidRPr="00511227">
        <w:rPr>
          <w:b/>
          <w:bCs/>
        </w:rPr>
        <w:t>Edit POST</w:t>
      </w:r>
      <w:r>
        <w:t xml:space="preserve"> afin qu’il utilise le </w:t>
      </w:r>
      <w:r w:rsidRPr="00511227">
        <w:rPr>
          <w:b/>
          <w:bCs/>
        </w:rPr>
        <w:t>service</w:t>
      </w:r>
      <w:r>
        <w:t>. Quelle méthode serait la plus approp</w:t>
      </w:r>
      <w:r w:rsidR="00511227">
        <w:t>r</w:t>
      </w:r>
      <w:r>
        <w:t>iée?</w:t>
      </w:r>
    </w:p>
    <w:p w14:paraId="470E469D" w14:textId="6E8C5A3A" w:rsidR="00191FB2" w:rsidRDefault="004B24EB" w:rsidP="00191FB2">
      <w:pPr>
        <w:pStyle w:val="EtapesInstructions"/>
        <w:numPr>
          <w:ilvl w:val="0"/>
          <w:numId w:val="19"/>
        </w:numPr>
      </w:pPr>
      <w:r>
        <w:t xml:space="preserve">Ajoutez des points d’arrêt et testez </w:t>
      </w:r>
      <w:r w:rsidR="00191FB2">
        <w:t xml:space="preserve">la vue </w:t>
      </w:r>
      <w:r w:rsidR="00F03D05">
        <w:rPr>
          <w:b/>
          <w:bCs/>
        </w:rPr>
        <w:t>Edit</w:t>
      </w:r>
      <w:r w:rsidR="00191FB2" w:rsidRPr="00511227">
        <w:rPr>
          <w:b/>
          <w:bCs/>
        </w:rPr>
        <w:t xml:space="preserve"> POST</w:t>
      </w:r>
    </w:p>
    <w:p w14:paraId="5BFE0F1E" w14:textId="77777777" w:rsidR="00191FB2" w:rsidRDefault="00191FB2" w:rsidP="00D3326F"/>
    <w:p w14:paraId="4541D564" w14:textId="1CF55B5F" w:rsidR="00C95F2F" w:rsidRDefault="00A02C5D" w:rsidP="00D3326F">
      <w:r>
        <w:t xml:space="preserve">NOTE : Si vous n’avez pas encore fait de </w:t>
      </w:r>
      <w:r>
        <w:rPr>
          <w:i/>
          <w:iCs/>
        </w:rPr>
        <w:t>Comment, commit, push</w:t>
      </w:r>
      <w:r>
        <w:t xml:space="preserve"> il serait temps d’y penser!</w:t>
      </w:r>
    </w:p>
    <w:p w14:paraId="12C4D71F" w14:textId="77777777" w:rsidR="00A11145" w:rsidRDefault="00A11145" w:rsidP="00A11145"/>
    <w:p w14:paraId="247D79F5" w14:textId="0C039696" w:rsidR="00A11145" w:rsidRDefault="00A11145" w:rsidP="00A11145">
      <w:pPr>
        <w:pStyle w:val="Titre3"/>
      </w:pPr>
      <w:r>
        <w:t>Vue Delete</w:t>
      </w:r>
    </w:p>
    <w:p w14:paraId="30E244BE" w14:textId="107D5F12" w:rsidR="00487033" w:rsidRDefault="00CB6255" w:rsidP="00487033">
      <w:r>
        <w:t>Pour cette action, nous souhaitons</w:t>
      </w:r>
      <w:r w:rsidR="007A57AD">
        <w:t xml:space="preserve"> un autre comportement que </w:t>
      </w:r>
      <w:proofErr w:type="spellStart"/>
      <w:r w:rsidR="007A57AD" w:rsidRPr="0044780A">
        <w:rPr>
          <w:b/>
          <w:bCs/>
        </w:rPr>
        <w:t>ServiceBase</w:t>
      </w:r>
      <w:proofErr w:type="spellEnd"/>
      <w:r w:rsidR="007A57AD">
        <w:t>/</w:t>
      </w:r>
      <w:proofErr w:type="spellStart"/>
      <w:r w:rsidR="007A57AD" w:rsidRPr="0044780A">
        <w:rPr>
          <w:b/>
          <w:bCs/>
        </w:rPr>
        <w:t>Delete</w:t>
      </w:r>
      <w:proofErr w:type="spellEnd"/>
      <w:r w:rsidR="00DE2F8A">
        <w:t> : Un ZombieType pour lequel il y a un ou des Zombies associés ne peut pas être supprimé</w:t>
      </w:r>
      <w:r w:rsidR="00C66D51">
        <w:t xml:space="preserve"> de la BD, mais</w:t>
      </w:r>
      <w:r w:rsidR="006104FA">
        <w:t xml:space="preserve"> </w:t>
      </w:r>
      <w:r w:rsidR="002566A2">
        <w:t xml:space="preserve">le ZombieType ne </w:t>
      </w:r>
      <w:r w:rsidR="0033772D">
        <w:t>devra plus être</w:t>
      </w:r>
      <w:r w:rsidR="002566A2">
        <w:t xml:space="preserve"> disponible pour être associé à un Zombie</w:t>
      </w:r>
      <w:r w:rsidR="0033772D">
        <w:t xml:space="preserve"> (Create ou Edit)</w:t>
      </w:r>
      <w:r w:rsidR="002566A2">
        <w:t>.</w:t>
      </w:r>
      <w:r w:rsidR="000A6B3A">
        <w:t xml:space="preserve"> </w:t>
      </w:r>
    </w:p>
    <w:p w14:paraId="2BD2736F" w14:textId="53D276CC" w:rsidR="00B747D0" w:rsidRDefault="00636758" w:rsidP="00487033">
      <w:r>
        <w:t xml:space="preserve">Il y a plusieurs façons de </w:t>
      </w:r>
      <w:r w:rsidR="004441D6">
        <w:t xml:space="preserve">mettre en place cette règle d’affaires, </w:t>
      </w:r>
      <w:r w:rsidR="00B747D0">
        <w:t>nous vous en proposons une ici.</w:t>
      </w:r>
      <w:r w:rsidR="000A6B3A">
        <w:t xml:space="preserve"> Nous allons procéder par étapes.</w:t>
      </w:r>
    </w:p>
    <w:p w14:paraId="023538DD" w14:textId="1F2D6428" w:rsidR="00CF570D" w:rsidRPr="00F21C05" w:rsidRDefault="00B747D0" w:rsidP="00487033">
      <w:r>
        <w:t xml:space="preserve">Un champ doit être ajouté à </w:t>
      </w:r>
      <w:r w:rsidRPr="00C66D51">
        <w:rPr>
          <w:b/>
          <w:bCs/>
        </w:rPr>
        <w:t>ZombieType</w:t>
      </w:r>
      <w:r>
        <w:t xml:space="preserve"> pour indiquer la </w:t>
      </w:r>
      <w:proofErr w:type="gramStart"/>
      <w:r>
        <w:t xml:space="preserve">non </w:t>
      </w:r>
      <w:r w:rsidR="00C66D51">
        <w:t>disponibilité</w:t>
      </w:r>
      <w:proofErr w:type="gramEnd"/>
      <w:r>
        <w:t xml:space="preserve"> de ce type. </w:t>
      </w:r>
      <w:r w:rsidR="0070522F">
        <w:t>Ensuite, vous devez</w:t>
      </w:r>
      <w:r w:rsidR="00F21C05">
        <w:t xml:space="preserve"> </w:t>
      </w:r>
      <w:proofErr w:type="spellStart"/>
      <w:r w:rsidR="00F21C05">
        <w:rPr>
          <w:i/>
          <w:iCs/>
        </w:rPr>
        <w:t>override</w:t>
      </w:r>
      <w:proofErr w:type="spellEnd"/>
      <w:r w:rsidR="00F21C05">
        <w:rPr>
          <w:i/>
          <w:iCs/>
        </w:rPr>
        <w:t xml:space="preserve"> </w:t>
      </w:r>
      <w:r w:rsidR="00F21C05">
        <w:t xml:space="preserve">la méthode héritée de </w:t>
      </w:r>
      <w:proofErr w:type="spellStart"/>
      <w:r w:rsidR="00F21C05" w:rsidRPr="0044780A">
        <w:rPr>
          <w:b/>
          <w:bCs/>
        </w:rPr>
        <w:t>ServiceBase</w:t>
      </w:r>
      <w:proofErr w:type="spellEnd"/>
      <w:r w:rsidR="00F21C05">
        <w:t xml:space="preserve"> pour </w:t>
      </w:r>
      <w:proofErr w:type="spellStart"/>
      <w:r w:rsidR="0044780A" w:rsidRPr="0044780A">
        <w:rPr>
          <w:b/>
          <w:bCs/>
        </w:rPr>
        <w:t>ZombieTypeService</w:t>
      </w:r>
      <w:proofErr w:type="spellEnd"/>
      <w:r w:rsidR="0044780A">
        <w:t>.</w:t>
      </w:r>
    </w:p>
    <w:p w14:paraId="26826B13" w14:textId="5370BC9D" w:rsidR="00CE1DFC" w:rsidRPr="00EF085D" w:rsidRDefault="00B94F9C" w:rsidP="00B94966">
      <w:pPr>
        <w:pStyle w:val="EtapesInstructions"/>
        <w:numPr>
          <w:ilvl w:val="0"/>
          <w:numId w:val="23"/>
        </w:numPr>
      </w:pPr>
      <w:r>
        <w:t xml:space="preserve">Ajoutez une propriété </w:t>
      </w:r>
      <w:proofErr w:type="spellStart"/>
      <w:r w:rsidRPr="00CE1DFC">
        <w:rPr>
          <w:i/>
          <w:iCs/>
        </w:rPr>
        <w:t>bool</w:t>
      </w:r>
      <w:proofErr w:type="spellEnd"/>
      <w:r>
        <w:t xml:space="preserve"> </w:t>
      </w:r>
      <w:proofErr w:type="spellStart"/>
      <w:r w:rsidR="0017074D" w:rsidRPr="0017074D">
        <w:rPr>
          <w:b/>
          <w:bCs/>
        </w:rPr>
        <w:t>Is</w:t>
      </w:r>
      <w:r w:rsidR="00CE1DFC" w:rsidRPr="0017074D">
        <w:rPr>
          <w:b/>
          <w:bCs/>
        </w:rPr>
        <w:t>Disponible</w:t>
      </w:r>
      <w:proofErr w:type="spellEnd"/>
      <w:r w:rsidR="00CE1DFC">
        <w:t xml:space="preserve"> dans le modèle </w:t>
      </w:r>
      <w:r w:rsidR="00CE1DFC">
        <w:rPr>
          <w:b/>
          <w:bCs/>
        </w:rPr>
        <w:t>ZombieType</w:t>
      </w:r>
      <w:r w:rsidR="00CA0F0C">
        <w:rPr>
          <w:b/>
          <w:bCs/>
        </w:rPr>
        <w:t xml:space="preserve">. </w:t>
      </w:r>
      <w:r w:rsidR="00CA0F0C">
        <w:t xml:space="preserve">La valeur par défaut d’un </w:t>
      </w:r>
      <w:proofErr w:type="spellStart"/>
      <w:r w:rsidR="00301C85">
        <w:rPr>
          <w:i/>
          <w:iCs/>
        </w:rPr>
        <w:t>bool</w:t>
      </w:r>
      <w:proofErr w:type="spellEnd"/>
      <w:r w:rsidR="00301C85">
        <w:t xml:space="preserve"> est </w:t>
      </w:r>
      <w:r w:rsidR="001D1DD1">
        <w:rPr>
          <w:b/>
          <w:bCs/>
        </w:rPr>
        <w:t>f</w:t>
      </w:r>
      <w:r w:rsidR="00301C85">
        <w:rPr>
          <w:b/>
          <w:bCs/>
        </w:rPr>
        <w:t>alse</w:t>
      </w:r>
      <w:r w:rsidR="00301C85">
        <w:t xml:space="preserve">, elle doit être à </w:t>
      </w:r>
      <w:proofErr w:type="spellStart"/>
      <w:r w:rsidR="001D1DD1">
        <w:rPr>
          <w:b/>
          <w:bCs/>
        </w:rPr>
        <w:t>t</w:t>
      </w:r>
      <w:r w:rsidR="00301C85">
        <w:rPr>
          <w:b/>
          <w:bCs/>
        </w:rPr>
        <w:t>rue</w:t>
      </w:r>
      <w:proofErr w:type="spellEnd"/>
      <w:r w:rsidR="000D1D88">
        <w:rPr>
          <w:b/>
          <w:bCs/>
        </w:rPr>
        <w:t xml:space="preserve"> </w:t>
      </w:r>
      <w:r w:rsidR="000D1D88">
        <w:t xml:space="preserve">afin d’indiquer que le ZombieType est disponible </w:t>
      </w:r>
      <w:r w:rsidR="009C196C">
        <w:t>à sa création.</w:t>
      </w:r>
    </w:p>
    <w:p w14:paraId="2C0C4085" w14:textId="107F79E7" w:rsidR="00EF085D" w:rsidRPr="00C66D51" w:rsidRDefault="00A2650E" w:rsidP="00B94966">
      <w:pPr>
        <w:pStyle w:val="EtapesInstructions"/>
        <w:numPr>
          <w:ilvl w:val="0"/>
          <w:numId w:val="23"/>
        </w:numPr>
      </w:pPr>
      <w:r>
        <w:t xml:space="preserve">Que devez-vous faire afin d’utiliser cette propriété en BD? </w:t>
      </w:r>
      <w:r w:rsidR="00EF49DC">
        <w:t xml:space="preserve">Oui! </w:t>
      </w:r>
      <w:proofErr w:type="spellStart"/>
      <w:r w:rsidR="00C66D51" w:rsidRPr="00C66D51">
        <w:rPr>
          <w:b/>
          <w:bCs/>
        </w:rPr>
        <w:t>a</w:t>
      </w:r>
      <w:r w:rsidRPr="00C66D51">
        <w:rPr>
          <w:b/>
          <w:bCs/>
        </w:rPr>
        <w:t>dd</w:t>
      </w:r>
      <w:proofErr w:type="spellEnd"/>
      <w:r w:rsidRPr="00C66D51">
        <w:rPr>
          <w:b/>
          <w:bCs/>
        </w:rPr>
        <w:t>-migration</w:t>
      </w:r>
      <w:r>
        <w:t xml:space="preserve">, </w:t>
      </w:r>
      <w:r w:rsidRPr="00C66D51">
        <w:rPr>
          <w:b/>
          <w:bCs/>
        </w:rPr>
        <w:t>update-</w:t>
      </w:r>
      <w:proofErr w:type="spellStart"/>
      <w:r w:rsidRPr="00C66D51">
        <w:rPr>
          <w:b/>
          <w:bCs/>
        </w:rPr>
        <w:t>database</w:t>
      </w:r>
      <w:proofErr w:type="spellEnd"/>
    </w:p>
    <w:p w14:paraId="57813097" w14:textId="5CB4DB24" w:rsidR="00C66D51" w:rsidRPr="00C66D51" w:rsidRDefault="00C66D51" w:rsidP="00B94966">
      <w:pPr>
        <w:pStyle w:val="EtapesInstructions"/>
        <w:numPr>
          <w:ilvl w:val="0"/>
          <w:numId w:val="23"/>
        </w:numPr>
      </w:pPr>
      <w:r w:rsidRPr="00C66D51">
        <w:t xml:space="preserve">Regardez le contenu de la </w:t>
      </w:r>
      <w:r w:rsidRPr="00C66D51">
        <w:rPr>
          <w:b/>
          <w:bCs/>
        </w:rPr>
        <w:t>migration</w:t>
      </w:r>
      <w:r w:rsidRPr="00C66D51">
        <w:t xml:space="preserve"> qui vient d’être créée. Il y a quelque chose? Elle </w:t>
      </w:r>
      <w:r>
        <w:t>a</w:t>
      </w:r>
      <w:r w:rsidRPr="00C66D51">
        <w:t xml:space="preserve"> du sens? Les entrées </w:t>
      </w:r>
      <w:proofErr w:type="spellStart"/>
      <w:r w:rsidRPr="00C66D51">
        <w:t>existentes</w:t>
      </w:r>
      <w:proofErr w:type="spellEnd"/>
      <w:r>
        <w:t xml:space="preserve"> dans votre BD</w:t>
      </w:r>
      <w:r w:rsidRPr="00C66D51">
        <w:t xml:space="preserve"> vont bien avoir la valeur</w:t>
      </w:r>
      <w:r>
        <w:t xml:space="preserve"> </w:t>
      </w:r>
      <w:proofErr w:type="spellStart"/>
      <w:r w:rsidRPr="00C66D51">
        <w:rPr>
          <w:b/>
          <w:bCs/>
        </w:rPr>
        <w:t>isDiponible</w:t>
      </w:r>
      <w:proofErr w:type="spellEnd"/>
      <w:r>
        <w:t xml:space="preserve"> a</w:t>
      </w:r>
      <w:r w:rsidRPr="00C66D51">
        <w:t xml:space="preserve"> </w:t>
      </w:r>
      <w:proofErr w:type="spellStart"/>
      <w:r w:rsidRPr="00C66D51">
        <w:rPr>
          <w:b/>
          <w:bCs/>
        </w:rPr>
        <w:t>true</w:t>
      </w:r>
      <w:proofErr w:type="spellEnd"/>
      <w:r w:rsidRPr="00C66D51">
        <w:t>?</w:t>
      </w:r>
    </w:p>
    <w:p w14:paraId="7CBC8098" w14:textId="250E092B" w:rsidR="00A11145" w:rsidRDefault="00A11145" w:rsidP="00B94966">
      <w:pPr>
        <w:pStyle w:val="EtapesInstructions"/>
        <w:numPr>
          <w:ilvl w:val="0"/>
          <w:numId w:val="23"/>
        </w:numPr>
      </w:pPr>
      <w:r>
        <w:t xml:space="preserve">Décommentez </w:t>
      </w:r>
      <w:proofErr w:type="spellStart"/>
      <w:r w:rsidRPr="00C66D51">
        <w:rPr>
          <w:b/>
          <w:bCs/>
        </w:rPr>
        <w:t>Delete</w:t>
      </w:r>
      <w:proofErr w:type="spellEnd"/>
      <w:r w:rsidRPr="00C66D51">
        <w:rPr>
          <w:b/>
          <w:bCs/>
        </w:rPr>
        <w:t xml:space="preserve"> GET</w:t>
      </w:r>
    </w:p>
    <w:p w14:paraId="669E4A31" w14:textId="342C2484" w:rsidR="00A11145" w:rsidRDefault="00A11145" w:rsidP="00A11145">
      <w:pPr>
        <w:pStyle w:val="EtapesInstructions"/>
      </w:pPr>
      <w:r>
        <w:t xml:space="preserve">Modifiez le code de l’action </w:t>
      </w:r>
      <w:proofErr w:type="spellStart"/>
      <w:r w:rsidR="007551FF" w:rsidRPr="00C66D51">
        <w:rPr>
          <w:b/>
          <w:bCs/>
        </w:rPr>
        <w:t>Delete</w:t>
      </w:r>
      <w:proofErr w:type="spellEnd"/>
      <w:r w:rsidR="007551FF" w:rsidRPr="00C66D51">
        <w:rPr>
          <w:b/>
          <w:bCs/>
        </w:rPr>
        <w:t xml:space="preserve"> </w:t>
      </w:r>
      <w:r w:rsidRPr="00C66D51">
        <w:rPr>
          <w:b/>
          <w:bCs/>
        </w:rPr>
        <w:t>GET</w:t>
      </w:r>
      <w:r>
        <w:t xml:space="preserve"> afin qu’il utilise le service</w:t>
      </w:r>
      <w:r w:rsidR="003731E9">
        <w:t xml:space="preserve"> pour retrouver le bon </w:t>
      </w:r>
      <w:r w:rsidR="003731E9" w:rsidRPr="00E47841">
        <w:rPr>
          <w:b/>
          <w:bCs/>
        </w:rPr>
        <w:t>ZombieType</w:t>
      </w:r>
      <w:r>
        <w:t xml:space="preserve">. Quelle méthode serait la plus </w:t>
      </w:r>
      <w:proofErr w:type="spellStart"/>
      <w:r>
        <w:t>appropiée</w:t>
      </w:r>
      <w:proofErr w:type="spellEnd"/>
      <w:r>
        <w:t>?</w:t>
      </w:r>
    </w:p>
    <w:p w14:paraId="6191271F" w14:textId="79C27415" w:rsidR="00A11145" w:rsidRDefault="004B24EB" w:rsidP="00A11145">
      <w:pPr>
        <w:pStyle w:val="EtapesInstructions"/>
        <w:numPr>
          <w:ilvl w:val="0"/>
          <w:numId w:val="19"/>
        </w:numPr>
      </w:pPr>
      <w:r>
        <w:t>Ajoutez des points d’arrêt et t</w:t>
      </w:r>
      <w:r w:rsidR="00A11145">
        <w:t xml:space="preserve">estez la vue </w:t>
      </w:r>
      <w:proofErr w:type="spellStart"/>
      <w:r w:rsidR="007551FF">
        <w:t>Delete</w:t>
      </w:r>
      <w:proofErr w:type="spellEnd"/>
      <w:r w:rsidR="007551FF">
        <w:t xml:space="preserve"> </w:t>
      </w:r>
      <w:r w:rsidR="00A11145">
        <w:t>GET</w:t>
      </w:r>
    </w:p>
    <w:p w14:paraId="1896AAA1" w14:textId="54EB8ED0" w:rsidR="00A11145" w:rsidRDefault="00A11145" w:rsidP="00A11145">
      <w:pPr>
        <w:pStyle w:val="EtapesInstructions"/>
        <w:numPr>
          <w:ilvl w:val="0"/>
          <w:numId w:val="19"/>
        </w:numPr>
      </w:pPr>
      <w:r>
        <w:t xml:space="preserve">Décommentez </w:t>
      </w:r>
      <w:proofErr w:type="spellStart"/>
      <w:r w:rsidR="007551FF">
        <w:t>Delete</w:t>
      </w:r>
      <w:proofErr w:type="spellEnd"/>
      <w:r w:rsidR="007551FF">
        <w:t xml:space="preserve"> </w:t>
      </w:r>
      <w:r>
        <w:t>POST</w:t>
      </w:r>
    </w:p>
    <w:p w14:paraId="5BFB334C" w14:textId="77777777" w:rsidR="00C66D51" w:rsidRDefault="00C66D51">
      <w:pPr>
        <w:rPr>
          <w:rFonts w:ascii="Calibri" w:eastAsia="Times New Roman" w:hAnsi="Calibri" w:cs="Calibri"/>
          <w:sz w:val="22"/>
          <w:szCs w:val="22"/>
        </w:rPr>
      </w:pPr>
      <w:r>
        <w:br w:type="page"/>
      </w:r>
    </w:p>
    <w:p w14:paraId="671C9836" w14:textId="2147D676" w:rsidR="00A11145" w:rsidRDefault="00A11145" w:rsidP="00A11145">
      <w:pPr>
        <w:pStyle w:val="EtapesInstructions"/>
        <w:numPr>
          <w:ilvl w:val="0"/>
          <w:numId w:val="19"/>
        </w:numPr>
      </w:pPr>
      <w:r>
        <w:lastRenderedPageBreak/>
        <w:t xml:space="preserve">Modifiez le code de l’action </w:t>
      </w:r>
      <w:proofErr w:type="spellStart"/>
      <w:r w:rsidR="007551FF" w:rsidRPr="00307E06">
        <w:rPr>
          <w:b/>
          <w:bCs/>
        </w:rPr>
        <w:t>Delete</w:t>
      </w:r>
      <w:proofErr w:type="spellEnd"/>
      <w:r w:rsidR="007551FF" w:rsidRPr="00307E06">
        <w:rPr>
          <w:b/>
          <w:bCs/>
        </w:rPr>
        <w:t xml:space="preserve"> </w:t>
      </w:r>
      <w:r w:rsidRPr="00307E06">
        <w:rPr>
          <w:b/>
          <w:bCs/>
        </w:rPr>
        <w:t>POST</w:t>
      </w:r>
      <w:r>
        <w:t xml:space="preserve"> afin qu’il utilise le </w:t>
      </w:r>
      <w:r w:rsidRPr="00307E06">
        <w:rPr>
          <w:b/>
          <w:bCs/>
        </w:rPr>
        <w:t>service</w:t>
      </w:r>
      <w:r>
        <w:t xml:space="preserve">. Quelle méthode serait la plus </w:t>
      </w:r>
      <w:proofErr w:type="spellStart"/>
      <w:r>
        <w:t>appropiée</w:t>
      </w:r>
      <w:proofErr w:type="spellEnd"/>
      <w:r>
        <w:t>?</w:t>
      </w:r>
      <w:r w:rsidR="00FB6BBA">
        <w:t xml:space="preserve"> Le message </w:t>
      </w:r>
      <w:r w:rsidR="002C560E">
        <w:t>devra également être modifié.</w:t>
      </w:r>
    </w:p>
    <w:p w14:paraId="1EBEDDFC" w14:textId="4A20904E" w:rsidR="00FB6BBA" w:rsidRPr="00FB6BBA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FB6BBA">
        <w:rPr>
          <w:rFonts w:ascii="Consolas" w:hAnsi="Consolas"/>
          <w:color w:val="0000FF"/>
          <w:lang w:val="en-CA"/>
        </w:rPr>
        <w:t>public</w:t>
      </w:r>
      <w:r w:rsidRPr="00FB6BBA">
        <w:rPr>
          <w:rFonts w:ascii="Consolas" w:hAnsi="Consolas"/>
          <w:lang w:val="en-CA"/>
        </w:rPr>
        <w:t xml:space="preserve"> </w:t>
      </w:r>
      <w:r w:rsidRPr="00FB6BBA">
        <w:rPr>
          <w:rFonts w:ascii="Consolas" w:hAnsi="Consolas"/>
          <w:color w:val="0000FF"/>
          <w:lang w:val="en-CA"/>
        </w:rPr>
        <w:t>async</w:t>
      </w:r>
      <w:r w:rsidRPr="00FB6BBA">
        <w:rPr>
          <w:rFonts w:ascii="Consolas" w:hAnsi="Consolas"/>
          <w:lang w:val="en-CA"/>
        </w:rPr>
        <w:t xml:space="preserve"> Task&lt;</w:t>
      </w:r>
      <w:proofErr w:type="spellStart"/>
      <w:r w:rsidRPr="00FB6BBA">
        <w:rPr>
          <w:rFonts w:ascii="Consolas" w:hAnsi="Consolas"/>
          <w:lang w:val="en-CA"/>
        </w:rPr>
        <w:t>IActionResult</w:t>
      </w:r>
      <w:proofErr w:type="spellEnd"/>
      <w:r w:rsidRPr="00FB6BBA">
        <w:rPr>
          <w:rFonts w:ascii="Consolas" w:hAnsi="Consolas"/>
          <w:lang w:val="en-CA"/>
        </w:rPr>
        <w:t xml:space="preserve">&gt; </w:t>
      </w:r>
      <w:proofErr w:type="spellStart"/>
      <w:r w:rsidRPr="00FB6BBA">
        <w:rPr>
          <w:rFonts w:ascii="Consolas" w:hAnsi="Consolas"/>
          <w:lang w:val="en-CA"/>
        </w:rPr>
        <w:t>DeletePost</w:t>
      </w:r>
      <w:proofErr w:type="spellEnd"/>
      <w:r w:rsidRPr="00FB6BBA">
        <w:rPr>
          <w:rFonts w:ascii="Consolas" w:hAnsi="Consolas"/>
          <w:lang w:val="en-CA"/>
        </w:rPr>
        <w:t>(</w:t>
      </w:r>
      <w:r w:rsidRPr="00FB6BBA">
        <w:rPr>
          <w:rFonts w:ascii="Consolas" w:hAnsi="Consolas"/>
          <w:color w:val="0000FF"/>
          <w:lang w:val="en-CA"/>
        </w:rPr>
        <w:t>int</w:t>
      </w:r>
      <w:r w:rsidRPr="00FB6BBA">
        <w:rPr>
          <w:rFonts w:ascii="Consolas" w:hAnsi="Consolas"/>
          <w:lang w:val="en-CA"/>
        </w:rPr>
        <w:t xml:space="preserve"> id)</w:t>
      </w:r>
    </w:p>
    <w:p w14:paraId="1B56C139" w14:textId="50560D7C" w:rsidR="00FB6BBA" w:rsidRPr="00A311F3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A311F3">
        <w:rPr>
          <w:rFonts w:ascii="Consolas" w:hAnsi="Consolas"/>
          <w:lang w:val="en-CA"/>
        </w:rPr>
        <w:t>{</w:t>
      </w:r>
    </w:p>
    <w:p w14:paraId="6A3F75C8" w14:textId="47DE6003" w:rsidR="00FB6BBA" w:rsidRPr="00A311F3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A311F3">
        <w:rPr>
          <w:rFonts w:ascii="Consolas" w:hAnsi="Consolas"/>
          <w:lang w:val="en-CA"/>
        </w:rPr>
        <w:t xml:space="preserve">    ZombieType? zombieType = </w:t>
      </w:r>
      <w:r w:rsidRPr="00A311F3">
        <w:rPr>
          <w:rFonts w:ascii="Consolas" w:hAnsi="Consolas"/>
          <w:color w:val="0000FF"/>
          <w:highlight w:val="cyan"/>
          <w:lang w:val="en-CA"/>
        </w:rPr>
        <w:t>await</w:t>
      </w:r>
      <w:r w:rsidRPr="00A311F3">
        <w:rPr>
          <w:rFonts w:ascii="Consolas" w:hAnsi="Consolas"/>
          <w:highlight w:val="cyan"/>
          <w:lang w:val="en-CA"/>
        </w:rPr>
        <w:t xml:space="preserve"> _</w:t>
      </w:r>
      <w:proofErr w:type="spellStart"/>
      <w:r w:rsidRPr="00A311F3">
        <w:rPr>
          <w:rFonts w:ascii="Consolas" w:hAnsi="Consolas"/>
          <w:highlight w:val="cyan"/>
          <w:lang w:val="en-CA"/>
        </w:rPr>
        <w:t>serviceZT.GetByIdAsync</w:t>
      </w:r>
      <w:proofErr w:type="spellEnd"/>
      <w:r w:rsidRPr="00A311F3">
        <w:rPr>
          <w:rFonts w:ascii="Consolas" w:hAnsi="Consolas"/>
          <w:lang w:val="en-CA"/>
        </w:rPr>
        <w:t>(id);</w:t>
      </w:r>
    </w:p>
    <w:p w14:paraId="1F965DD6" w14:textId="3C07733C" w:rsidR="00FB6BBA" w:rsidRPr="00A311F3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US"/>
        </w:rPr>
      </w:pPr>
      <w:r w:rsidRPr="00A311F3">
        <w:rPr>
          <w:rFonts w:ascii="Consolas" w:hAnsi="Consolas"/>
          <w:lang w:val="en-CA"/>
        </w:rPr>
        <w:t xml:space="preserve">    </w:t>
      </w:r>
      <w:r w:rsidRPr="00A311F3">
        <w:rPr>
          <w:rFonts w:ascii="Consolas" w:hAnsi="Consolas"/>
          <w:color w:val="0000FF"/>
          <w:lang w:val="en-US"/>
        </w:rPr>
        <w:t>if</w:t>
      </w:r>
      <w:r w:rsidRPr="00A311F3">
        <w:rPr>
          <w:rFonts w:ascii="Consolas" w:hAnsi="Consolas"/>
          <w:lang w:val="en-US"/>
        </w:rPr>
        <w:t xml:space="preserve"> (zombieType == </w:t>
      </w:r>
      <w:r w:rsidRPr="00A311F3">
        <w:rPr>
          <w:rFonts w:ascii="Consolas" w:hAnsi="Consolas"/>
          <w:color w:val="0000FF"/>
          <w:lang w:val="en-US"/>
        </w:rPr>
        <w:t>null</w:t>
      </w:r>
      <w:r w:rsidRPr="00A311F3">
        <w:rPr>
          <w:rFonts w:ascii="Consolas" w:hAnsi="Consolas"/>
          <w:lang w:val="en-US"/>
        </w:rPr>
        <w:t>)</w:t>
      </w:r>
    </w:p>
    <w:p w14:paraId="669AAEF6" w14:textId="3A8230D9" w:rsidR="00FB6BBA" w:rsidRPr="00A311F3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US"/>
        </w:rPr>
      </w:pPr>
      <w:r w:rsidRPr="00A311F3">
        <w:rPr>
          <w:rFonts w:ascii="Consolas" w:hAnsi="Consolas"/>
          <w:lang w:val="en-US"/>
        </w:rPr>
        <w:t xml:space="preserve">    {</w:t>
      </w:r>
    </w:p>
    <w:p w14:paraId="5736F380" w14:textId="068E63AC" w:rsidR="00FB6BBA" w:rsidRPr="00A311F3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US"/>
        </w:rPr>
      </w:pPr>
      <w:r w:rsidRPr="00A311F3">
        <w:rPr>
          <w:rFonts w:ascii="Consolas" w:hAnsi="Consolas"/>
          <w:lang w:val="en-US"/>
        </w:rPr>
        <w:t xml:space="preserve">        </w:t>
      </w:r>
      <w:r w:rsidRPr="00A311F3">
        <w:rPr>
          <w:rFonts w:ascii="Consolas" w:hAnsi="Consolas"/>
          <w:color w:val="0000FF"/>
          <w:lang w:val="en-US"/>
        </w:rPr>
        <w:t>return</w:t>
      </w:r>
      <w:r w:rsidRPr="00A311F3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A311F3">
        <w:rPr>
          <w:rFonts w:ascii="Consolas" w:hAnsi="Consolas"/>
          <w:lang w:val="en-US"/>
        </w:rPr>
        <w:t>NotFound</w:t>
      </w:r>
      <w:proofErr w:type="spellEnd"/>
      <w:r w:rsidRPr="00A311F3">
        <w:rPr>
          <w:rFonts w:ascii="Consolas" w:hAnsi="Consolas"/>
          <w:lang w:val="en-US"/>
        </w:rPr>
        <w:t>(</w:t>
      </w:r>
      <w:proofErr w:type="gramEnd"/>
      <w:r w:rsidRPr="00A311F3">
        <w:rPr>
          <w:rFonts w:ascii="Consolas" w:hAnsi="Consolas"/>
          <w:lang w:val="en-US"/>
        </w:rPr>
        <w:t>);</w:t>
      </w:r>
    </w:p>
    <w:p w14:paraId="7228510F" w14:textId="70BA1880" w:rsidR="00FB6BBA" w:rsidRPr="00A311F3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US"/>
        </w:rPr>
      </w:pPr>
      <w:r w:rsidRPr="00A311F3">
        <w:rPr>
          <w:rFonts w:ascii="Consolas" w:hAnsi="Consolas"/>
          <w:lang w:val="en-US"/>
        </w:rPr>
        <w:t xml:space="preserve">    }</w:t>
      </w:r>
    </w:p>
    <w:p w14:paraId="0FBAAB4E" w14:textId="77777777" w:rsidR="00FB6BBA" w:rsidRPr="00A311F3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US"/>
        </w:rPr>
      </w:pPr>
    </w:p>
    <w:p w14:paraId="074A96BF" w14:textId="6AEB9B73" w:rsidR="00FB6BBA" w:rsidRPr="00A311F3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US"/>
        </w:rPr>
      </w:pPr>
      <w:r w:rsidRPr="00A311F3">
        <w:rPr>
          <w:rFonts w:ascii="Consolas" w:hAnsi="Consolas"/>
          <w:lang w:val="en-US"/>
        </w:rPr>
        <w:t xml:space="preserve">    </w:t>
      </w:r>
      <w:r w:rsidRPr="00A311F3">
        <w:rPr>
          <w:rFonts w:ascii="Consolas" w:hAnsi="Consolas"/>
          <w:color w:val="0000FF"/>
          <w:highlight w:val="cyan"/>
          <w:lang w:val="en-US"/>
        </w:rPr>
        <w:t>await</w:t>
      </w:r>
      <w:r w:rsidRPr="00A311F3">
        <w:rPr>
          <w:rFonts w:ascii="Consolas" w:hAnsi="Consolas"/>
          <w:highlight w:val="cyan"/>
          <w:lang w:val="en-US"/>
        </w:rPr>
        <w:t xml:space="preserve"> _</w:t>
      </w:r>
      <w:proofErr w:type="spellStart"/>
      <w:r w:rsidRPr="00A311F3">
        <w:rPr>
          <w:rFonts w:ascii="Consolas" w:hAnsi="Consolas"/>
          <w:highlight w:val="cyan"/>
          <w:lang w:val="en-US"/>
        </w:rPr>
        <w:t>serviceZT.DeleteAsync</w:t>
      </w:r>
      <w:proofErr w:type="spellEnd"/>
      <w:r w:rsidRPr="00A311F3">
        <w:rPr>
          <w:rFonts w:ascii="Consolas" w:hAnsi="Consolas"/>
          <w:highlight w:val="cyan"/>
          <w:lang w:val="en-US"/>
        </w:rPr>
        <w:t>(id</w:t>
      </w:r>
      <w:proofErr w:type="gramStart"/>
      <w:r w:rsidRPr="00A311F3">
        <w:rPr>
          <w:rFonts w:ascii="Consolas" w:hAnsi="Consolas"/>
          <w:highlight w:val="cyan"/>
          <w:lang w:val="en-US"/>
        </w:rPr>
        <w:t>);</w:t>
      </w:r>
      <w:proofErr w:type="gramEnd"/>
    </w:p>
    <w:p w14:paraId="453A5706" w14:textId="36E5F9F6" w:rsidR="00CA47BF" w:rsidRPr="00FB6BBA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FB6BBA">
        <w:rPr>
          <w:rFonts w:ascii="Consolas" w:hAnsi="Consolas"/>
          <w:lang w:val="en-CA"/>
        </w:rPr>
        <w:t xml:space="preserve">    </w:t>
      </w:r>
      <w:proofErr w:type="spellStart"/>
      <w:r w:rsidRPr="00FB6BBA">
        <w:rPr>
          <w:rFonts w:ascii="Consolas" w:hAnsi="Consolas"/>
          <w:lang w:val="en-CA"/>
        </w:rPr>
        <w:t>TempData</w:t>
      </w:r>
      <w:proofErr w:type="spellEnd"/>
      <w:r w:rsidRPr="00FB6BBA">
        <w:rPr>
          <w:rFonts w:ascii="Consolas" w:hAnsi="Consolas"/>
          <w:lang w:val="en-CA"/>
        </w:rPr>
        <w:t>[</w:t>
      </w:r>
      <w:proofErr w:type="spellStart"/>
      <w:r w:rsidRPr="00FB6BBA">
        <w:rPr>
          <w:rFonts w:ascii="Consolas" w:hAnsi="Consolas"/>
          <w:lang w:val="en-CA"/>
        </w:rPr>
        <w:t>AppConstants.Success</w:t>
      </w:r>
      <w:proofErr w:type="spellEnd"/>
      <w:r w:rsidRPr="00FB6BBA">
        <w:rPr>
          <w:rFonts w:ascii="Consolas" w:hAnsi="Consolas"/>
          <w:lang w:val="en-CA"/>
        </w:rPr>
        <w:t xml:space="preserve">] = </w:t>
      </w:r>
      <w:r w:rsidRPr="00FB6BBA">
        <w:rPr>
          <w:rFonts w:ascii="Consolas" w:hAnsi="Consolas"/>
          <w:color w:val="A31515"/>
          <w:lang w:val="en-CA"/>
        </w:rPr>
        <w:t xml:space="preserve">$"ZombieType </w:t>
      </w:r>
      <w:r w:rsidRPr="00FB6BBA">
        <w:rPr>
          <w:rFonts w:ascii="Consolas" w:hAnsi="Consolas"/>
          <w:lang w:val="en-CA"/>
        </w:rPr>
        <w:t>{zombieType.TypeName}</w:t>
      </w:r>
      <w:r w:rsidRPr="00FB6BBA">
        <w:rPr>
          <w:rFonts w:ascii="Consolas" w:hAnsi="Consolas"/>
          <w:color w:val="A31515"/>
          <w:lang w:val="en-CA"/>
        </w:rPr>
        <w:t xml:space="preserve"> has been removed"</w:t>
      </w:r>
      <w:r w:rsidRPr="00FB6BBA">
        <w:rPr>
          <w:rFonts w:ascii="Consolas" w:hAnsi="Consolas"/>
          <w:lang w:val="en-CA"/>
        </w:rPr>
        <w:t>;</w:t>
      </w:r>
    </w:p>
    <w:p w14:paraId="194177AE" w14:textId="39FBB9E2" w:rsidR="00CA47BF" w:rsidRDefault="00217D6C" w:rsidP="00A11145">
      <w:pPr>
        <w:pStyle w:val="EtapesInstructions"/>
      </w:pPr>
      <w:r>
        <w:t>Ajoutez une méthode</w:t>
      </w:r>
      <w:r w:rsidR="00B21822" w:rsidRPr="00B218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B21822" w:rsidRPr="00B21822">
        <w:rPr>
          <w:b/>
          <w:bCs/>
        </w:rPr>
        <w:t>HasAssociatedZombies</w:t>
      </w:r>
      <w:proofErr w:type="spellEnd"/>
      <w:r>
        <w:t xml:space="preserve"> dans</w:t>
      </w:r>
      <w:r w:rsidR="000B5331">
        <w:t xml:space="preserve"> le </w:t>
      </w:r>
      <w:r w:rsidR="000B5331" w:rsidRPr="00C66D51">
        <w:rPr>
          <w:b/>
          <w:bCs/>
        </w:rPr>
        <w:t>service</w:t>
      </w:r>
      <w:r>
        <w:t xml:space="preserve"> </w:t>
      </w:r>
      <w:r w:rsidR="00F36416">
        <w:t xml:space="preserve">et </w:t>
      </w:r>
      <w:r w:rsidR="00F36416" w:rsidRPr="00C66D51">
        <w:rPr>
          <w:b/>
          <w:bCs/>
        </w:rPr>
        <w:t>l’interface</w:t>
      </w:r>
      <w:r w:rsidR="00F36416">
        <w:t xml:space="preserve"> </w:t>
      </w:r>
      <w:r>
        <w:t>qui</w:t>
      </w:r>
      <w:r w:rsidR="002C4EF2">
        <w:t xml:space="preserve"> permet de vérifier si le </w:t>
      </w:r>
      <w:r w:rsidR="002C4EF2" w:rsidRPr="00C66D51">
        <w:rPr>
          <w:b/>
          <w:bCs/>
        </w:rPr>
        <w:t>ZombieType</w:t>
      </w:r>
      <w:r w:rsidR="002C4EF2">
        <w:t xml:space="preserve"> a un ou des Zombies associés</w:t>
      </w:r>
      <w:r w:rsidR="00C00C1B">
        <w:t xml:space="preserve"> et retourne un </w:t>
      </w:r>
      <w:proofErr w:type="spellStart"/>
      <w:r w:rsidR="00C00C1B">
        <w:t>bool</w:t>
      </w:r>
      <w:proofErr w:type="spellEnd"/>
      <w:r w:rsidR="00C00C1B">
        <w:t>.</w:t>
      </w:r>
    </w:p>
    <w:p w14:paraId="6551800A" w14:textId="7C00B867" w:rsidR="001B2751" w:rsidRDefault="001B2751" w:rsidP="001B2751">
      <w:pPr>
        <w:pStyle w:val="EtapesInstructions"/>
        <w:numPr>
          <w:ilvl w:val="0"/>
          <w:numId w:val="0"/>
        </w:numPr>
        <w:ind w:left="360" w:hanging="360"/>
      </w:pPr>
      <w:r>
        <w:t xml:space="preserve">Essayez par vous-mêmes, </w:t>
      </w:r>
      <w:r w:rsidR="002723B3">
        <w:t>si nécessaire vous pouvez vous inspirer du code ci-dessous.</w:t>
      </w:r>
    </w:p>
    <w:p w14:paraId="550D2B86" w14:textId="77777777" w:rsidR="004D6239" w:rsidRPr="004D6239" w:rsidRDefault="004D6239" w:rsidP="00C66D51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  <w:lang w:val="en-CA"/>
        </w:rPr>
      </w:pPr>
      <w:r w:rsidRPr="004D6239">
        <w:rPr>
          <w:rFonts w:ascii="Consolas" w:hAnsi="Consolas"/>
          <w:color w:val="FFE599" w:themeColor="accent4" w:themeTint="66"/>
          <w:lang w:val="en-CA"/>
        </w:rPr>
        <w:t xml:space="preserve">public bool </w:t>
      </w:r>
      <w:proofErr w:type="spellStart"/>
      <w:r w:rsidRPr="004D6239">
        <w:rPr>
          <w:rFonts w:ascii="Consolas" w:hAnsi="Consolas"/>
          <w:color w:val="FFE599" w:themeColor="accent4" w:themeTint="66"/>
          <w:lang w:val="en-CA"/>
        </w:rPr>
        <w:t>HasAssociatedZombies</w:t>
      </w:r>
      <w:proofErr w:type="spellEnd"/>
      <w:r w:rsidRPr="004D6239">
        <w:rPr>
          <w:rFonts w:ascii="Consolas" w:hAnsi="Consolas"/>
          <w:color w:val="FFE599" w:themeColor="accent4" w:themeTint="66"/>
          <w:lang w:val="en-CA"/>
        </w:rPr>
        <w:t>(int id)</w:t>
      </w:r>
    </w:p>
    <w:p w14:paraId="754B9CF3" w14:textId="59177838" w:rsidR="004D6239" w:rsidRPr="004D6239" w:rsidRDefault="004D6239" w:rsidP="00C66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4D6239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{</w:t>
      </w:r>
    </w:p>
    <w:p w14:paraId="70D11E58" w14:textId="5C8ADFA0" w:rsidR="004D6239" w:rsidRPr="004D6239" w:rsidRDefault="00C66D51" w:rsidP="00C66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</w:t>
      </w:r>
      <w:r w:rsidR="004D6239" w:rsidRPr="004D6239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var </w:t>
      </w:r>
      <w:proofErr w:type="spellStart"/>
      <w:r w:rsidR="004D6239" w:rsidRPr="004D6239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associatedZombies</w:t>
      </w:r>
      <w:proofErr w:type="spellEnd"/>
      <w:r w:rsidR="004D6239" w:rsidRPr="004D6239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=  _</w:t>
      </w:r>
      <w:proofErr w:type="spellStart"/>
      <w:r w:rsidR="004D6239" w:rsidRPr="004D6239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dbContext.Zombies.Where</w:t>
      </w:r>
      <w:proofErr w:type="spellEnd"/>
      <w:r w:rsidR="004D6239" w:rsidRPr="004D6239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(x =&gt; </w:t>
      </w:r>
      <w:proofErr w:type="spellStart"/>
      <w:r w:rsidR="004D6239" w:rsidRPr="004D6239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x.ZombieTypeId</w:t>
      </w:r>
      <w:proofErr w:type="spellEnd"/>
      <w:r w:rsidR="004D6239" w:rsidRPr="004D6239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== id).Any();</w:t>
      </w:r>
    </w:p>
    <w:p w14:paraId="218610C7" w14:textId="6341087D" w:rsidR="004D6239" w:rsidRPr="004D6239" w:rsidRDefault="00C66D51" w:rsidP="00C66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</w:rPr>
      </w:pPr>
      <w:r w:rsidRPr="00F03D05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</w:t>
      </w:r>
      <w:proofErr w:type="gramStart"/>
      <w:r w:rsidR="004D6239" w:rsidRPr="004D6239">
        <w:rPr>
          <w:rFonts w:ascii="Consolas" w:hAnsi="Consolas" w:cs="Cascadia Mono"/>
          <w:color w:val="FFE599" w:themeColor="accent4" w:themeTint="66"/>
          <w:sz w:val="22"/>
          <w:szCs w:val="22"/>
        </w:rPr>
        <w:t>return</w:t>
      </w:r>
      <w:proofErr w:type="gramEnd"/>
      <w:r w:rsidR="004D6239" w:rsidRPr="004D6239">
        <w:rPr>
          <w:rFonts w:ascii="Consolas" w:hAnsi="Consolas" w:cs="Cascadia Mono"/>
          <w:color w:val="FFE599" w:themeColor="accent4" w:themeTint="66"/>
          <w:sz w:val="22"/>
          <w:szCs w:val="22"/>
        </w:rPr>
        <w:t xml:space="preserve"> </w:t>
      </w:r>
      <w:proofErr w:type="spellStart"/>
      <w:r w:rsidR="004D6239" w:rsidRPr="004D6239">
        <w:rPr>
          <w:rFonts w:ascii="Consolas" w:hAnsi="Consolas" w:cs="Cascadia Mono"/>
          <w:color w:val="FFE599" w:themeColor="accent4" w:themeTint="66"/>
          <w:sz w:val="22"/>
          <w:szCs w:val="22"/>
        </w:rPr>
        <w:t>associatedZombies</w:t>
      </w:r>
      <w:proofErr w:type="spellEnd"/>
      <w:r w:rsidR="004D6239" w:rsidRPr="004D6239">
        <w:rPr>
          <w:rFonts w:ascii="Consolas" w:hAnsi="Consolas" w:cs="Cascadia Mono"/>
          <w:color w:val="FFE599" w:themeColor="accent4" w:themeTint="66"/>
          <w:sz w:val="22"/>
          <w:szCs w:val="22"/>
        </w:rPr>
        <w:t xml:space="preserve">; </w:t>
      </w:r>
    </w:p>
    <w:p w14:paraId="2A6D023F" w14:textId="4C378096" w:rsidR="004D6239" w:rsidRPr="004D6239" w:rsidRDefault="004D6239" w:rsidP="00C66D51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</w:rPr>
      </w:pPr>
      <w:r w:rsidRPr="004D6239">
        <w:rPr>
          <w:rFonts w:ascii="Consolas" w:hAnsi="Consolas"/>
          <w:color w:val="FFE599" w:themeColor="accent4" w:themeTint="66"/>
        </w:rPr>
        <w:t>}</w:t>
      </w:r>
    </w:p>
    <w:p w14:paraId="58E595E2" w14:textId="780D3FD4" w:rsidR="002723B3" w:rsidRDefault="00CF13DA" w:rsidP="004D6239">
      <w:pPr>
        <w:pStyle w:val="EtapesInstructions"/>
      </w:pPr>
      <w:r>
        <w:t xml:space="preserve">Ajoutez la méthode </w:t>
      </w:r>
      <w:proofErr w:type="spellStart"/>
      <w:r>
        <w:rPr>
          <w:b/>
          <w:bCs/>
        </w:rPr>
        <w:t>DeleteAsync</w:t>
      </w:r>
      <w:proofErr w:type="spellEnd"/>
      <w:r>
        <w:rPr>
          <w:b/>
          <w:bCs/>
        </w:rPr>
        <w:t xml:space="preserve"> </w:t>
      </w:r>
      <w:r>
        <w:t xml:space="preserve">dans </w:t>
      </w:r>
      <w:proofErr w:type="spellStart"/>
      <w:r w:rsidRPr="00776085">
        <w:rPr>
          <w:b/>
          <w:bCs/>
        </w:rPr>
        <w:t>ZombieTypeService</w:t>
      </w:r>
      <w:proofErr w:type="spellEnd"/>
      <w:r>
        <w:t xml:space="preserve"> </w:t>
      </w:r>
      <w:r w:rsidR="00055044">
        <w:t>pour ajouter le comportement modifié</w:t>
      </w:r>
      <w:r w:rsidR="00C25D6E">
        <w:t xml:space="preserve"> qui utilise </w:t>
      </w:r>
      <w:proofErr w:type="spellStart"/>
      <w:r w:rsidR="00776085" w:rsidRPr="00B21822">
        <w:rPr>
          <w:b/>
          <w:bCs/>
        </w:rPr>
        <w:t>HasAssociatedZombies</w:t>
      </w:r>
      <w:proofErr w:type="spellEnd"/>
      <w:r w:rsidR="00307E06">
        <w:rPr>
          <w:b/>
          <w:bCs/>
        </w:rPr>
        <w:t xml:space="preserve">. </w:t>
      </w:r>
      <w:r w:rsidR="00307E06" w:rsidRPr="009316D1">
        <w:t>C’est le moment d’utiliser</w:t>
      </w:r>
      <w:r w:rsidR="00307E06">
        <w:rPr>
          <w:b/>
          <w:bCs/>
        </w:rPr>
        <w:t xml:space="preserve"> </w:t>
      </w:r>
      <w:proofErr w:type="spellStart"/>
      <w:r w:rsidR="00307E06">
        <w:rPr>
          <w:b/>
          <w:bCs/>
        </w:rPr>
        <w:t>override</w:t>
      </w:r>
      <w:proofErr w:type="spellEnd"/>
      <w:r w:rsidR="00307E06">
        <w:rPr>
          <w:b/>
          <w:bCs/>
        </w:rPr>
        <w:t>!</w:t>
      </w:r>
    </w:p>
    <w:p w14:paraId="1B1813A3" w14:textId="77777777" w:rsidR="00123C6C" w:rsidRDefault="00E1681D" w:rsidP="00A11145">
      <w:pPr>
        <w:pStyle w:val="EtapesInstructions"/>
      </w:pPr>
      <w:r>
        <w:t xml:space="preserve">Ajoutez un </w:t>
      </w:r>
      <w:r w:rsidRPr="00307E06">
        <w:rPr>
          <w:b/>
          <w:bCs/>
        </w:rPr>
        <w:t>ZombieType</w:t>
      </w:r>
    </w:p>
    <w:p w14:paraId="0324AD1E" w14:textId="77777777" w:rsidR="00307E06" w:rsidRDefault="00307E06">
      <w:pPr>
        <w:rPr>
          <w:rFonts w:ascii="Calibri" w:eastAsia="Times New Roman" w:hAnsi="Calibri" w:cs="Calibri"/>
          <w:sz w:val="22"/>
          <w:szCs w:val="22"/>
        </w:rPr>
      </w:pPr>
      <w:r>
        <w:br w:type="page"/>
      </w:r>
    </w:p>
    <w:p w14:paraId="108C97D6" w14:textId="1F2FADA1" w:rsidR="00123C6C" w:rsidRDefault="00123C6C" w:rsidP="00A11145">
      <w:pPr>
        <w:pStyle w:val="EtapesInstructions"/>
      </w:pPr>
      <w:r>
        <w:lastRenderedPageBreak/>
        <w:t xml:space="preserve">Ajoutez des points d’arrêt dans le service et le contrôleur et testez l’action </w:t>
      </w:r>
      <w:proofErr w:type="spellStart"/>
      <w:r w:rsidRPr="00307E06">
        <w:rPr>
          <w:b/>
          <w:bCs/>
        </w:rPr>
        <w:t>Delete</w:t>
      </w:r>
      <w:proofErr w:type="spellEnd"/>
      <w:r w:rsidRPr="00307E06">
        <w:rPr>
          <w:b/>
          <w:bCs/>
        </w:rPr>
        <w:t xml:space="preserve"> POST</w:t>
      </w:r>
      <w:r>
        <w:t xml:space="preserve"> en supprimant le </w:t>
      </w:r>
      <w:r w:rsidRPr="009316D1">
        <w:rPr>
          <w:b/>
          <w:bCs/>
        </w:rPr>
        <w:t>ZombieType</w:t>
      </w:r>
      <w:r>
        <w:t xml:space="preserve"> que vous venez de créer et qui n’a pas de zombies associés.</w:t>
      </w:r>
    </w:p>
    <w:p w14:paraId="1C7016B5" w14:textId="1D288998" w:rsidR="005876DF" w:rsidRDefault="001669C6" w:rsidP="001669C6">
      <w:pPr>
        <w:pStyle w:val="EtapesInstructions"/>
        <w:numPr>
          <w:ilvl w:val="0"/>
          <w:numId w:val="0"/>
        </w:numPr>
        <w:ind w:left="360" w:hanging="360"/>
      </w:pPr>
      <w:r>
        <w:t>L</w:t>
      </w:r>
      <w:r w:rsidR="000D7701">
        <w:t>e code se déroule-t-il comme prévu?</w:t>
      </w:r>
      <w:r w:rsidR="00A13C30">
        <w:t xml:space="preserve"> Oui, </w:t>
      </w:r>
      <w:proofErr w:type="spellStart"/>
      <w:r w:rsidR="00A13C30">
        <w:t>Yé</w:t>
      </w:r>
      <w:proofErr w:type="spellEnd"/>
      <w:r w:rsidR="00A13C30">
        <w:t>! Non… inspirez-vous du code ci-</w:t>
      </w:r>
      <w:r w:rsidR="00307E06">
        <w:t>dessous.</w:t>
      </w:r>
    </w:p>
    <w:p w14:paraId="55159A53" w14:textId="79026774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public </w:t>
      </w:r>
      <w:r w:rsidR="00307E06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override</w:t>
      </w: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async Task </w:t>
      </w:r>
      <w:proofErr w:type="spellStart"/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DeleteAsync</w:t>
      </w:r>
      <w:proofErr w:type="spellEnd"/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(int id)</w:t>
      </w:r>
    </w:p>
    <w:p w14:paraId="38CE443C" w14:textId="631BC452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{</w:t>
      </w:r>
    </w:p>
    <w:p w14:paraId="5C1C82B8" w14:textId="21B87DEC" w:rsid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var zombieType = await </w:t>
      </w:r>
      <w:proofErr w:type="spellStart"/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this.GetByIdAsync</w:t>
      </w:r>
      <w:proofErr w:type="spellEnd"/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(id);</w:t>
      </w:r>
    </w:p>
    <w:p w14:paraId="5A28E964" w14:textId="2C78FE5B" w:rsidR="00307E06" w:rsidRPr="00307E06" w:rsidRDefault="00307E06" w:rsidP="00307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</w:t>
      </w:r>
      <w:r w:rsidRPr="00307E06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if (zombieType == null)</w:t>
      </w:r>
    </w:p>
    <w:p w14:paraId="19EDE954" w14:textId="1A4C34FA" w:rsidR="00307E06" w:rsidRPr="00A13C30" w:rsidRDefault="00307E06" w:rsidP="00307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307E06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</w:t>
      </w:r>
      <w:r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</w:t>
      </w:r>
      <w:r w:rsidRPr="00307E06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return;</w:t>
      </w:r>
    </w:p>
    <w:p w14:paraId="4CCFAD47" w14:textId="0B6003B5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if (</w:t>
      </w:r>
      <w:proofErr w:type="spellStart"/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HasAssociatedZombies</w:t>
      </w:r>
      <w:proofErr w:type="spellEnd"/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(id))</w:t>
      </w:r>
    </w:p>
    <w:p w14:paraId="56374DDD" w14:textId="635727DE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{</w:t>
      </w:r>
    </w:p>
    <w:p w14:paraId="22B305A8" w14:textId="1BB76CAB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    </w:t>
      </w:r>
      <w:proofErr w:type="spellStart"/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zombieType.IsDisponible</w:t>
      </w:r>
      <w:proofErr w:type="spellEnd"/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= false;</w:t>
      </w:r>
    </w:p>
    <w:p w14:paraId="48ECC6DD" w14:textId="49A79394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    await </w:t>
      </w:r>
      <w:proofErr w:type="spellStart"/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this.EditAsync</w:t>
      </w:r>
      <w:proofErr w:type="spellEnd"/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(zombieType);</w:t>
      </w:r>
    </w:p>
    <w:p w14:paraId="3E95D50A" w14:textId="41CD5179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}</w:t>
      </w:r>
    </w:p>
    <w:p w14:paraId="151AC8C9" w14:textId="0B7AE118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else</w:t>
      </w:r>
    </w:p>
    <w:p w14:paraId="3F958CEE" w14:textId="201FFF2A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{ </w:t>
      </w:r>
    </w:p>
    <w:p w14:paraId="674C4BFE" w14:textId="4B2763C7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</w:t>
      </w:r>
      <w:r w:rsidR="00307E06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</w:t>
      </w: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await </w:t>
      </w:r>
      <w:proofErr w:type="spellStart"/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base.DeleteAsync</w:t>
      </w:r>
      <w:proofErr w:type="spellEnd"/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(id);</w:t>
      </w:r>
    </w:p>
    <w:p w14:paraId="750C3EB0" w14:textId="70D7BB0C" w:rsidR="00A13C30" w:rsidRPr="00E26369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</w:t>
      </w:r>
      <w:r w:rsidRPr="00E26369">
        <w:rPr>
          <w:rFonts w:ascii="Consolas" w:hAnsi="Consolas" w:cs="Cascadia Mono"/>
          <w:color w:val="FFE599" w:themeColor="accent4" w:themeTint="66"/>
          <w:sz w:val="22"/>
          <w:szCs w:val="22"/>
        </w:rPr>
        <w:t>}</w:t>
      </w:r>
    </w:p>
    <w:p w14:paraId="632F52CC" w14:textId="0CB7CE05" w:rsidR="005876DF" w:rsidRPr="00A13C30" w:rsidRDefault="00A13C30" w:rsidP="00A13C3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 w:hanging="360"/>
        <w:rPr>
          <w:rFonts w:ascii="Consolas" w:hAnsi="Consolas"/>
          <w:color w:val="FFE599" w:themeColor="accent4" w:themeTint="66"/>
        </w:rPr>
      </w:pPr>
      <w:r w:rsidRPr="00A13C30">
        <w:rPr>
          <w:rFonts w:ascii="Consolas" w:hAnsi="Consolas" w:cs="Cascadia Mono"/>
          <w:color w:val="FFE599" w:themeColor="accent4" w:themeTint="66"/>
        </w:rPr>
        <w:t>}</w:t>
      </w:r>
    </w:p>
    <w:p w14:paraId="55AD0112" w14:textId="29884F5A" w:rsidR="001669C6" w:rsidRDefault="000D7701" w:rsidP="001669C6">
      <w:pPr>
        <w:pStyle w:val="EtapesInstructions"/>
        <w:numPr>
          <w:ilvl w:val="0"/>
          <w:numId w:val="0"/>
        </w:numPr>
        <w:ind w:left="360" w:hanging="360"/>
      </w:pPr>
      <w:r>
        <w:t xml:space="preserve">Le </w:t>
      </w:r>
      <w:r w:rsidRPr="009316D1">
        <w:rPr>
          <w:b/>
          <w:bCs/>
        </w:rPr>
        <w:t>ZombieType</w:t>
      </w:r>
      <w:r>
        <w:t xml:space="preserve"> est-il encore visible dans l’index?</w:t>
      </w:r>
      <w:r w:rsidR="005876DF">
        <w:t xml:space="preserve"> Il devrait être </w:t>
      </w:r>
      <w:r w:rsidR="005876DF" w:rsidRPr="009316D1">
        <w:rPr>
          <w:b/>
          <w:bCs/>
        </w:rPr>
        <w:t>disparut</w:t>
      </w:r>
      <w:r w:rsidR="005876DF">
        <w:t>.</w:t>
      </w:r>
    </w:p>
    <w:p w14:paraId="4F083286" w14:textId="5DDC153D" w:rsidR="00A11145" w:rsidRDefault="00123C6C" w:rsidP="00A11145">
      <w:pPr>
        <w:pStyle w:val="EtapesInstructions"/>
      </w:pPr>
      <w:r>
        <w:t xml:space="preserve">Testez l’action </w:t>
      </w:r>
      <w:proofErr w:type="spellStart"/>
      <w:r w:rsidRPr="009316D1">
        <w:rPr>
          <w:b/>
          <w:bCs/>
        </w:rPr>
        <w:t>Delete</w:t>
      </w:r>
      <w:proofErr w:type="spellEnd"/>
      <w:r>
        <w:t xml:space="preserve"> avec </w:t>
      </w:r>
      <w:r w:rsidR="00DE3FFF">
        <w:t xml:space="preserve">un </w:t>
      </w:r>
      <w:r w:rsidR="00DE3FFF" w:rsidRPr="009316D1">
        <w:rPr>
          <w:b/>
          <w:bCs/>
        </w:rPr>
        <w:t>ZombieType</w:t>
      </w:r>
      <w:r w:rsidR="00DE3FFF">
        <w:t xml:space="preserve"> qui contient des </w:t>
      </w:r>
      <w:r w:rsidR="00DE3FFF" w:rsidRPr="009316D1">
        <w:rPr>
          <w:b/>
          <w:bCs/>
        </w:rPr>
        <w:t>Zombies</w:t>
      </w:r>
      <w:r w:rsidR="00DE3FFF">
        <w:t>.</w:t>
      </w:r>
    </w:p>
    <w:p w14:paraId="32AC037E" w14:textId="24923B8F" w:rsidR="00A13C30" w:rsidRDefault="00A13C30" w:rsidP="00A13C30">
      <w:pPr>
        <w:pStyle w:val="EtapesInstructions"/>
        <w:numPr>
          <w:ilvl w:val="0"/>
          <w:numId w:val="0"/>
        </w:numPr>
      </w:pPr>
      <w:r>
        <w:t xml:space="preserve">Le code se déroule-t-il comme prévu? </w:t>
      </w:r>
      <w:r w:rsidR="00F57EB9">
        <w:t xml:space="preserve">Le </w:t>
      </w:r>
      <w:r w:rsidR="00F57EB9" w:rsidRPr="009316D1">
        <w:rPr>
          <w:b/>
          <w:bCs/>
        </w:rPr>
        <w:t>ZombieType</w:t>
      </w:r>
      <w:r w:rsidR="00F57EB9">
        <w:t xml:space="preserve"> est-il encore visible dans l’index? Il devrait puisqu’il n’est pas réellement supprimé.</w:t>
      </w:r>
    </w:p>
    <w:p w14:paraId="33F0C6EF" w14:textId="69C25311" w:rsidR="00DE3FFF" w:rsidRDefault="003128D2" w:rsidP="00A11145">
      <w:pPr>
        <w:pStyle w:val="EtapesInstructions"/>
      </w:pPr>
      <w:r>
        <w:t xml:space="preserve">Ajoutez du code à la vue </w:t>
      </w:r>
      <w:r w:rsidRPr="00A12B1D">
        <w:rPr>
          <w:b/>
          <w:bCs/>
        </w:rPr>
        <w:t>ZombieType/Index</w:t>
      </w:r>
      <w:r>
        <w:t xml:space="preserve"> </w:t>
      </w:r>
      <w:r w:rsidR="002029C7">
        <w:t xml:space="preserve">permettant de </w:t>
      </w:r>
      <w:r w:rsidR="00D82A90">
        <w:t xml:space="preserve">changer </w:t>
      </w:r>
      <w:r w:rsidR="00A12B1D">
        <w:t xml:space="preserve">la classe </w:t>
      </w:r>
      <w:r w:rsidR="008D24ED">
        <w:t xml:space="preserve">du </w:t>
      </w:r>
      <w:proofErr w:type="spellStart"/>
      <w:r w:rsidR="008D24ED">
        <w:t>TypeName</w:t>
      </w:r>
      <w:proofErr w:type="spellEnd"/>
      <w:r w:rsidR="008D24ED">
        <w:t xml:space="preserve"> pour les ZombieType non disponible</w:t>
      </w:r>
      <w:r w:rsidR="00D13F78">
        <w:t xml:space="preserve"> (</w:t>
      </w:r>
      <w:proofErr w:type="spellStart"/>
      <w:r w:rsidR="00D13F78">
        <w:t>btn</w:t>
      </w:r>
      <w:proofErr w:type="spellEnd"/>
      <w:r w:rsidR="00D13F78">
        <w:t xml:space="preserve">-info à </w:t>
      </w:r>
      <w:proofErr w:type="spellStart"/>
      <w:r w:rsidR="00D13F78">
        <w:t>btn-secondary</w:t>
      </w:r>
      <w:proofErr w:type="spellEnd"/>
      <w:r w:rsidR="00D13F78">
        <w:t>)</w:t>
      </w:r>
      <w:r w:rsidR="00D74BB9">
        <w:t xml:space="preserve">, ajoutez </w:t>
      </w:r>
      <w:r w:rsidR="005F4DB7">
        <w:t xml:space="preserve">le texte </w:t>
      </w:r>
      <w:r w:rsidR="005F4DB7">
        <w:rPr>
          <w:i/>
          <w:iCs/>
        </w:rPr>
        <w:t>Indisponible</w:t>
      </w:r>
      <w:r w:rsidR="005F4DB7">
        <w:t xml:space="preserve"> à côté du </w:t>
      </w:r>
      <w:proofErr w:type="spellStart"/>
      <w:r w:rsidR="00A35828">
        <w:t>TypeName</w:t>
      </w:r>
      <w:proofErr w:type="spellEnd"/>
    </w:p>
    <w:p w14:paraId="3D3E4D46" w14:textId="74247830" w:rsidR="00543F27" w:rsidRDefault="00543F27" w:rsidP="00543F27">
      <w:pPr>
        <w:pStyle w:val="EtapesInstructions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623AC58" wp14:editId="336EAF3C">
            <wp:extent cx="3992400" cy="1640970"/>
            <wp:effectExtent l="152400" t="114300" r="141605" b="168910"/>
            <wp:docPr id="5" name="Image 5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concep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7648" cy="16431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1B8080" w14:textId="77777777" w:rsidR="00911ECF" w:rsidRDefault="00911ECF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2C44EF18" w14:textId="4BDEBD93" w:rsidR="00634914" w:rsidRDefault="00634914" w:rsidP="00634914">
      <w:pPr>
        <w:pStyle w:val="Titre3"/>
      </w:pPr>
      <w:r>
        <w:lastRenderedPageBreak/>
        <w:t>Vue Details</w:t>
      </w:r>
    </w:p>
    <w:p w14:paraId="070E2AF6" w14:textId="7C719563" w:rsidR="00B11850" w:rsidRDefault="00B11850" w:rsidP="00A418FD">
      <w:pPr>
        <w:pStyle w:val="EtapesInstructions"/>
      </w:pPr>
      <w:r>
        <w:t xml:space="preserve">Décommentez l’action </w:t>
      </w:r>
      <w:r w:rsidRPr="00B11850">
        <w:rPr>
          <w:b/>
          <w:bCs/>
        </w:rPr>
        <w:t>ZombieType/Details</w:t>
      </w:r>
    </w:p>
    <w:p w14:paraId="4E3BEFD6" w14:textId="6E0417C4" w:rsidR="00B11850" w:rsidRDefault="00C869C3" w:rsidP="00A418FD">
      <w:pPr>
        <w:pStyle w:val="EtapesInstructions"/>
      </w:pPr>
      <w:r>
        <w:t>Pour modifier</w:t>
      </w:r>
      <w:r w:rsidR="00B11850">
        <w:t xml:space="preserve"> le code de l’action </w:t>
      </w:r>
      <w:r w:rsidR="00B11850" w:rsidRPr="00DD0B65">
        <w:rPr>
          <w:b/>
          <w:bCs/>
        </w:rPr>
        <w:t>Details</w:t>
      </w:r>
      <w:r w:rsidR="00B11850">
        <w:t xml:space="preserve"> afin qu’il utilise le</w:t>
      </w:r>
      <w:r w:rsidR="00DA6FB5">
        <w:t>s</w:t>
      </w:r>
      <w:r w:rsidR="00B11850">
        <w:t xml:space="preserve"> </w:t>
      </w:r>
      <w:r w:rsidR="00B11850" w:rsidRPr="00DD0B65">
        <w:rPr>
          <w:b/>
          <w:bCs/>
        </w:rPr>
        <w:t>service</w:t>
      </w:r>
      <w:r w:rsidR="00DA6FB5" w:rsidRPr="00DD0B65">
        <w:rPr>
          <w:b/>
          <w:bCs/>
        </w:rPr>
        <w:t>s</w:t>
      </w:r>
      <w:r w:rsidR="00883760">
        <w:t>, vous devez ajoute</w:t>
      </w:r>
      <w:r w:rsidR="00911ECF">
        <w:t>r</w:t>
      </w:r>
      <w:r w:rsidR="00883760">
        <w:t xml:space="preserve"> le </w:t>
      </w:r>
      <w:r w:rsidR="00ED00CC" w:rsidRPr="00DD0B65">
        <w:rPr>
          <w:b/>
          <w:bCs/>
        </w:rPr>
        <w:t>service</w:t>
      </w:r>
      <w:r w:rsidR="00ED00CC">
        <w:t xml:space="preserve"> pour </w:t>
      </w:r>
      <w:r w:rsidR="00ED00CC" w:rsidRPr="00DD0B65">
        <w:rPr>
          <w:b/>
          <w:bCs/>
        </w:rPr>
        <w:t>Zombie</w:t>
      </w:r>
      <w:r w:rsidR="00F6716B">
        <w:t xml:space="preserve"> qui </w:t>
      </w:r>
      <w:r w:rsidR="00452F76">
        <w:t xml:space="preserve">implémente le </w:t>
      </w:r>
      <w:r w:rsidR="00452F76" w:rsidRPr="00DD0B65">
        <w:rPr>
          <w:b/>
          <w:bCs/>
        </w:rPr>
        <w:t>service de base</w:t>
      </w:r>
      <w:r w:rsidR="00B11850">
        <w:t>.</w:t>
      </w:r>
      <w:r w:rsidR="00AA2233">
        <w:t xml:space="preserve"> N’oubliez pas </w:t>
      </w:r>
      <w:r w:rsidR="00AA2233" w:rsidRPr="00DD0B65">
        <w:rPr>
          <w:b/>
          <w:bCs/>
        </w:rPr>
        <w:t>l’interface</w:t>
      </w:r>
      <w:r w:rsidR="00AA2233">
        <w:t>.</w:t>
      </w:r>
    </w:p>
    <w:p w14:paraId="24EF2EA0" w14:textId="0463D441" w:rsidR="00D127FB" w:rsidRDefault="000E59E9" w:rsidP="00A418FD">
      <w:pPr>
        <w:pStyle w:val="EtapesInstructions"/>
      </w:pPr>
      <w:r>
        <w:t xml:space="preserve">Ajoutez dans le service une méthode </w:t>
      </w:r>
      <w:proofErr w:type="spellStart"/>
      <w:r w:rsidRPr="009B63C1">
        <w:rPr>
          <w:b/>
          <w:bCs/>
        </w:rPr>
        <w:t>GetAllByZombieType</w:t>
      </w:r>
      <w:r w:rsidR="009B63C1" w:rsidRPr="009B63C1">
        <w:rPr>
          <w:b/>
          <w:bCs/>
        </w:rPr>
        <w:t>Async</w:t>
      </w:r>
      <w:proofErr w:type="spellEnd"/>
      <w:r>
        <w:t xml:space="preserve"> qui retourne la liste des zombies pour le </w:t>
      </w:r>
      <w:proofErr w:type="spellStart"/>
      <w:r>
        <w:t>ZombieTypeId</w:t>
      </w:r>
      <w:proofErr w:type="spellEnd"/>
      <w:r>
        <w:t xml:space="preserve"> passé en paramètre</w:t>
      </w:r>
    </w:p>
    <w:p w14:paraId="64B0E740" w14:textId="09727DCF" w:rsidR="002B36EE" w:rsidRDefault="000E23DC" w:rsidP="00A418FD">
      <w:pPr>
        <w:pStyle w:val="EtapesInstructions"/>
      </w:pPr>
      <w:r>
        <w:t xml:space="preserve">Injectez </w:t>
      </w:r>
      <w:r w:rsidR="00C869C3">
        <w:t xml:space="preserve">le </w:t>
      </w:r>
      <w:proofErr w:type="spellStart"/>
      <w:r w:rsidR="00C869C3" w:rsidRPr="00DD0B65">
        <w:rPr>
          <w:b/>
          <w:bCs/>
        </w:rPr>
        <w:t>ZombieService</w:t>
      </w:r>
      <w:proofErr w:type="spellEnd"/>
      <w:r w:rsidR="00C869C3">
        <w:t xml:space="preserve"> dans le contrôleur ZombieType</w:t>
      </w:r>
    </w:p>
    <w:p w14:paraId="221DA055" w14:textId="1818FF52" w:rsidR="001514EA" w:rsidRDefault="001514EA" w:rsidP="00A418FD">
      <w:pPr>
        <w:pStyle w:val="EtapesInstructions"/>
      </w:pPr>
      <w:r>
        <w:t>Modifiez le code de l’action Details afin qu’il utilise les services.</w:t>
      </w:r>
    </w:p>
    <w:p w14:paraId="1F1DC0BA" w14:textId="0B6A58DE" w:rsidR="00E513EE" w:rsidRPr="008543DE" w:rsidRDefault="00E513EE" w:rsidP="00A418FD">
      <w:pPr>
        <w:pStyle w:val="EtapesInstructions"/>
      </w:pPr>
      <w:r>
        <w:t xml:space="preserve">Testez la méthode </w:t>
      </w:r>
      <w:r>
        <w:rPr>
          <w:b/>
          <w:bCs/>
        </w:rPr>
        <w:t>ZombieType/Details</w:t>
      </w:r>
    </w:p>
    <w:p w14:paraId="49A43480" w14:textId="4086B627" w:rsidR="008543DE" w:rsidRDefault="008543DE" w:rsidP="008543DE">
      <w:pPr>
        <w:pStyle w:val="EtapesInstructions"/>
        <w:numPr>
          <w:ilvl w:val="0"/>
          <w:numId w:val="0"/>
        </w:numPr>
        <w:ind w:left="360" w:hanging="360"/>
      </w:pPr>
      <w:r w:rsidRPr="008543DE">
        <w:rPr>
          <w:b/>
          <w:bCs/>
        </w:rPr>
        <w:t>NOTE</w:t>
      </w:r>
      <w:r w:rsidRPr="008543DE">
        <w:t> : Si le message suivant s’affiche </w:t>
      </w:r>
      <w:r w:rsidRPr="008543DE">
        <w:rPr>
          <w:i/>
          <w:iCs/>
        </w:rPr>
        <w:t xml:space="preserve">: </w:t>
      </w:r>
      <w:proofErr w:type="spellStart"/>
      <w:r w:rsidRPr="008543DE">
        <w:rPr>
          <w:i/>
          <w:iCs/>
        </w:rPr>
        <w:t>InvalidOperationException</w:t>
      </w:r>
      <w:proofErr w:type="spellEnd"/>
      <w:r w:rsidRPr="008543DE">
        <w:rPr>
          <w:i/>
          <w:iCs/>
        </w:rPr>
        <w:t xml:space="preserve">: </w:t>
      </w:r>
      <w:proofErr w:type="spellStart"/>
      <w:r w:rsidRPr="008543DE">
        <w:rPr>
          <w:i/>
          <w:iCs/>
        </w:rPr>
        <w:t>Unable</w:t>
      </w:r>
      <w:proofErr w:type="spellEnd"/>
      <w:r w:rsidRPr="008543DE">
        <w:rPr>
          <w:i/>
          <w:iCs/>
        </w:rPr>
        <w:t xml:space="preserve"> to </w:t>
      </w:r>
      <w:proofErr w:type="spellStart"/>
      <w:r w:rsidRPr="008543DE">
        <w:rPr>
          <w:i/>
          <w:iCs/>
        </w:rPr>
        <w:t>resolve</w:t>
      </w:r>
      <w:proofErr w:type="spellEnd"/>
      <w:r w:rsidRPr="008543DE">
        <w:rPr>
          <w:i/>
          <w:iCs/>
        </w:rPr>
        <w:t xml:space="preserve"> service for type '</w:t>
      </w:r>
      <w:proofErr w:type="spellStart"/>
      <w:proofErr w:type="gramStart"/>
      <w:r w:rsidRPr="008543DE">
        <w:rPr>
          <w:i/>
          <w:iCs/>
        </w:rPr>
        <w:t>ZombieParty.Services.IZombieService</w:t>
      </w:r>
      <w:proofErr w:type="spellEnd"/>
      <w:proofErr w:type="gramEnd"/>
      <w:r w:rsidRPr="008543DE">
        <w:rPr>
          <w:i/>
          <w:iCs/>
        </w:rPr>
        <w:t>'</w:t>
      </w:r>
    </w:p>
    <w:p w14:paraId="56D31657" w14:textId="0EEAB219" w:rsidR="003B619D" w:rsidRPr="003B619D" w:rsidRDefault="003B619D" w:rsidP="008543DE">
      <w:pPr>
        <w:pStyle w:val="EtapesInstructions"/>
        <w:numPr>
          <w:ilvl w:val="0"/>
          <w:numId w:val="0"/>
        </w:numPr>
        <w:ind w:left="360" w:hanging="360"/>
      </w:pPr>
      <w:r>
        <w:rPr>
          <w:b/>
          <w:bCs/>
        </w:rPr>
        <w:t>Oups</w:t>
      </w:r>
      <w:r w:rsidRPr="003B619D">
        <w:t>!</w:t>
      </w:r>
      <w:r>
        <w:t xml:space="preserve"> Auriez-vous oubli</w:t>
      </w:r>
      <w:r w:rsidR="005A5067">
        <w:t xml:space="preserve">é d’injecter le service </w:t>
      </w:r>
      <w:r w:rsidR="00DD0B65">
        <w:t xml:space="preserve">dans </w:t>
      </w:r>
      <w:proofErr w:type="spellStart"/>
      <w:r w:rsidR="005A5067" w:rsidRPr="00DD0B65">
        <w:rPr>
          <w:b/>
          <w:bCs/>
        </w:rPr>
        <w:t>Program.cs</w:t>
      </w:r>
      <w:proofErr w:type="spellEnd"/>
      <w:r w:rsidR="005A5067">
        <w:t>?</w:t>
      </w:r>
    </w:p>
    <w:p w14:paraId="3CCB1293" w14:textId="7F7711C6" w:rsidR="009040FF" w:rsidRDefault="009040FF" w:rsidP="009040FF">
      <w:pPr>
        <w:pStyle w:val="Titre3"/>
      </w:pPr>
      <w:r>
        <w:t xml:space="preserve">Vue </w:t>
      </w:r>
      <w:r w:rsidR="0068181C">
        <w:t>edit</w:t>
      </w:r>
    </w:p>
    <w:p w14:paraId="08870F88" w14:textId="0BA77522" w:rsidR="00A11145" w:rsidRDefault="00784E0C" w:rsidP="005F5660">
      <w:pPr>
        <w:pStyle w:val="EtapesInstructions"/>
        <w:numPr>
          <w:ilvl w:val="0"/>
          <w:numId w:val="24"/>
        </w:numPr>
      </w:pPr>
      <w:r>
        <w:t xml:space="preserve">La propriété </w:t>
      </w:r>
      <w:proofErr w:type="spellStart"/>
      <w:r w:rsidRPr="00D42060">
        <w:rPr>
          <w:b/>
          <w:bCs/>
        </w:rPr>
        <w:t>IsDisponible</w:t>
      </w:r>
      <w:proofErr w:type="spellEnd"/>
      <w:r>
        <w:t xml:space="preserve"> doit pouvoir être modifiée lorsqu</w:t>
      </w:r>
      <w:r w:rsidR="00E82ED5">
        <w:t xml:space="preserve">’un </w:t>
      </w:r>
      <w:r w:rsidR="00E82ED5" w:rsidRPr="00D42060">
        <w:rPr>
          <w:b/>
          <w:bCs/>
        </w:rPr>
        <w:t>ZombieType</w:t>
      </w:r>
      <w:r w:rsidR="00E82ED5">
        <w:t xml:space="preserve"> est modifié donc ajoutez </w:t>
      </w:r>
      <w:r w:rsidR="00E82ED5" w:rsidRPr="00D42060">
        <w:rPr>
          <w:b/>
          <w:bCs/>
        </w:rPr>
        <w:t>l</w:t>
      </w:r>
      <w:r w:rsidR="00D42060" w:rsidRPr="00D42060">
        <w:rPr>
          <w:b/>
          <w:bCs/>
        </w:rPr>
        <w:t>’</w:t>
      </w:r>
      <w:r w:rsidR="00E82ED5" w:rsidRPr="00D42060">
        <w:rPr>
          <w:b/>
          <w:bCs/>
          <w:i/>
          <w:iCs/>
        </w:rPr>
        <w:t>input</w:t>
      </w:r>
      <w:r w:rsidR="00E82ED5">
        <w:t xml:space="preserve"> dans la vue </w:t>
      </w:r>
      <w:r w:rsidR="00E82ED5" w:rsidRPr="00D42060">
        <w:rPr>
          <w:b/>
          <w:bCs/>
        </w:rPr>
        <w:t>Edit</w:t>
      </w:r>
      <w:r w:rsidR="00E82ED5">
        <w:t>.</w:t>
      </w:r>
      <w:r w:rsidR="00205EB6">
        <w:t xml:space="preserve"> Utilisez le type </w:t>
      </w:r>
      <w:proofErr w:type="spellStart"/>
      <w:r w:rsidR="00205EB6" w:rsidRPr="00D42060">
        <w:rPr>
          <w:b/>
          <w:bCs/>
        </w:rPr>
        <w:t>checkbox</w:t>
      </w:r>
      <w:proofErr w:type="spellEnd"/>
      <w:r w:rsidR="00205EB6">
        <w:t xml:space="preserve"> et regardez un peu sur le site de </w:t>
      </w:r>
      <w:proofErr w:type="spellStart"/>
      <w:r w:rsidR="00205EB6" w:rsidRPr="00D42060">
        <w:rPr>
          <w:b/>
          <w:bCs/>
        </w:rPr>
        <w:t>bootstrap</w:t>
      </w:r>
      <w:proofErr w:type="spellEnd"/>
      <w:r w:rsidR="00205EB6">
        <w:t xml:space="preserve"> pour voir quelle classe utiliser!</w:t>
      </w:r>
    </w:p>
    <w:p w14:paraId="60BB6BC4" w14:textId="690F7C12" w:rsidR="00DD0B65" w:rsidRPr="00E82ED5" w:rsidRDefault="00DD0B65" w:rsidP="00DD0B65">
      <w:pPr>
        <w:pStyle w:val="EtapesInstructions"/>
      </w:pPr>
      <w:r>
        <w:t xml:space="preserve">NOTE : Si vous n’avez pas encore fait de </w:t>
      </w:r>
      <w:r>
        <w:rPr>
          <w:i/>
          <w:iCs/>
        </w:rPr>
        <w:t>Comment, commit, push</w:t>
      </w:r>
      <w:r>
        <w:t xml:space="preserve"> il serait temps d’y penser!</w:t>
      </w:r>
    </w:p>
    <w:p w14:paraId="04943FF7" w14:textId="77777777" w:rsidR="00AC13EF" w:rsidRDefault="00AC13EF" w:rsidP="00D3326F"/>
    <w:p w14:paraId="49AC275E" w14:textId="31980BFF" w:rsidR="00D21891" w:rsidRPr="00FB0743" w:rsidRDefault="003B035A" w:rsidP="00D21891">
      <w:pPr>
        <w:pStyle w:val="Titre2"/>
      </w:pPr>
      <w:r>
        <w:t>Liste ZombieType dans Zombie</w:t>
      </w:r>
    </w:p>
    <w:p w14:paraId="6BB4E88A" w14:textId="0140477C" w:rsidR="00D21891" w:rsidRDefault="003B035A" w:rsidP="00D3326F">
      <w:r>
        <w:t xml:space="preserve">Pour la création et la modification des </w:t>
      </w:r>
      <w:r w:rsidRPr="00040ABD">
        <w:rPr>
          <w:b/>
          <w:bCs/>
        </w:rPr>
        <w:t>Zombies</w:t>
      </w:r>
      <w:r w:rsidR="0068644B">
        <w:t xml:space="preserve">, la liste des </w:t>
      </w:r>
      <w:r w:rsidR="0068644B" w:rsidRPr="00040ABD">
        <w:rPr>
          <w:b/>
          <w:bCs/>
        </w:rPr>
        <w:t>ZombieType</w:t>
      </w:r>
      <w:r w:rsidR="0068644B">
        <w:t xml:space="preserve"> ne doit présenter que les </w:t>
      </w:r>
      <w:proofErr w:type="spellStart"/>
      <w:r w:rsidR="0068644B" w:rsidRPr="00040ABD">
        <w:rPr>
          <w:b/>
          <w:bCs/>
        </w:rPr>
        <w:t>ZombieType</w:t>
      </w:r>
      <w:r w:rsidR="006A37BD" w:rsidRPr="00040ABD">
        <w:rPr>
          <w:b/>
          <w:bCs/>
        </w:rPr>
        <w:t>s</w:t>
      </w:r>
      <w:proofErr w:type="spellEnd"/>
      <w:r w:rsidR="0068644B">
        <w:t xml:space="preserve"> disponibles.</w:t>
      </w:r>
      <w:r w:rsidR="00CD21AE">
        <w:t xml:space="preserve"> </w:t>
      </w:r>
      <w:r w:rsidR="000D4404">
        <w:t>Il y a plusieurs façons de faire.</w:t>
      </w:r>
    </w:p>
    <w:p w14:paraId="5C0AC448" w14:textId="6BFD2242" w:rsidR="00083095" w:rsidRDefault="00083095" w:rsidP="00083095">
      <w:pPr>
        <w:pStyle w:val="Titre3"/>
      </w:pPr>
      <w:r>
        <w:t xml:space="preserve">vue </w:t>
      </w:r>
      <w:r w:rsidR="00235199">
        <w:t>Zombie/</w:t>
      </w:r>
      <w:r w:rsidR="00836332">
        <w:t>Index</w:t>
      </w:r>
    </w:p>
    <w:p w14:paraId="6901C173" w14:textId="34E46E27" w:rsidR="00F261FA" w:rsidRDefault="00005465" w:rsidP="000E4694">
      <w:pPr>
        <w:pStyle w:val="EtapesInstructions"/>
        <w:numPr>
          <w:ilvl w:val="0"/>
          <w:numId w:val="26"/>
        </w:numPr>
      </w:pPr>
      <w:r>
        <w:t xml:space="preserve">Injectez les services dans le </w:t>
      </w:r>
      <w:r w:rsidRPr="00040ABD">
        <w:rPr>
          <w:b/>
          <w:bCs/>
        </w:rPr>
        <w:t>contrôleur</w:t>
      </w:r>
      <w:r w:rsidR="00AF0090">
        <w:t xml:space="preserve"> </w:t>
      </w:r>
      <w:r w:rsidR="00FD7202">
        <w:t xml:space="preserve">en </w:t>
      </w:r>
      <w:r w:rsidR="00FD7202" w:rsidRPr="00040ABD">
        <w:rPr>
          <w:b/>
          <w:bCs/>
        </w:rPr>
        <w:t>PLUS</w:t>
      </w:r>
      <w:r w:rsidR="00AF0090">
        <w:t xml:space="preserve"> du </w:t>
      </w:r>
      <w:proofErr w:type="spellStart"/>
      <w:r w:rsidR="00AF0090" w:rsidRPr="00040ABD">
        <w:rPr>
          <w:b/>
          <w:bCs/>
        </w:rPr>
        <w:t>DbContext</w:t>
      </w:r>
      <w:proofErr w:type="spellEnd"/>
      <w:r w:rsidR="00FD7202">
        <w:t xml:space="preserve"> (</w:t>
      </w:r>
      <w:r w:rsidR="00FC4A8C">
        <w:t xml:space="preserve">vous allez le remplacer graduellement et enlever le </w:t>
      </w:r>
      <w:proofErr w:type="spellStart"/>
      <w:r w:rsidR="00FC4A8C">
        <w:t>DbCOntext</w:t>
      </w:r>
      <w:proofErr w:type="spellEnd"/>
      <w:r w:rsidR="00FC4A8C">
        <w:t>)</w:t>
      </w:r>
      <w:r w:rsidR="00AF0090">
        <w:t>.</w:t>
      </w:r>
    </w:p>
    <w:p w14:paraId="0682B39E" w14:textId="476597AA" w:rsidR="00232237" w:rsidRDefault="0008536F" w:rsidP="00083095">
      <w:pPr>
        <w:pStyle w:val="EtapesInstructions"/>
        <w:numPr>
          <w:ilvl w:val="0"/>
          <w:numId w:val="25"/>
        </w:numPr>
      </w:pPr>
      <w:r>
        <w:t xml:space="preserve">Mettez les actions </w:t>
      </w:r>
      <w:r w:rsidRPr="00040ABD">
        <w:rPr>
          <w:b/>
          <w:bCs/>
        </w:rPr>
        <w:t>en commentaire</w:t>
      </w:r>
      <w:r>
        <w:t>, sauf le constructeur et l’Index.</w:t>
      </w:r>
    </w:p>
    <w:p w14:paraId="51B29F91" w14:textId="638BB360" w:rsidR="00C432DF" w:rsidRDefault="00C5114A" w:rsidP="00083095">
      <w:pPr>
        <w:pStyle w:val="EtapesInstructions"/>
      </w:pPr>
      <w:r>
        <w:t xml:space="preserve">Ajoutez une méthode </w:t>
      </w:r>
      <w:proofErr w:type="spellStart"/>
      <w:r w:rsidR="00D26CD6" w:rsidRPr="00D26CD6">
        <w:rPr>
          <w:b/>
          <w:bCs/>
        </w:rPr>
        <w:t>GetAllIndexAsync</w:t>
      </w:r>
      <w:proofErr w:type="spellEnd"/>
      <w:r w:rsidR="00D26CD6" w:rsidRPr="00D26CD6">
        <w:rPr>
          <w:b/>
          <w:bCs/>
        </w:rPr>
        <w:t xml:space="preserve"> </w:t>
      </w:r>
      <w:r w:rsidR="00DA4845">
        <w:t xml:space="preserve">qui retourne la liste des zombies triés par </w:t>
      </w:r>
      <w:r w:rsidR="00DA4845" w:rsidRPr="00C432DF">
        <w:rPr>
          <w:i/>
          <w:iCs/>
        </w:rPr>
        <w:t>Name</w:t>
      </w:r>
      <w:r w:rsidR="00DA4845">
        <w:t xml:space="preserve"> </w:t>
      </w:r>
      <w:r w:rsidR="00C432DF">
        <w:t xml:space="preserve">avec le </w:t>
      </w:r>
      <w:proofErr w:type="spellStart"/>
      <w:r w:rsidR="00C432DF" w:rsidRPr="00C432DF">
        <w:rPr>
          <w:i/>
          <w:iCs/>
        </w:rPr>
        <w:t>TypeName</w:t>
      </w:r>
      <w:proofErr w:type="spellEnd"/>
    </w:p>
    <w:p w14:paraId="0C17F910" w14:textId="77777777" w:rsidR="005C4FF8" w:rsidRPr="005C4FF8" w:rsidRDefault="005C4FF8" w:rsidP="005C4FF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C4FF8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5C4FF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C4FF8">
        <w:rPr>
          <w:rFonts w:ascii="Cascadia Mono" w:hAnsi="Cascadia Mono" w:cs="Cascadia Mono"/>
          <w:color w:val="0000FF"/>
          <w:sz w:val="19"/>
          <w:szCs w:val="19"/>
          <w:lang w:val="en-CA"/>
        </w:rPr>
        <w:t>async</w:t>
      </w:r>
      <w:r w:rsidRPr="005C4FF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Task&lt;</w:t>
      </w:r>
      <w:proofErr w:type="spellStart"/>
      <w:r w:rsidRPr="005C4FF8">
        <w:rPr>
          <w:rFonts w:ascii="Cascadia Mono" w:hAnsi="Cascadia Mono" w:cs="Cascadia Mono"/>
          <w:color w:val="000000"/>
          <w:sz w:val="19"/>
          <w:szCs w:val="19"/>
          <w:lang w:val="en-CA"/>
        </w:rPr>
        <w:t>IReadOnlyList</w:t>
      </w:r>
      <w:proofErr w:type="spellEnd"/>
      <w:r w:rsidRPr="005C4FF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&lt;Zombie&gt;&gt; </w:t>
      </w:r>
      <w:proofErr w:type="spellStart"/>
      <w:r w:rsidRPr="005C4FF8">
        <w:rPr>
          <w:rFonts w:ascii="Cascadia Mono" w:hAnsi="Cascadia Mono" w:cs="Cascadia Mono"/>
          <w:color w:val="000000"/>
          <w:sz w:val="19"/>
          <w:szCs w:val="19"/>
          <w:lang w:val="en-CA"/>
        </w:rPr>
        <w:t>GetAllIndexAsync</w:t>
      </w:r>
      <w:proofErr w:type="spellEnd"/>
      <w:r w:rsidRPr="005C4FF8">
        <w:rPr>
          <w:rFonts w:ascii="Cascadia Mono" w:hAnsi="Cascadia Mono" w:cs="Cascadia Mono"/>
          <w:color w:val="000000"/>
          <w:sz w:val="19"/>
          <w:szCs w:val="19"/>
          <w:lang w:val="en-CA"/>
        </w:rPr>
        <w:t>()</w:t>
      </w:r>
    </w:p>
    <w:p w14:paraId="0EBA8E4B" w14:textId="3855A442" w:rsidR="005C4FF8" w:rsidRPr="005C4FF8" w:rsidRDefault="005C4FF8" w:rsidP="005C4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5C4FF8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{</w:t>
      </w:r>
    </w:p>
    <w:p w14:paraId="25F17E8E" w14:textId="0658404C" w:rsidR="005C4FF8" w:rsidRPr="005C4FF8" w:rsidRDefault="0086275D" w:rsidP="005C4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</w:t>
      </w:r>
      <w:r w:rsidR="005C4FF8" w:rsidRPr="005C4FF8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return await _</w:t>
      </w:r>
      <w:proofErr w:type="spellStart"/>
      <w:r w:rsidR="005C4FF8" w:rsidRPr="005C4FF8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dbContext.Set</w:t>
      </w:r>
      <w:proofErr w:type="spellEnd"/>
      <w:r w:rsidR="005C4FF8" w:rsidRPr="005C4FF8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&lt;Zombie&gt;().</w:t>
      </w:r>
      <w:proofErr w:type="spellStart"/>
      <w:r w:rsidR="005C4FF8" w:rsidRPr="005C4FF8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OrderBy</w:t>
      </w:r>
      <w:proofErr w:type="spellEnd"/>
      <w:r w:rsidR="005C4FF8" w:rsidRPr="005C4FF8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(z =&gt; </w:t>
      </w:r>
      <w:proofErr w:type="spellStart"/>
      <w:r w:rsidR="005C4FF8" w:rsidRPr="005C4FF8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z.Name</w:t>
      </w:r>
      <w:proofErr w:type="spellEnd"/>
      <w:r w:rsidR="005C4FF8" w:rsidRPr="005C4FF8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).Include(z =&gt; </w:t>
      </w:r>
      <w:proofErr w:type="spellStart"/>
      <w:r w:rsidR="005C4FF8" w:rsidRPr="005C4FF8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z.ZombieType</w:t>
      </w:r>
      <w:proofErr w:type="spellEnd"/>
      <w:r w:rsidR="005C4FF8" w:rsidRPr="005C4FF8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).</w:t>
      </w:r>
      <w:proofErr w:type="spellStart"/>
      <w:r w:rsidR="005C4FF8" w:rsidRPr="005C4FF8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ToListAsync</w:t>
      </w:r>
      <w:proofErr w:type="spellEnd"/>
      <w:r w:rsidR="005C4FF8" w:rsidRPr="005C4FF8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();</w:t>
      </w:r>
    </w:p>
    <w:p w14:paraId="75C6237D" w14:textId="709BE76B" w:rsidR="005C4FF8" w:rsidRPr="005C4FF8" w:rsidRDefault="005C4FF8" w:rsidP="005C4FF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color w:val="FFE599" w:themeColor="accent4" w:themeTint="66"/>
        </w:rPr>
      </w:pPr>
      <w:r w:rsidRPr="005C4FF8">
        <w:rPr>
          <w:color w:val="FFE599" w:themeColor="accent4" w:themeTint="66"/>
        </w:rPr>
        <w:t>}</w:t>
      </w:r>
    </w:p>
    <w:p w14:paraId="7B5B2CF8" w14:textId="28AFA7D3" w:rsidR="00192E97" w:rsidRPr="005C4FF8" w:rsidRDefault="00192E97" w:rsidP="00083095">
      <w:pPr>
        <w:pStyle w:val="EtapesInstructions"/>
      </w:pPr>
      <w:r w:rsidRPr="00DA4845">
        <w:t>Modifiez</w:t>
      </w:r>
      <w:r>
        <w:t xml:space="preserve"> l’action </w:t>
      </w:r>
      <w:r>
        <w:rPr>
          <w:b/>
          <w:bCs/>
        </w:rPr>
        <w:t>Zombie/Index</w:t>
      </w:r>
      <w:r w:rsidR="00836332">
        <w:t xml:space="preserve"> afin d’utiliser le service</w:t>
      </w:r>
      <w:r w:rsidR="006B5885">
        <w:t xml:space="preserve"> </w:t>
      </w:r>
      <w:proofErr w:type="spellStart"/>
      <w:r w:rsidR="006B5885">
        <w:rPr>
          <w:b/>
          <w:bCs/>
        </w:rPr>
        <w:t>ZombieService</w:t>
      </w:r>
      <w:proofErr w:type="spellEnd"/>
    </w:p>
    <w:p w14:paraId="565F286E" w14:textId="039488D3" w:rsidR="00040ABD" w:rsidRPr="00040ABD" w:rsidRDefault="00040ABD" w:rsidP="00040ABD">
      <w:pPr>
        <w:pStyle w:val="CodeInstructions"/>
        <w:rPr>
          <w:lang w:val="en-US"/>
        </w:rPr>
      </w:pPr>
      <w:r w:rsidRPr="005C4FF8">
        <w:rPr>
          <w:rFonts w:ascii="Cascadia Mono" w:hAnsi="Cascadia Mono" w:cs="Cascadia Mono"/>
          <w:color w:val="0000FF"/>
          <w:sz w:val="19"/>
          <w:szCs w:val="19"/>
          <w:lang w:val="en-CA"/>
        </w:rPr>
        <w:lastRenderedPageBreak/>
        <w:t>public</w:t>
      </w:r>
      <w:r w:rsidRPr="005C4FF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C4FF8">
        <w:rPr>
          <w:rFonts w:ascii="Cascadia Mono" w:hAnsi="Cascadia Mono" w:cs="Cascadia Mono"/>
          <w:color w:val="0000FF"/>
          <w:sz w:val="19"/>
          <w:szCs w:val="19"/>
          <w:lang w:val="en-CA"/>
        </w:rPr>
        <w:t>async</w:t>
      </w:r>
      <w:r w:rsidRPr="00040ABD">
        <w:rPr>
          <w:lang w:val="en-US"/>
        </w:rPr>
        <w:t xml:space="preserve"> Task&lt;</w:t>
      </w:r>
      <w:proofErr w:type="spellStart"/>
      <w:r w:rsidRPr="00040ABD">
        <w:rPr>
          <w:lang w:val="en-US"/>
        </w:rPr>
        <w:t>IActionResult</w:t>
      </w:r>
      <w:proofErr w:type="spellEnd"/>
      <w:r w:rsidRPr="00040ABD">
        <w:rPr>
          <w:lang w:val="en-US"/>
        </w:rPr>
        <w:t>&gt; Index()</w:t>
      </w:r>
    </w:p>
    <w:p w14:paraId="1B9EF57B" w14:textId="2F1E46B1" w:rsidR="00040ABD" w:rsidRPr="00040ABD" w:rsidRDefault="00040ABD" w:rsidP="00040ABD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color w:val="FFE599" w:themeColor="accent4" w:themeTint="66"/>
          <w:lang w:val="en-US"/>
        </w:rPr>
      </w:pPr>
      <w:r w:rsidRPr="00040ABD">
        <w:rPr>
          <w:color w:val="FFE599" w:themeColor="accent4" w:themeTint="66"/>
          <w:lang w:val="en-US"/>
        </w:rPr>
        <w:t>{</w:t>
      </w:r>
    </w:p>
    <w:p w14:paraId="3C3C2A47" w14:textId="3CC1B6E1" w:rsidR="00040ABD" w:rsidRPr="00040ABD" w:rsidRDefault="00040ABD" w:rsidP="00040ABD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color w:val="FFE599" w:themeColor="accent4" w:themeTint="66"/>
          <w:lang w:val="en-US"/>
        </w:rPr>
      </w:pPr>
      <w:r>
        <w:rPr>
          <w:color w:val="FFE599" w:themeColor="accent4" w:themeTint="66"/>
          <w:lang w:val="en-US"/>
        </w:rPr>
        <w:t xml:space="preserve">    </w:t>
      </w:r>
      <w:proofErr w:type="spellStart"/>
      <w:r w:rsidRPr="00040ABD">
        <w:rPr>
          <w:color w:val="FFE599" w:themeColor="accent4" w:themeTint="66"/>
          <w:lang w:val="en-US"/>
        </w:rPr>
        <w:t>IReadOnlyList</w:t>
      </w:r>
      <w:proofErr w:type="spellEnd"/>
      <w:r w:rsidRPr="00040ABD">
        <w:rPr>
          <w:color w:val="FFE599" w:themeColor="accent4" w:themeTint="66"/>
          <w:lang w:val="en-US"/>
        </w:rPr>
        <w:t xml:space="preserve">&lt;Zombie&gt; </w:t>
      </w:r>
      <w:proofErr w:type="spellStart"/>
      <w:r w:rsidRPr="00040ABD">
        <w:rPr>
          <w:color w:val="FFE599" w:themeColor="accent4" w:themeTint="66"/>
          <w:lang w:val="en-US"/>
        </w:rPr>
        <w:t>zombiesList</w:t>
      </w:r>
      <w:proofErr w:type="spellEnd"/>
      <w:r w:rsidRPr="00040ABD">
        <w:rPr>
          <w:color w:val="FFE599" w:themeColor="accent4" w:themeTint="66"/>
          <w:lang w:val="en-US"/>
        </w:rPr>
        <w:t xml:space="preserve"> = await _</w:t>
      </w:r>
      <w:proofErr w:type="spellStart"/>
      <w:r w:rsidRPr="00040ABD">
        <w:rPr>
          <w:color w:val="FFE599" w:themeColor="accent4" w:themeTint="66"/>
          <w:lang w:val="en-US"/>
        </w:rPr>
        <w:t>zombieService.GetAllIndexAsync</w:t>
      </w:r>
      <w:proofErr w:type="spellEnd"/>
      <w:r w:rsidRPr="00040ABD">
        <w:rPr>
          <w:color w:val="FFE599" w:themeColor="accent4" w:themeTint="66"/>
          <w:lang w:val="en-US"/>
        </w:rPr>
        <w:t>(</w:t>
      </w:r>
      <w:proofErr w:type="gramStart"/>
      <w:r w:rsidRPr="00040ABD">
        <w:rPr>
          <w:color w:val="FFE599" w:themeColor="accent4" w:themeTint="66"/>
          <w:lang w:val="en-US"/>
        </w:rPr>
        <w:t>);</w:t>
      </w:r>
      <w:proofErr w:type="gramEnd"/>
    </w:p>
    <w:p w14:paraId="7BB9B8AD" w14:textId="68961FF1" w:rsidR="00040ABD" w:rsidRPr="00040ABD" w:rsidRDefault="00040ABD" w:rsidP="00040ABD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color w:val="FFE599" w:themeColor="accent4" w:themeTint="66"/>
        </w:rPr>
      </w:pPr>
      <w:r w:rsidRPr="00F03D05">
        <w:rPr>
          <w:color w:val="FFE599" w:themeColor="accent4" w:themeTint="66"/>
          <w:lang w:val="en-US"/>
        </w:rPr>
        <w:t xml:space="preserve">    </w:t>
      </w:r>
      <w:proofErr w:type="gramStart"/>
      <w:r w:rsidRPr="00040ABD">
        <w:rPr>
          <w:color w:val="FFE599" w:themeColor="accent4" w:themeTint="66"/>
        </w:rPr>
        <w:t>return</w:t>
      </w:r>
      <w:proofErr w:type="gramEnd"/>
      <w:r w:rsidRPr="00040ABD">
        <w:rPr>
          <w:color w:val="FFE599" w:themeColor="accent4" w:themeTint="66"/>
        </w:rPr>
        <w:t xml:space="preserve"> </w:t>
      </w:r>
      <w:proofErr w:type="spellStart"/>
      <w:r w:rsidRPr="00040ABD">
        <w:rPr>
          <w:color w:val="FFE599" w:themeColor="accent4" w:themeTint="66"/>
        </w:rPr>
        <w:t>View</w:t>
      </w:r>
      <w:proofErr w:type="spellEnd"/>
      <w:r w:rsidRPr="00040ABD">
        <w:rPr>
          <w:color w:val="FFE599" w:themeColor="accent4" w:themeTint="66"/>
        </w:rPr>
        <w:t>(</w:t>
      </w:r>
      <w:proofErr w:type="spellStart"/>
      <w:r w:rsidRPr="00040ABD">
        <w:rPr>
          <w:color w:val="FFE599" w:themeColor="accent4" w:themeTint="66"/>
        </w:rPr>
        <w:t>zombiesList</w:t>
      </w:r>
      <w:proofErr w:type="spellEnd"/>
      <w:r w:rsidRPr="00040ABD">
        <w:rPr>
          <w:color w:val="FFE599" w:themeColor="accent4" w:themeTint="66"/>
        </w:rPr>
        <w:t>);</w:t>
      </w:r>
    </w:p>
    <w:p w14:paraId="573B3D1E" w14:textId="171CD922" w:rsidR="005C4FF8" w:rsidRPr="003E54AB" w:rsidRDefault="00040ABD" w:rsidP="00040ABD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color w:val="FFE599" w:themeColor="accent4" w:themeTint="66"/>
        </w:rPr>
      </w:pPr>
      <w:r w:rsidRPr="00040ABD">
        <w:rPr>
          <w:color w:val="FFE599" w:themeColor="accent4" w:themeTint="66"/>
        </w:rPr>
        <w:t>}</w:t>
      </w:r>
    </w:p>
    <w:p w14:paraId="3F78ABBD" w14:textId="1F69ED0E" w:rsidR="000E4694" w:rsidRPr="000E4694" w:rsidRDefault="000E4694" w:rsidP="00083095">
      <w:pPr>
        <w:pStyle w:val="EtapesInstructions"/>
        <w:numPr>
          <w:ilvl w:val="0"/>
          <w:numId w:val="25"/>
        </w:numPr>
      </w:pPr>
      <w:r w:rsidRPr="000E4694">
        <w:t>Testez l’action Zombie/Index</w:t>
      </w:r>
    </w:p>
    <w:p w14:paraId="095BA321" w14:textId="77777777" w:rsidR="00836332" w:rsidRDefault="00836332" w:rsidP="00836332">
      <w:pPr>
        <w:pStyle w:val="Titre3"/>
      </w:pPr>
      <w:r>
        <w:t>vue Zombie/Create</w:t>
      </w:r>
    </w:p>
    <w:p w14:paraId="5290A24E" w14:textId="1716022D" w:rsidR="004E1719" w:rsidRDefault="004E1719" w:rsidP="000E4694">
      <w:pPr>
        <w:pStyle w:val="EtapesInstructions"/>
        <w:numPr>
          <w:ilvl w:val="0"/>
          <w:numId w:val="27"/>
        </w:numPr>
      </w:pPr>
      <w:r>
        <w:t xml:space="preserve">Vous allez donc ajouter une méthode </w:t>
      </w:r>
      <w:proofErr w:type="spellStart"/>
      <w:r w:rsidRPr="000E4694">
        <w:rPr>
          <w:b/>
          <w:bCs/>
        </w:rPr>
        <w:t>ListZombieTypeDisponible</w:t>
      </w:r>
      <w:proofErr w:type="spellEnd"/>
      <w:r w:rsidRPr="000E4694">
        <w:rPr>
          <w:b/>
          <w:bCs/>
        </w:rPr>
        <w:t xml:space="preserve"> </w:t>
      </w:r>
      <w:r>
        <w:t xml:space="preserve">dans le </w:t>
      </w:r>
      <w:proofErr w:type="spellStart"/>
      <w:r w:rsidRPr="000E4694">
        <w:rPr>
          <w:b/>
          <w:bCs/>
        </w:rPr>
        <w:t>ZombieTypeService</w:t>
      </w:r>
      <w:proofErr w:type="spellEnd"/>
      <w:r>
        <w:t xml:space="preserve"> pour remplir la </w:t>
      </w:r>
      <w:proofErr w:type="spellStart"/>
      <w:r>
        <w:t>SelectListItem</w:t>
      </w:r>
      <w:proofErr w:type="spellEnd"/>
      <w:r>
        <w:t xml:space="preserve"> avec le </w:t>
      </w:r>
      <w:proofErr w:type="spellStart"/>
      <w:r>
        <w:t>TypeName</w:t>
      </w:r>
      <w:proofErr w:type="spellEnd"/>
      <w:r>
        <w:t xml:space="preserve"> et le Id des types disponibles seulement.</w:t>
      </w:r>
      <w:r w:rsidR="00B50A79">
        <w:t xml:space="preserve"> (Il va falloir injecter ce service dans ce contrôleur)</w:t>
      </w:r>
    </w:p>
    <w:p w14:paraId="0F345139" w14:textId="15D38756" w:rsidR="00CE352F" w:rsidRDefault="00CE352F" w:rsidP="00083095">
      <w:pPr>
        <w:pStyle w:val="EtapesInstructions"/>
        <w:numPr>
          <w:ilvl w:val="0"/>
          <w:numId w:val="25"/>
        </w:numPr>
      </w:pPr>
      <w:r>
        <w:t>Essayez par vous-même, sinon inspirez-vous du code suivant.</w:t>
      </w:r>
    </w:p>
    <w:p w14:paraId="5C3FA0E0" w14:textId="77777777" w:rsidR="00FD260C" w:rsidRPr="00FD260C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</w:rPr>
      </w:pPr>
      <w:proofErr w:type="gramStart"/>
      <w:r w:rsidRPr="00FD260C">
        <w:rPr>
          <w:rFonts w:ascii="Consolas" w:hAnsi="Consolas"/>
          <w:color w:val="FFE599" w:themeColor="accent4" w:themeTint="66"/>
        </w:rPr>
        <w:t>public</w:t>
      </w:r>
      <w:proofErr w:type="gramEnd"/>
      <w:r w:rsidRPr="00FD260C">
        <w:rPr>
          <w:rFonts w:ascii="Consolas" w:hAnsi="Consolas"/>
          <w:color w:val="FFE599" w:themeColor="accent4" w:themeTint="66"/>
        </w:rPr>
        <w:t xml:space="preserve"> IEnumerable&lt;</w:t>
      </w:r>
      <w:proofErr w:type="spellStart"/>
      <w:r w:rsidRPr="00FD260C">
        <w:rPr>
          <w:rFonts w:ascii="Consolas" w:hAnsi="Consolas"/>
          <w:color w:val="FFE599" w:themeColor="accent4" w:themeTint="66"/>
        </w:rPr>
        <w:t>SelectListItem</w:t>
      </w:r>
      <w:proofErr w:type="spellEnd"/>
      <w:r w:rsidRPr="00FD260C">
        <w:rPr>
          <w:rFonts w:ascii="Consolas" w:hAnsi="Consolas"/>
          <w:color w:val="FFE599" w:themeColor="accent4" w:themeTint="66"/>
        </w:rPr>
        <w:t xml:space="preserve">&gt; </w:t>
      </w:r>
      <w:proofErr w:type="spellStart"/>
      <w:r w:rsidRPr="00FD260C">
        <w:rPr>
          <w:rFonts w:ascii="Consolas" w:hAnsi="Consolas"/>
          <w:color w:val="FFE599" w:themeColor="accent4" w:themeTint="66"/>
        </w:rPr>
        <w:t>ListZombieTypeDisponible</w:t>
      </w:r>
      <w:proofErr w:type="spellEnd"/>
      <w:r w:rsidRPr="00FD260C">
        <w:rPr>
          <w:rFonts w:ascii="Consolas" w:hAnsi="Consolas"/>
          <w:color w:val="FFE599" w:themeColor="accent4" w:themeTint="66"/>
        </w:rPr>
        <w:t>()</w:t>
      </w:r>
    </w:p>
    <w:p w14:paraId="100B8ED0" w14:textId="633DE85F" w:rsidR="00FD260C" w:rsidRPr="00FD260C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</w:rPr>
      </w:pPr>
      <w:r w:rsidRPr="00FD260C">
        <w:rPr>
          <w:rFonts w:ascii="Consolas" w:hAnsi="Consolas"/>
          <w:color w:val="FFE599" w:themeColor="accent4" w:themeTint="66"/>
        </w:rPr>
        <w:t>{</w:t>
      </w:r>
    </w:p>
    <w:p w14:paraId="7A0AD9CD" w14:textId="77777777" w:rsidR="00F44A1A" w:rsidRDefault="00F44A1A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</w:rPr>
      </w:pPr>
      <w:r>
        <w:rPr>
          <w:rFonts w:ascii="Consolas" w:hAnsi="Consolas"/>
          <w:color w:val="FFE599" w:themeColor="accent4" w:themeTint="66"/>
        </w:rPr>
        <w:t xml:space="preserve">    </w:t>
      </w:r>
      <w:proofErr w:type="gramStart"/>
      <w:r w:rsidR="00FD260C" w:rsidRPr="00FD260C">
        <w:rPr>
          <w:rFonts w:ascii="Consolas" w:hAnsi="Consolas"/>
          <w:color w:val="FFE599" w:themeColor="accent4" w:themeTint="66"/>
        </w:rPr>
        <w:t>var</w:t>
      </w:r>
      <w:proofErr w:type="gramEnd"/>
      <w:r w:rsidR="00FD260C" w:rsidRPr="00FD260C">
        <w:rPr>
          <w:rFonts w:ascii="Consolas" w:hAnsi="Consolas"/>
          <w:color w:val="FFE599" w:themeColor="accent4" w:themeTint="66"/>
        </w:rPr>
        <w:t xml:space="preserve"> </w:t>
      </w:r>
      <w:proofErr w:type="spellStart"/>
      <w:r w:rsidR="00FD260C" w:rsidRPr="00FD260C">
        <w:rPr>
          <w:rFonts w:ascii="Consolas" w:hAnsi="Consolas"/>
          <w:color w:val="FFE599" w:themeColor="accent4" w:themeTint="66"/>
        </w:rPr>
        <w:t>zombieTypeDisponibleList</w:t>
      </w:r>
      <w:proofErr w:type="spellEnd"/>
      <w:r w:rsidR="00FD260C" w:rsidRPr="00FD260C">
        <w:rPr>
          <w:rFonts w:ascii="Consolas" w:hAnsi="Consolas"/>
          <w:color w:val="FFE599" w:themeColor="accent4" w:themeTint="66"/>
        </w:rPr>
        <w:t xml:space="preserve"> = _</w:t>
      </w:r>
      <w:proofErr w:type="spellStart"/>
      <w:r w:rsidR="00FD260C" w:rsidRPr="00FD260C">
        <w:rPr>
          <w:rFonts w:ascii="Consolas" w:hAnsi="Consolas"/>
          <w:color w:val="FFE599" w:themeColor="accent4" w:themeTint="66"/>
        </w:rPr>
        <w:t>dbContext.ZombieTypes.Where</w:t>
      </w:r>
      <w:proofErr w:type="spellEnd"/>
      <w:r w:rsidR="00FD260C" w:rsidRPr="00FD260C">
        <w:rPr>
          <w:rFonts w:ascii="Consolas" w:hAnsi="Consolas"/>
          <w:color w:val="FFE599" w:themeColor="accent4" w:themeTint="66"/>
        </w:rPr>
        <w:t>(</w:t>
      </w:r>
      <w:proofErr w:type="spellStart"/>
      <w:r w:rsidR="00FD260C" w:rsidRPr="00FD260C">
        <w:rPr>
          <w:rFonts w:ascii="Consolas" w:hAnsi="Consolas"/>
          <w:color w:val="FFE599" w:themeColor="accent4" w:themeTint="66"/>
        </w:rPr>
        <w:t>zt</w:t>
      </w:r>
      <w:proofErr w:type="spellEnd"/>
      <w:r w:rsidR="00FD260C" w:rsidRPr="00FD260C">
        <w:rPr>
          <w:rFonts w:ascii="Consolas" w:hAnsi="Consolas"/>
          <w:color w:val="FFE599" w:themeColor="accent4" w:themeTint="66"/>
        </w:rPr>
        <w:t xml:space="preserve"> =&gt; </w:t>
      </w:r>
      <w:proofErr w:type="spellStart"/>
      <w:r w:rsidR="00FD260C" w:rsidRPr="00FD260C">
        <w:rPr>
          <w:rFonts w:ascii="Consolas" w:hAnsi="Consolas"/>
          <w:color w:val="FFE599" w:themeColor="accent4" w:themeTint="66"/>
        </w:rPr>
        <w:t>zt.IsDisponible</w:t>
      </w:r>
      <w:proofErr w:type="spellEnd"/>
      <w:r w:rsidR="00FD260C" w:rsidRPr="00FD260C">
        <w:rPr>
          <w:rFonts w:ascii="Consolas" w:hAnsi="Consolas"/>
          <w:color w:val="FFE599" w:themeColor="accent4" w:themeTint="66"/>
        </w:rPr>
        <w:t>==</w:t>
      </w:r>
      <w:proofErr w:type="spellStart"/>
      <w:r w:rsidR="00FD260C" w:rsidRPr="00FD260C">
        <w:rPr>
          <w:rFonts w:ascii="Consolas" w:hAnsi="Consolas"/>
          <w:color w:val="FFE599" w:themeColor="accent4" w:themeTint="66"/>
        </w:rPr>
        <w:t>true</w:t>
      </w:r>
      <w:proofErr w:type="spellEnd"/>
      <w:r w:rsidR="00FD260C" w:rsidRPr="00FD260C">
        <w:rPr>
          <w:rFonts w:ascii="Consolas" w:hAnsi="Consolas"/>
          <w:color w:val="FFE599" w:themeColor="accent4" w:themeTint="66"/>
        </w:rPr>
        <w:t>)</w:t>
      </w:r>
    </w:p>
    <w:p w14:paraId="26728872" w14:textId="05D0D445" w:rsidR="00FD260C" w:rsidRPr="00F03D05" w:rsidRDefault="00F44A1A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  <w:lang w:val="en-CA"/>
        </w:rPr>
      </w:pPr>
      <w:r>
        <w:rPr>
          <w:rFonts w:ascii="Consolas" w:hAnsi="Consolas"/>
          <w:color w:val="FFE599" w:themeColor="accent4" w:themeTint="66"/>
        </w:rPr>
        <w:t xml:space="preserve">    </w:t>
      </w:r>
      <w:r w:rsidR="00FD260C" w:rsidRPr="00F03D05">
        <w:rPr>
          <w:rFonts w:ascii="Consolas" w:hAnsi="Consolas"/>
          <w:color w:val="FFE599" w:themeColor="accent4" w:themeTint="66"/>
          <w:lang w:val="en-CA"/>
        </w:rPr>
        <w:t xml:space="preserve">.Select(t =&gt; new </w:t>
      </w:r>
      <w:proofErr w:type="spellStart"/>
      <w:r w:rsidR="00FD260C" w:rsidRPr="00F03D05">
        <w:rPr>
          <w:rFonts w:ascii="Consolas" w:hAnsi="Consolas"/>
          <w:color w:val="FFE599" w:themeColor="accent4" w:themeTint="66"/>
          <w:lang w:val="en-CA"/>
        </w:rPr>
        <w:t>SelectListItem</w:t>
      </w:r>
      <w:proofErr w:type="spellEnd"/>
    </w:p>
    <w:p w14:paraId="12E950D0" w14:textId="77777777" w:rsidR="00FD260C" w:rsidRPr="00A311F3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  <w:lang w:val="en-US"/>
        </w:rPr>
      </w:pPr>
      <w:r w:rsidRPr="00F03D05">
        <w:rPr>
          <w:rFonts w:ascii="Consolas" w:hAnsi="Consolas"/>
          <w:color w:val="FFE599" w:themeColor="accent4" w:themeTint="66"/>
          <w:lang w:val="en-CA"/>
        </w:rPr>
        <w:t xml:space="preserve">           </w:t>
      </w:r>
      <w:r w:rsidRPr="00A311F3">
        <w:rPr>
          <w:rFonts w:ascii="Consolas" w:hAnsi="Consolas"/>
          <w:color w:val="FFE599" w:themeColor="accent4" w:themeTint="66"/>
          <w:lang w:val="en-US"/>
        </w:rPr>
        <w:t>{</w:t>
      </w:r>
    </w:p>
    <w:p w14:paraId="1BCDF569" w14:textId="77777777" w:rsidR="00FD260C" w:rsidRPr="00A311F3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  <w:lang w:val="en-US"/>
        </w:rPr>
      </w:pPr>
      <w:r w:rsidRPr="00A311F3">
        <w:rPr>
          <w:rFonts w:ascii="Consolas" w:hAnsi="Consolas"/>
          <w:color w:val="FFE599" w:themeColor="accent4" w:themeTint="66"/>
          <w:lang w:val="en-US"/>
        </w:rPr>
        <w:t xml:space="preserve">               Text = </w:t>
      </w:r>
      <w:proofErr w:type="spellStart"/>
      <w:proofErr w:type="gramStart"/>
      <w:r w:rsidRPr="00A311F3">
        <w:rPr>
          <w:rFonts w:ascii="Consolas" w:hAnsi="Consolas"/>
          <w:color w:val="FFE599" w:themeColor="accent4" w:themeTint="66"/>
          <w:lang w:val="en-US"/>
        </w:rPr>
        <w:t>t.TypeName</w:t>
      </w:r>
      <w:proofErr w:type="spellEnd"/>
      <w:proofErr w:type="gramEnd"/>
      <w:r w:rsidRPr="00A311F3">
        <w:rPr>
          <w:rFonts w:ascii="Consolas" w:hAnsi="Consolas"/>
          <w:color w:val="FFE599" w:themeColor="accent4" w:themeTint="66"/>
          <w:lang w:val="en-US"/>
        </w:rPr>
        <w:t>,</w:t>
      </w:r>
    </w:p>
    <w:p w14:paraId="474C7950" w14:textId="77777777" w:rsidR="00FD260C" w:rsidRPr="00A311F3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  <w:lang w:val="en-US"/>
        </w:rPr>
      </w:pPr>
      <w:r w:rsidRPr="00A311F3">
        <w:rPr>
          <w:rFonts w:ascii="Consolas" w:hAnsi="Consolas"/>
          <w:color w:val="FFE599" w:themeColor="accent4" w:themeTint="66"/>
          <w:lang w:val="en-US"/>
        </w:rPr>
        <w:t xml:space="preserve">               Value = </w:t>
      </w:r>
      <w:proofErr w:type="spellStart"/>
      <w:r w:rsidRPr="00A311F3">
        <w:rPr>
          <w:rFonts w:ascii="Consolas" w:hAnsi="Consolas"/>
          <w:color w:val="FFE599" w:themeColor="accent4" w:themeTint="66"/>
          <w:lang w:val="en-US"/>
        </w:rPr>
        <w:t>t.</w:t>
      </w:r>
      <w:proofErr w:type="gramStart"/>
      <w:r w:rsidRPr="00A311F3">
        <w:rPr>
          <w:rFonts w:ascii="Consolas" w:hAnsi="Consolas"/>
          <w:color w:val="FFE599" w:themeColor="accent4" w:themeTint="66"/>
          <w:lang w:val="en-US"/>
        </w:rPr>
        <w:t>Id.ToString</w:t>
      </w:r>
      <w:proofErr w:type="spellEnd"/>
      <w:proofErr w:type="gramEnd"/>
      <w:r w:rsidRPr="00A311F3">
        <w:rPr>
          <w:rFonts w:ascii="Consolas" w:hAnsi="Consolas"/>
          <w:color w:val="FFE599" w:themeColor="accent4" w:themeTint="66"/>
          <w:lang w:val="en-US"/>
        </w:rPr>
        <w:t>()</w:t>
      </w:r>
    </w:p>
    <w:p w14:paraId="5BD6C66E" w14:textId="77777777" w:rsidR="00FD260C" w:rsidRPr="00A311F3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  <w:lang w:val="en-US"/>
        </w:rPr>
      </w:pPr>
      <w:r w:rsidRPr="00A311F3">
        <w:rPr>
          <w:rFonts w:ascii="Consolas" w:hAnsi="Consolas"/>
          <w:color w:val="FFE599" w:themeColor="accent4" w:themeTint="66"/>
          <w:lang w:val="en-US"/>
        </w:rPr>
        <w:t xml:space="preserve">           }</w:t>
      </w:r>
      <w:proofErr w:type="gramStart"/>
      <w:r w:rsidRPr="00A311F3">
        <w:rPr>
          <w:rFonts w:ascii="Consolas" w:hAnsi="Consolas"/>
          <w:color w:val="FFE599" w:themeColor="accent4" w:themeTint="66"/>
          <w:lang w:val="en-US"/>
        </w:rPr>
        <w:t>).</w:t>
      </w:r>
      <w:proofErr w:type="spellStart"/>
      <w:r w:rsidRPr="00A311F3">
        <w:rPr>
          <w:rFonts w:ascii="Consolas" w:hAnsi="Consolas"/>
          <w:color w:val="FFE599" w:themeColor="accent4" w:themeTint="66"/>
          <w:lang w:val="en-US"/>
        </w:rPr>
        <w:t>OrderBy</w:t>
      </w:r>
      <w:proofErr w:type="spellEnd"/>
      <w:proofErr w:type="gramEnd"/>
      <w:r w:rsidRPr="00A311F3">
        <w:rPr>
          <w:rFonts w:ascii="Consolas" w:hAnsi="Consolas"/>
          <w:color w:val="FFE599" w:themeColor="accent4" w:themeTint="66"/>
          <w:lang w:val="en-US"/>
        </w:rPr>
        <w:t xml:space="preserve">(t =&gt; </w:t>
      </w:r>
      <w:proofErr w:type="spellStart"/>
      <w:r w:rsidRPr="00A311F3">
        <w:rPr>
          <w:rFonts w:ascii="Consolas" w:hAnsi="Consolas"/>
          <w:color w:val="FFE599" w:themeColor="accent4" w:themeTint="66"/>
          <w:lang w:val="en-US"/>
        </w:rPr>
        <w:t>t.Text</w:t>
      </w:r>
      <w:proofErr w:type="spellEnd"/>
      <w:r w:rsidRPr="00A311F3">
        <w:rPr>
          <w:rFonts w:ascii="Consolas" w:hAnsi="Consolas"/>
          <w:color w:val="FFE599" w:themeColor="accent4" w:themeTint="66"/>
          <w:lang w:val="en-US"/>
        </w:rPr>
        <w:t>);</w:t>
      </w:r>
    </w:p>
    <w:p w14:paraId="59875808" w14:textId="77777777" w:rsidR="00FD260C" w:rsidRPr="00A311F3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  <w:lang w:val="en-US"/>
        </w:rPr>
      </w:pPr>
    </w:p>
    <w:p w14:paraId="3848FE3A" w14:textId="4C755A04" w:rsidR="00FD260C" w:rsidRPr="00A311F3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  <w:lang w:val="en-US"/>
        </w:rPr>
      </w:pPr>
      <w:r w:rsidRPr="00A311F3">
        <w:rPr>
          <w:rFonts w:ascii="Consolas" w:hAnsi="Consolas"/>
          <w:color w:val="FFE599" w:themeColor="accent4" w:themeTint="66"/>
          <w:lang w:val="en-US"/>
        </w:rPr>
        <w:t xml:space="preserve">    return </w:t>
      </w:r>
      <w:proofErr w:type="spellStart"/>
      <w:proofErr w:type="gramStart"/>
      <w:r w:rsidRPr="00A311F3">
        <w:rPr>
          <w:rFonts w:ascii="Consolas" w:hAnsi="Consolas"/>
          <w:color w:val="FFE599" w:themeColor="accent4" w:themeTint="66"/>
          <w:lang w:val="en-US"/>
        </w:rPr>
        <w:t>zombieTypeDisponibleList</w:t>
      </w:r>
      <w:proofErr w:type="spellEnd"/>
      <w:r w:rsidRPr="00A311F3">
        <w:rPr>
          <w:rFonts w:ascii="Consolas" w:hAnsi="Consolas"/>
          <w:color w:val="FFE599" w:themeColor="accent4" w:themeTint="66"/>
          <w:lang w:val="en-US"/>
        </w:rPr>
        <w:t>;</w:t>
      </w:r>
      <w:proofErr w:type="gramEnd"/>
    </w:p>
    <w:p w14:paraId="74E89878" w14:textId="6D2FC47E" w:rsidR="00D51A7B" w:rsidRPr="00FD260C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</w:rPr>
      </w:pPr>
      <w:r w:rsidRPr="00FD260C">
        <w:rPr>
          <w:rFonts w:ascii="Consolas" w:hAnsi="Consolas"/>
          <w:color w:val="FFE599" w:themeColor="accent4" w:themeTint="66"/>
        </w:rPr>
        <w:t>}</w:t>
      </w:r>
    </w:p>
    <w:p w14:paraId="2418D2D4" w14:textId="793B5995" w:rsidR="00083095" w:rsidRDefault="00083095" w:rsidP="00D51A7B">
      <w:pPr>
        <w:pStyle w:val="EtapesInstructions"/>
        <w:numPr>
          <w:ilvl w:val="0"/>
          <w:numId w:val="25"/>
        </w:numPr>
      </w:pPr>
      <w:r>
        <w:t xml:space="preserve">Modifiez l’action </w:t>
      </w:r>
      <w:r w:rsidR="00235199" w:rsidRPr="00235199">
        <w:rPr>
          <w:b/>
          <w:bCs/>
        </w:rPr>
        <w:t>Zombie/</w:t>
      </w:r>
      <w:r w:rsidRPr="00235199">
        <w:rPr>
          <w:b/>
          <w:bCs/>
        </w:rPr>
        <w:t>Create</w:t>
      </w:r>
      <w:r w:rsidR="000D4404">
        <w:rPr>
          <w:b/>
          <w:bCs/>
        </w:rPr>
        <w:t xml:space="preserve"> </w:t>
      </w:r>
      <w:r w:rsidR="000D4404" w:rsidRPr="000D4404">
        <w:t>GET</w:t>
      </w:r>
      <w:r>
        <w:t xml:space="preserve"> afin d’utiliser la méthode </w:t>
      </w:r>
      <w:proofErr w:type="spellStart"/>
      <w:r w:rsidR="00E33986" w:rsidRPr="00EB6F5E">
        <w:rPr>
          <w:b/>
          <w:bCs/>
        </w:rPr>
        <w:t>ListZombieTypeDisponible</w:t>
      </w:r>
      <w:proofErr w:type="spellEnd"/>
      <w:r w:rsidR="00E33986" w:rsidRPr="00EB6F5E">
        <w:rPr>
          <w:b/>
          <w:bCs/>
        </w:rPr>
        <w:t xml:space="preserve"> </w:t>
      </w:r>
      <w:r>
        <w:t xml:space="preserve">du service </w:t>
      </w:r>
    </w:p>
    <w:p w14:paraId="2D2042B7" w14:textId="3FAFD6A3" w:rsidR="00D21891" w:rsidRPr="00DA6018" w:rsidRDefault="00DA6018" w:rsidP="00DA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color w:val="FFE599" w:themeColor="accent4" w:themeTint="66"/>
          <w:sz w:val="22"/>
          <w:szCs w:val="22"/>
        </w:rPr>
      </w:pPr>
      <w:proofErr w:type="spellStart"/>
      <w:r w:rsidRPr="00DA6018">
        <w:rPr>
          <w:rFonts w:ascii="Consolas" w:hAnsi="Consolas" w:cs="Cascadia Mono"/>
          <w:color w:val="FFE599" w:themeColor="accent4" w:themeTint="66"/>
          <w:sz w:val="22"/>
          <w:szCs w:val="22"/>
        </w:rPr>
        <w:t>zombieVM.ZombieTypeSelectList</w:t>
      </w:r>
      <w:proofErr w:type="spellEnd"/>
      <w:r w:rsidRPr="00DA6018">
        <w:rPr>
          <w:rFonts w:ascii="Consolas" w:hAnsi="Consolas" w:cs="Cascadia Mono"/>
          <w:color w:val="FFE599" w:themeColor="accent4" w:themeTint="66"/>
          <w:sz w:val="22"/>
          <w:szCs w:val="22"/>
        </w:rPr>
        <w:t xml:space="preserve"> = </w:t>
      </w:r>
      <w:proofErr w:type="spellStart"/>
      <w:r w:rsidRPr="00DA6018">
        <w:rPr>
          <w:rFonts w:ascii="Consolas" w:hAnsi="Consolas" w:cs="Cascadia Mono"/>
          <w:color w:val="FFE599" w:themeColor="accent4" w:themeTint="66"/>
          <w:sz w:val="22"/>
          <w:szCs w:val="22"/>
        </w:rPr>
        <w:t>serviceZT.ListZombieTypeDisponible</w:t>
      </w:r>
      <w:proofErr w:type="spellEnd"/>
      <w:r w:rsidRPr="00DA6018">
        <w:rPr>
          <w:rFonts w:ascii="Consolas" w:hAnsi="Consolas" w:cs="Cascadia Mono"/>
          <w:color w:val="FFE599" w:themeColor="accent4" w:themeTint="66"/>
          <w:sz w:val="22"/>
          <w:szCs w:val="22"/>
        </w:rPr>
        <w:t>();</w:t>
      </w:r>
    </w:p>
    <w:p w14:paraId="0D56E86F" w14:textId="026C0F59" w:rsidR="0064526A" w:rsidRDefault="0064526A" w:rsidP="0064526A">
      <w:pPr>
        <w:pStyle w:val="EtapesInstructions"/>
        <w:numPr>
          <w:ilvl w:val="0"/>
          <w:numId w:val="25"/>
        </w:numPr>
      </w:pPr>
      <w:r>
        <w:t xml:space="preserve">Mettez un point d’arrêt et testez l’action </w:t>
      </w:r>
      <w:r w:rsidRPr="00B50A79">
        <w:rPr>
          <w:b/>
          <w:bCs/>
        </w:rPr>
        <w:t>Zombie/Create</w:t>
      </w:r>
    </w:p>
    <w:p w14:paraId="3FB8EA30" w14:textId="77777777" w:rsidR="009433AF" w:rsidRDefault="009433AF" w:rsidP="009433AF">
      <w:pPr>
        <w:pStyle w:val="EtapesInstructions"/>
      </w:pPr>
      <w:r>
        <w:t xml:space="preserve">Décommentez </w:t>
      </w:r>
      <w:r w:rsidRPr="00B50A79">
        <w:rPr>
          <w:b/>
          <w:bCs/>
        </w:rPr>
        <w:t>Create POST</w:t>
      </w:r>
    </w:p>
    <w:p w14:paraId="33FD1033" w14:textId="1397B540" w:rsidR="009433AF" w:rsidRPr="00B50A79" w:rsidRDefault="009433AF" w:rsidP="009433AF">
      <w:pPr>
        <w:pStyle w:val="EtapesInstructions"/>
        <w:rPr>
          <w:highlight w:val="yellow"/>
        </w:rPr>
      </w:pPr>
      <w:r w:rsidRPr="00B50A79">
        <w:rPr>
          <w:highlight w:val="yellow"/>
        </w:rPr>
        <w:t xml:space="preserve">NOTE : </w:t>
      </w:r>
      <w:r w:rsidR="00925C77" w:rsidRPr="00B50A79">
        <w:rPr>
          <w:highlight w:val="yellow"/>
        </w:rPr>
        <w:t>La gestion des images aurait intérêt à être sortie du contrôleur pour être mis dans le service</w:t>
      </w:r>
      <w:r w:rsidR="007C2FC2" w:rsidRPr="00B50A79">
        <w:rPr>
          <w:highlight w:val="yellow"/>
        </w:rPr>
        <w:t xml:space="preserve">, </w:t>
      </w:r>
      <w:r w:rsidR="00B50A79" w:rsidRPr="00B50A79">
        <w:rPr>
          <w:highlight w:val="yellow"/>
        </w:rPr>
        <w:t>mais c’est déjà couvert dans un autre laboratoire!</w:t>
      </w:r>
    </w:p>
    <w:p w14:paraId="0E63496D" w14:textId="77777777" w:rsidR="009433AF" w:rsidRDefault="009433AF" w:rsidP="009433AF">
      <w:pPr>
        <w:pStyle w:val="EtapesInstructions"/>
      </w:pPr>
      <w:r>
        <w:t xml:space="preserve">Modifiez le code de l’action </w:t>
      </w:r>
      <w:r w:rsidRPr="00B50A79">
        <w:rPr>
          <w:b/>
          <w:bCs/>
        </w:rPr>
        <w:t>Create Post</w:t>
      </w:r>
      <w:r>
        <w:t xml:space="preserve"> afin qu’il utilise la méthode </w:t>
      </w:r>
      <w:proofErr w:type="spellStart"/>
      <w:r w:rsidRPr="00B90CDB">
        <w:rPr>
          <w:b/>
          <w:bCs/>
        </w:rPr>
        <w:t>CreateAsync</w:t>
      </w:r>
      <w:proofErr w:type="spellEnd"/>
      <w:r>
        <w:t xml:space="preserve"> du service. N’oubliez pas d’enlever </w:t>
      </w:r>
      <w:proofErr w:type="spellStart"/>
      <w:r w:rsidRPr="00B50A79">
        <w:rPr>
          <w:b/>
          <w:bCs/>
        </w:rPr>
        <w:t>SaveChangesAsync</w:t>
      </w:r>
      <w:proofErr w:type="spellEnd"/>
    </w:p>
    <w:p w14:paraId="1204865C" w14:textId="77777777" w:rsidR="009433AF" w:rsidRDefault="009433AF" w:rsidP="009433AF">
      <w:pPr>
        <w:pStyle w:val="EtapesInstructions"/>
      </w:pPr>
      <w:r>
        <w:t>Testez la vue Create POST</w:t>
      </w:r>
    </w:p>
    <w:p w14:paraId="61CBAD31" w14:textId="0710DDF3" w:rsidR="002C4231" w:rsidRDefault="002C4231" w:rsidP="002C4231">
      <w:pPr>
        <w:pStyle w:val="Titre3"/>
      </w:pPr>
      <w:r>
        <w:t>vue Zombie/</w:t>
      </w:r>
      <w:r w:rsidR="00573721">
        <w:t>Edit</w:t>
      </w:r>
    </w:p>
    <w:p w14:paraId="2B506836" w14:textId="217F93FA" w:rsidR="00573721" w:rsidRDefault="00573721" w:rsidP="00573721">
      <w:pPr>
        <w:pStyle w:val="EtapesInstructions"/>
      </w:pPr>
      <w:r>
        <w:lastRenderedPageBreak/>
        <w:t xml:space="preserve">Modifiez le code de l’action Edit Post afin qu’il utilise la méthode </w:t>
      </w:r>
      <w:proofErr w:type="spellStart"/>
      <w:r>
        <w:rPr>
          <w:b/>
          <w:bCs/>
        </w:rPr>
        <w:t>Edit</w:t>
      </w:r>
      <w:r w:rsidRPr="00B90CDB">
        <w:rPr>
          <w:b/>
          <w:bCs/>
        </w:rPr>
        <w:t>Async</w:t>
      </w:r>
      <w:proofErr w:type="spellEnd"/>
      <w:r>
        <w:t xml:space="preserve"> du service. N’oubliez pas d’enlever </w:t>
      </w:r>
      <w:proofErr w:type="spellStart"/>
      <w:r>
        <w:t>SaveChangesAsync</w:t>
      </w:r>
      <w:proofErr w:type="spellEnd"/>
    </w:p>
    <w:p w14:paraId="52B76C89" w14:textId="77777777" w:rsidR="002C4231" w:rsidRDefault="002C4231" w:rsidP="00573721">
      <w:pPr>
        <w:pStyle w:val="EtapesInstructions"/>
        <w:numPr>
          <w:ilvl w:val="0"/>
          <w:numId w:val="0"/>
        </w:numPr>
      </w:pPr>
    </w:p>
    <w:p w14:paraId="1DAF4FFE" w14:textId="6241EDD8" w:rsidR="00204E57" w:rsidRPr="00FB0743" w:rsidRDefault="00204E57" w:rsidP="00204E57">
      <w:pPr>
        <w:pStyle w:val="Titre2"/>
      </w:pPr>
      <w:r>
        <w:t>Zombie avec un nom unique</w:t>
      </w:r>
    </w:p>
    <w:p w14:paraId="301801D5" w14:textId="4702519A" w:rsidR="00C0796A" w:rsidRDefault="00A90990" w:rsidP="00C87660">
      <w:pPr>
        <w:pStyle w:val="EtapesInstructions"/>
        <w:numPr>
          <w:ilvl w:val="0"/>
          <w:numId w:val="0"/>
        </w:numPr>
      </w:pPr>
      <w:r>
        <w:t xml:space="preserve">Dans le </w:t>
      </w:r>
      <w:proofErr w:type="spellStart"/>
      <w:r w:rsidRPr="00204E57">
        <w:rPr>
          <w:b/>
          <w:bCs/>
        </w:rPr>
        <w:t>ZombieService</w:t>
      </w:r>
      <w:proofErr w:type="spellEnd"/>
      <w:r>
        <w:t xml:space="preserve">, ajoutez le code nécessaire afin de ne pas pouvoir créer </w:t>
      </w:r>
      <w:r w:rsidR="00204E57">
        <w:t xml:space="preserve">ou modifier </w:t>
      </w:r>
      <w:r>
        <w:t xml:space="preserve">un </w:t>
      </w:r>
      <w:r w:rsidR="000E6C01">
        <w:t>Zo</w:t>
      </w:r>
      <w:r w:rsidR="00204E57">
        <w:t xml:space="preserve">mbie avec un </w:t>
      </w:r>
      <w:r w:rsidR="00204E57">
        <w:rPr>
          <w:i/>
          <w:iCs/>
        </w:rPr>
        <w:t xml:space="preserve">Name </w:t>
      </w:r>
      <w:r w:rsidR="00204E57">
        <w:t>existant déjà dans la BD.</w:t>
      </w:r>
    </w:p>
    <w:p w14:paraId="165A32AF" w14:textId="31708BAC" w:rsidR="00B71EC4" w:rsidRDefault="00B71EC4" w:rsidP="00B55B55">
      <w:pPr>
        <w:pStyle w:val="EtapesInstructions"/>
        <w:numPr>
          <w:ilvl w:val="0"/>
          <w:numId w:val="29"/>
        </w:numPr>
      </w:pPr>
      <w:r>
        <w:t>Créez une méthode</w:t>
      </w:r>
      <w:r w:rsidR="000123CE">
        <w:t xml:space="preserve"> </w:t>
      </w:r>
      <w:proofErr w:type="spellStart"/>
      <w:r w:rsidR="000123CE" w:rsidRPr="00B55B55">
        <w:rPr>
          <w:b/>
          <w:bCs/>
        </w:rPr>
        <w:t>ZombieNameExist</w:t>
      </w:r>
      <w:proofErr w:type="spellEnd"/>
      <w:r>
        <w:t xml:space="preserve"> vérifiant l’existant du nom </w:t>
      </w:r>
      <w:r w:rsidR="00C87660">
        <w:t>pouvant être utilisé dans Create et Edit</w:t>
      </w:r>
    </w:p>
    <w:p w14:paraId="5C17FF24" w14:textId="7F97AA8C" w:rsidR="007A005C" w:rsidRPr="007A005C" w:rsidRDefault="00601029" w:rsidP="007A005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lang w:val="en-CA"/>
        </w:rPr>
      </w:pPr>
      <w:r>
        <w:rPr>
          <w:rFonts w:ascii="Consolas" w:hAnsi="Consolas" w:cs="Cascadia Mono"/>
          <w:color w:val="FFE599" w:themeColor="accent4" w:themeTint="66"/>
          <w:lang w:val="en-CA"/>
        </w:rPr>
        <w:t xml:space="preserve">public </w:t>
      </w:r>
      <w:r w:rsidR="000411F0">
        <w:rPr>
          <w:rFonts w:ascii="Consolas" w:hAnsi="Consolas" w:cs="Cascadia Mono"/>
          <w:color w:val="FFE599" w:themeColor="accent4" w:themeTint="66"/>
          <w:lang w:val="en-CA"/>
        </w:rPr>
        <w:t>b</w:t>
      </w:r>
      <w:r w:rsidR="007A005C" w:rsidRPr="007A005C">
        <w:rPr>
          <w:rFonts w:ascii="Consolas" w:hAnsi="Consolas" w:cs="Cascadia Mono"/>
          <w:color w:val="FFE599" w:themeColor="accent4" w:themeTint="66"/>
          <w:lang w:val="en-CA"/>
        </w:rPr>
        <w:t>ool</w:t>
      </w:r>
      <w:r w:rsidR="000411F0">
        <w:rPr>
          <w:rFonts w:ascii="Consolas" w:hAnsi="Consolas" w:cs="Cascadia Mono"/>
          <w:color w:val="FFE599" w:themeColor="accent4" w:themeTint="66"/>
          <w:lang w:val="en-CA"/>
        </w:rPr>
        <w:t xml:space="preserve"> </w:t>
      </w:r>
      <w:proofErr w:type="spellStart"/>
      <w:r w:rsidR="007A005C" w:rsidRPr="007A005C">
        <w:rPr>
          <w:rFonts w:ascii="Consolas" w:hAnsi="Consolas" w:cs="Cascadia Mono"/>
          <w:color w:val="FFE599" w:themeColor="accent4" w:themeTint="66"/>
          <w:lang w:val="en-CA"/>
        </w:rPr>
        <w:t>ZombieNameExist</w:t>
      </w:r>
      <w:proofErr w:type="spellEnd"/>
      <w:r w:rsidR="007A005C" w:rsidRPr="007A005C">
        <w:rPr>
          <w:rFonts w:ascii="Consolas" w:hAnsi="Consolas" w:cs="Cascadia Mono"/>
          <w:color w:val="FFE599" w:themeColor="accent4" w:themeTint="66"/>
          <w:lang w:val="en-CA"/>
        </w:rPr>
        <w:t>(string name)</w:t>
      </w:r>
    </w:p>
    <w:p w14:paraId="1FA3FED7" w14:textId="7359D5D8" w:rsidR="007A005C" w:rsidRPr="00A311F3" w:rsidRDefault="007A005C" w:rsidP="007A005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lang w:val="en-US"/>
        </w:rPr>
      </w:pPr>
      <w:r w:rsidRPr="00A311F3">
        <w:rPr>
          <w:rFonts w:ascii="Consolas" w:hAnsi="Consolas" w:cs="Cascadia Mono"/>
          <w:color w:val="FFE599" w:themeColor="accent4" w:themeTint="66"/>
          <w:lang w:val="en-US"/>
        </w:rPr>
        <w:t>{</w:t>
      </w:r>
    </w:p>
    <w:p w14:paraId="7174541F" w14:textId="5C750349" w:rsidR="007A005C" w:rsidRPr="007A005C" w:rsidRDefault="007A005C" w:rsidP="007A005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lang w:val="en-CA"/>
        </w:rPr>
      </w:pPr>
      <w:r w:rsidRPr="007A005C">
        <w:rPr>
          <w:rFonts w:ascii="Consolas" w:hAnsi="Consolas" w:cs="Cascadia Mono"/>
          <w:color w:val="FFE599" w:themeColor="accent4" w:themeTint="66"/>
          <w:lang w:val="en-CA"/>
        </w:rPr>
        <w:t xml:space="preserve">    var </w:t>
      </w:r>
      <w:proofErr w:type="spellStart"/>
      <w:r w:rsidRPr="007A005C">
        <w:rPr>
          <w:rFonts w:ascii="Consolas" w:hAnsi="Consolas" w:cs="Cascadia Mono"/>
          <w:color w:val="FFE599" w:themeColor="accent4" w:themeTint="66"/>
          <w:lang w:val="en-CA"/>
        </w:rPr>
        <w:t>ZombieSameName</w:t>
      </w:r>
      <w:proofErr w:type="spellEnd"/>
      <w:r w:rsidRPr="007A005C">
        <w:rPr>
          <w:rFonts w:ascii="Consolas" w:hAnsi="Consolas" w:cs="Cascadia Mono"/>
          <w:color w:val="FFE599" w:themeColor="accent4" w:themeTint="66"/>
          <w:lang w:val="en-CA"/>
        </w:rPr>
        <w:t xml:space="preserve"> = _</w:t>
      </w:r>
      <w:proofErr w:type="spellStart"/>
      <w:r w:rsidRPr="007A005C">
        <w:rPr>
          <w:rFonts w:ascii="Consolas" w:hAnsi="Consolas" w:cs="Cascadia Mono"/>
          <w:color w:val="FFE599" w:themeColor="accent4" w:themeTint="66"/>
          <w:lang w:val="en-CA"/>
        </w:rPr>
        <w:t>dbContext.Zombies.Where</w:t>
      </w:r>
      <w:proofErr w:type="spellEnd"/>
      <w:r w:rsidRPr="007A005C">
        <w:rPr>
          <w:rFonts w:ascii="Consolas" w:hAnsi="Consolas" w:cs="Cascadia Mono"/>
          <w:color w:val="FFE599" w:themeColor="accent4" w:themeTint="66"/>
          <w:lang w:val="en-CA"/>
        </w:rPr>
        <w:t xml:space="preserve">(x =&gt; </w:t>
      </w:r>
      <w:proofErr w:type="spellStart"/>
      <w:r w:rsidRPr="007A005C">
        <w:rPr>
          <w:rFonts w:ascii="Consolas" w:hAnsi="Consolas" w:cs="Cascadia Mono"/>
          <w:color w:val="FFE599" w:themeColor="accent4" w:themeTint="66"/>
          <w:lang w:val="en-CA"/>
        </w:rPr>
        <w:t>x.Name</w:t>
      </w:r>
      <w:proofErr w:type="spellEnd"/>
      <w:r w:rsidRPr="007A005C">
        <w:rPr>
          <w:rFonts w:ascii="Consolas" w:hAnsi="Consolas" w:cs="Cascadia Mono"/>
          <w:color w:val="FFE599" w:themeColor="accent4" w:themeTint="66"/>
          <w:lang w:val="en-CA"/>
        </w:rPr>
        <w:t xml:space="preserve"> == name).Any();</w:t>
      </w:r>
    </w:p>
    <w:p w14:paraId="16CC172F" w14:textId="51A7B3B3" w:rsidR="007A005C" w:rsidRPr="007A005C" w:rsidRDefault="007A005C" w:rsidP="007A005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</w:rPr>
      </w:pPr>
      <w:r w:rsidRPr="007A005C">
        <w:rPr>
          <w:rFonts w:ascii="Consolas" w:hAnsi="Consolas" w:cs="Cascadia Mono"/>
          <w:color w:val="FFE599" w:themeColor="accent4" w:themeTint="66"/>
          <w:lang w:val="en-CA"/>
        </w:rPr>
        <w:t xml:space="preserve">    </w:t>
      </w:r>
      <w:proofErr w:type="gramStart"/>
      <w:r w:rsidRPr="007A005C">
        <w:rPr>
          <w:rFonts w:ascii="Consolas" w:hAnsi="Consolas" w:cs="Cascadia Mono"/>
          <w:color w:val="FFE599" w:themeColor="accent4" w:themeTint="66"/>
        </w:rPr>
        <w:t>return</w:t>
      </w:r>
      <w:proofErr w:type="gramEnd"/>
      <w:r w:rsidRPr="007A005C">
        <w:rPr>
          <w:rFonts w:ascii="Consolas" w:hAnsi="Consolas" w:cs="Cascadia Mono"/>
          <w:color w:val="FFE599" w:themeColor="accent4" w:themeTint="66"/>
        </w:rPr>
        <w:t xml:space="preserve"> </w:t>
      </w:r>
      <w:proofErr w:type="spellStart"/>
      <w:r w:rsidRPr="007A005C">
        <w:rPr>
          <w:rFonts w:ascii="Consolas" w:hAnsi="Consolas" w:cs="Cascadia Mono"/>
          <w:color w:val="FFE599" w:themeColor="accent4" w:themeTint="66"/>
        </w:rPr>
        <w:t>ZombieSameName</w:t>
      </w:r>
      <w:proofErr w:type="spellEnd"/>
      <w:r w:rsidRPr="007A005C">
        <w:rPr>
          <w:rFonts w:ascii="Consolas" w:hAnsi="Consolas" w:cs="Cascadia Mono"/>
          <w:color w:val="FFE599" w:themeColor="accent4" w:themeTint="66"/>
        </w:rPr>
        <w:t>;</w:t>
      </w:r>
    </w:p>
    <w:p w14:paraId="7C87671C" w14:textId="4BF1FF6F" w:rsidR="00083095" w:rsidRPr="007A005C" w:rsidRDefault="007A005C" w:rsidP="007A005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color w:val="FFE599" w:themeColor="accent4" w:themeTint="66"/>
        </w:rPr>
      </w:pPr>
      <w:r w:rsidRPr="007A005C">
        <w:rPr>
          <w:rFonts w:ascii="Consolas" w:hAnsi="Consolas" w:cs="Cascadia Mono"/>
          <w:color w:val="FFE599" w:themeColor="accent4" w:themeTint="66"/>
        </w:rPr>
        <w:t>}</w:t>
      </w:r>
    </w:p>
    <w:p w14:paraId="1543907D" w14:textId="20E89CBC" w:rsidR="00083095" w:rsidRDefault="004D070B" w:rsidP="00B55B55">
      <w:pPr>
        <w:pStyle w:val="EtapesInstructions"/>
      </w:pPr>
      <w:r>
        <w:t xml:space="preserve">Dans le contrôleur </w:t>
      </w:r>
      <w:r>
        <w:rPr>
          <w:b/>
          <w:bCs/>
        </w:rPr>
        <w:t>Zombie</w:t>
      </w:r>
      <w:r w:rsidR="00794DF9">
        <w:rPr>
          <w:b/>
          <w:bCs/>
        </w:rPr>
        <w:t xml:space="preserve">, </w:t>
      </w:r>
      <w:r w:rsidR="00794DF9">
        <w:t xml:space="preserve">ajoutez le code nécessaire pour vérifier l’existante du </w:t>
      </w:r>
      <w:proofErr w:type="spellStart"/>
      <w:r w:rsidR="00794DF9">
        <w:rPr>
          <w:i/>
          <w:iCs/>
        </w:rPr>
        <w:t>name</w:t>
      </w:r>
      <w:proofErr w:type="spellEnd"/>
      <w:r w:rsidR="00794DF9">
        <w:t xml:space="preserve"> </w:t>
      </w:r>
      <w:r w:rsidR="006C6A80">
        <w:t xml:space="preserve">dans les actions </w:t>
      </w:r>
      <w:r w:rsidR="006C6A80" w:rsidRPr="00601029">
        <w:rPr>
          <w:b/>
          <w:bCs/>
          <w:highlight w:val="yellow"/>
        </w:rPr>
        <w:t>Create</w:t>
      </w:r>
      <w:r w:rsidR="006C6A80" w:rsidRPr="00601029">
        <w:rPr>
          <w:highlight w:val="yellow"/>
        </w:rPr>
        <w:t xml:space="preserve"> et </w:t>
      </w:r>
      <w:r w:rsidR="006C6A80" w:rsidRPr="00601029">
        <w:rPr>
          <w:b/>
          <w:bCs/>
          <w:highlight w:val="yellow"/>
        </w:rPr>
        <w:t>Edit</w:t>
      </w:r>
      <w:r w:rsidR="00B0648D">
        <w:t xml:space="preserve"> et retourner un message de type </w:t>
      </w:r>
      <w:proofErr w:type="spellStart"/>
      <w:r w:rsidR="00B0648D">
        <w:t>Error</w:t>
      </w:r>
      <w:proofErr w:type="spellEnd"/>
      <w:r w:rsidR="00B0648D">
        <w:t xml:space="preserve"> à l’utilisateur.</w:t>
      </w:r>
    </w:p>
    <w:p w14:paraId="3AAFD33A" w14:textId="77777777" w:rsidR="00B8126F" w:rsidRPr="00475B13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475B13">
        <w:rPr>
          <w:rFonts w:ascii="Consolas" w:hAnsi="Consolas"/>
          <w:lang w:val="en-CA"/>
        </w:rPr>
        <w:t>[</w:t>
      </w:r>
      <w:proofErr w:type="spellStart"/>
      <w:r w:rsidRPr="00475B13">
        <w:rPr>
          <w:rFonts w:ascii="Consolas" w:hAnsi="Consolas"/>
          <w:lang w:val="en-CA"/>
        </w:rPr>
        <w:t>HttpPost</w:t>
      </w:r>
      <w:proofErr w:type="spellEnd"/>
      <w:r w:rsidRPr="00475B13">
        <w:rPr>
          <w:rFonts w:ascii="Consolas" w:hAnsi="Consolas"/>
          <w:lang w:val="en-CA"/>
        </w:rPr>
        <w:t>]</w:t>
      </w:r>
    </w:p>
    <w:p w14:paraId="06473C7A" w14:textId="1158913D" w:rsidR="00B8126F" w:rsidRPr="00475B13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475B13">
        <w:rPr>
          <w:rFonts w:ascii="Consolas" w:hAnsi="Consolas"/>
          <w:lang w:val="en-CA"/>
        </w:rPr>
        <w:t>[</w:t>
      </w:r>
      <w:proofErr w:type="spellStart"/>
      <w:r w:rsidRPr="00475B13">
        <w:rPr>
          <w:rFonts w:ascii="Consolas" w:hAnsi="Consolas"/>
          <w:lang w:val="en-CA"/>
        </w:rPr>
        <w:t>ValidateAntiForgeryToken</w:t>
      </w:r>
      <w:proofErr w:type="spellEnd"/>
      <w:r w:rsidRPr="00475B13">
        <w:rPr>
          <w:rFonts w:ascii="Consolas" w:hAnsi="Consolas"/>
          <w:lang w:val="en-CA"/>
        </w:rPr>
        <w:t>]</w:t>
      </w:r>
    </w:p>
    <w:p w14:paraId="75E7D714" w14:textId="249B6FD1" w:rsidR="00B8126F" w:rsidRPr="00B8126F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B8126F">
        <w:rPr>
          <w:rFonts w:ascii="Consolas" w:hAnsi="Consolas"/>
          <w:color w:val="0000FF"/>
          <w:lang w:val="en-CA"/>
        </w:rPr>
        <w:t>public</w:t>
      </w:r>
      <w:r w:rsidRPr="00B8126F">
        <w:rPr>
          <w:rFonts w:ascii="Consolas" w:hAnsi="Consolas"/>
          <w:lang w:val="en-CA"/>
        </w:rPr>
        <w:t xml:space="preserve"> </w:t>
      </w:r>
      <w:r w:rsidRPr="00B8126F">
        <w:rPr>
          <w:rFonts w:ascii="Consolas" w:hAnsi="Consolas"/>
          <w:color w:val="0000FF"/>
          <w:lang w:val="en-CA"/>
        </w:rPr>
        <w:t>async</w:t>
      </w:r>
      <w:r w:rsidRPr="00B8126F">
        <w:rPr>
          <w:rFonts w:ascii="Consolas" w:hAnsi="Consolas"/>
          <w:lang w:val="en-CA"/>
        </w:rPr>
        <w:t xml:space="preserve"> Task&lt;</w:t>
      </w:r>
      <w:proofErr w:type="spellStart"/>
      <w:r w:rsidRPr="00B8126F">
        <w:rPr>
          <w:rFonts w:ascii="Consolas" w:hAnsi="Consolas"/>
          <w:lang w:val="en-CA"/>
        </w:rPr>
        <w:t>IActionResult</w:t>
      </w:r>
      <w:proofErr w:type="spellEnd"/>
      <w:r w:rsidRPr="00B8126F">
        <w:rPr>
          <w:rFonts w:ascii="Consolas" w:hAnsi="Consolas"/>
          <w:lang w:val="en-CA"/>
        </w:rPr>
        <w:t>&gt; Create(</w:t>
      </w:r>
      <w:proofErr w:type="spellStart"/>
      <w:r w:rsidRPr="00B8126F">
        <w:rPr>
          <w:rFonts w:ascii="Consolas" w:hAnsi="Consolas"/>
          <w:lang w:val="en-CA"/>
        </w:rPr>
        <w:t>ZombieVM</w:t>
      </w:r>
      <w:proofErr w:type="spellEnd"/>
      <w:r w:rsidRPr="00B8126F">
        <w:rPr>
          <w:rFonts w:ascii="Consolas" w:hAnsi="Consolas"/>
          <w:lang w:val="en-CA"/>
        </w:rPr>
        <w:t xml:space="preserve"> </w:t>
      </w:r>
      <w:proofErr w:type="spellStart"/>
      <w:r w:rsidRPr="00B8126F">
        <w:rPr>
          <w:rFonts w:ascii="Consolas" w:hAnsi="Consolas"/>
          <w:lang w:val="en-CA"/>
        </w:rPr>
        <w:t>zombieVM</w:t>
      </w:r>
      <w:proofErr w:type="spellEnd"/>
      <w:r w:rsidRPr="00B8126F">
        <w:rPr>
          <w:rFonts w:ascii="Consolas" w:hAnsi="Consolas"/>
          <w:lang w:val="en-CA"/>
        </w:rPr>
        <w:t>)</w:t>
      </w:r>
    </w:p>
    <w:p w14:paraId="5A331466" w14:textId="7A1D7B51" w:rsidR="00B8126F" w:rsidRPr="00475B13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475B13">
        <w:rPr>
          <w:rFonts w:ascii="Consolas" w:hAnsi="Consolas"/>
          <w:lang w:val="en-CA"/>
        </w:rPr>
        <w:t>{</w:t>
      </w:r>
    </w:p>
    <w:p w14:paraId="74A269E3" w14:textId="1907CE59" w:rsidR="00B8126F" w:rsidRPr="00475B13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green"/>
          <w:lang w:val="en-CA"/>
        </w:rPr>
      </w:pPr>
      <w:r w:rsidRPr="00B8126F">
        <w:rPr>
          <w:rFonts w:ascii="Consolas" w:hAnsi="Consolas"/>
          <w:lang w:val="en-CA"/>
        </w:rPr>
        <w:t xml:space="preserve">   </w:t>
      </w:r>
      <w:r w:rsidR="00601029">
        <w:rPr>
          <w:rFonts w:ascii="Consolas" w:hAnsi="Consolas"/>
          <w:lang w:val="en-CA"/>
        </w:rPr>
        <w:t xml:space="preserve"> </w:t>
      </w:r>
      <w:r w:rsidRPr="00475B13">
        <w:rPr>
          <w:rFonts w:ascii="Consolas" w:hAnsi="Consolas"/>
          <w:color w:val="0000FF"/>
          <w:highlight w:val="green"/>
          <w:lang w:val="en-CA"/>
        </w:rPr>
        <w:t>if</w:t>
      </w:r>
      <w:r w:rsidRPr="00475B13">
        <w:rPr>
          <w:rFonts w:ascii="Consolas" w:hAnsi="Consolas"/>
          <w:highlight w:val="green"/>
          <w:lang w:val="en-CA"/>
        </w:rPr>
        <w:t>(_</w:t>
      </w:r>
      <w:proofErr w:type="spellStart"/>
      <w:r w:rsidRPr="00475B13">
        <w:rPr>
          <w:rFonts w:ascii="Consolas" w:hAnsi="Consolas"/>
          <w:highlight w:val="green"/>
          <w:lang w:val="en-CA"/>
        </w:rPr>
        <w:t>serviceZ.ZombieNameExist</w:t>
      </w:r>
      <w:proofErr w:type="spellEnd"/>
      <w:r w:rsidRPr="00475B13">
        <w:rPr>
          <w:rFonts w:ascii="Consolas" w:hAnsi="Consolas"/>
          <w:highlight w:val="green"/>
          <w:lang w:val="en-CA"/>
        </w:rPr>
        <w:t>(</w:t>
      </w:r>
      <w:proofErr w:type="spellStart"/>
      <w:r w:rsidRPr="00475B13">
        <w:rPr>
          <w:rFonts w:ascii="Consolas" w:hAnsi="Consolas"/>
          <w:highlight w:val="green"/>
          <w:lang w:val="en-CA"/>
        </w:rPr>
        <w:t>zombieVM.Zombie.Name</w:t>
      </w:r>
      <w:proofErr w:type="spellEnd"/>
      <w:r w:rsidRPr="00475B13">
        <w:rPr>
          <w:rFonts w:ascii="Consolas" w:hAnsi="Consolas"/>
          <w:highlight w:val="green"/>
          <w:lang w:val="en-CA"/>
        </w:rPr>
        <w:t>))</w:t>
      </w:r>
    </w:p>
    <w:p w14:paraId="15C52BB1" w14:textId="5B83E859" w:rsidR="00B8126F" w:rsidRPr="00475B13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green"/>
          <w:lang w:val="en-CA"/>
        </w:rPr>
      </w:pPr>
      <w:r w:rsidRPr="00475B13">
        <w:rPr>
          <w:rFonts w:ascii="Consolas" w:hAnsi="Consolas"/>
          <w:highlight w:val="green"/>
          <w:lang w:val="en-CA"/>
        </w:rPr>
        <w:t xml:space="preserve">  </w:t>
      </w:r>
      <w:r w:rsidR="00475B13" w:rsidRPr="00475B13">
        <w:rPr>
          <w:rFonts w:ascii="Consolas" w:hAnsi="Consolas"/>
          <w:highlight w:val="green"/>
          <w:lang w:val="en-CA"/>
        </w:rPr>
        <w:t xml:space="preserve">  </w:t>
      </w:r>
      <w:r w:rsidRPr="00475B13">
        <w:rPr>
          <w:rFonts w:ascii="Consolas" w:hAnsi="Consolas"/>
          <w:highlight w:val="green"/>
          <w:lang w:val="en-CA"/>
        </w:rPr>
        <w:t>{</w:t>
      </w:r>
    </w:p>
    <w:p w14:paraId="4829F373" w14:textId="4A3309D5" w:rsidR="00B8126F" w:rsidRPr="00475B13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green"/>
          <w:lang w:val="en-CA"/>
        </w:rPr>
      </w:pPr>
      <w:r w:rsidRPr="00475B13">
        <w:rPr>
          <w:rFonts w:ascii="Consolas" w:hAnsi="Consolas"/>
          <w:highlight w:val="green"/>
          <w:lang w:val="en-CA"/>
        </w:rPr>
        <w:t xml:space="preserve">      </w:t>
      </w:r>
      <w:r w:rsidR="00601029">
        <w:rPr>
          <w:rFonts w:ascii="Consolas" w:hAnsi="Consolas"/>
          <w:highlight w:val="green"/>
          <w:lang w:val="en-CA"/>
        </w:rPr>
        <w:t xml:space="preserve"> </w:t>
      </w:r>
      <w:proofErr w:type="spellStart"/>
      <w:r w:rsidRPr="00475B13">
        <w:rPr>
          <w:rFonts w:ascii="Consolas" w:hAnsi="Consolas"/>
          <w:highlight w:val="green"/>
          <w:lang w:val="en-CA"/>
        </w:rPr>
        <w:t>TempData</w:t>
      </w:r>
      <w:proofErr w:type="spellEnd"/>
      <w:r w:rsidRPr="00475B13">
        <w:rPr>
          <w:rFonts w:ascii="Consolas" w:hAnsi="Consolas"/>
          <w:highlight w:val="green"/>
          <w:lang w:val="en-CA"/>
        </w:rPr>
        <w:t>[</w:t>
      </w:r>
      <w:proofErr w:type="spellStart"/>
      <w:r w:rsidRPr="00475B13">
        <w:rPr>
          <w:rFonts w:ascii="Consolas" w:hAnsi="Consolas"/>
          <w:highlight w:val="green"/>
          <w:lang w:val="en-CA"/>
        </w:rPr>
        <w:t>AppConstants.Error</w:t>
      </w:r>
      <w:proofErr w:type="spellEnd"/>
      <w:r w:rsidRPr="00475B13">
        <w:rPr>
          <w:rFonts w:ascii="Consolas" w:hAnsi="Consolas"/>
          <w:highlight w:val="green"/>
          <w:lang w:val="en-CA"/>
        </w:rPr>
        <w:t xml:space="preserve">] = </w:t>
      </w:r>
      <w:r w:rsidRPr="00475B13">
        <w:rPr>
          <w:rFonts w:ascii="Consolas" w:hAnsi="Consolas"/>
          <w:color w:val="A31515"/>
          <w:highlight w:val="green"/>
          <w:lang w:val="en-CA"/>
        </w:rPr>
        <w:t xml:space="preserve">$"Zombie </w:t>
      </w:r>
      <w:r w:rsidRPr="00475B13">
        <w:rPr>
          <w:rFonts w:ascii="Consolas" w:hAnsi="Consolas"/>
          <w:highlight w:val="green"/>
          <w:lang w:val="en-CA"/>
        </w:rPr>
        <w:t>{</w:t>
      </w:r>
      <w:proofErr w:type="spellStart"/>
      <w:r w:rsidRPr="00475B13">
        <w:rPr>
          <w:rFonts w:ascii="Consolas" w:hAnsi="Consolas"/>
          <w:highlight w:val="green"/>
          <w:lang w:val="en-CA"/>
        </w:rPr>
        <w:t>zombieVM.Zombie.Name</w:t>
      </w:r>
      <w:proofErr w:type="spellEnd"/>
      <w:r w:rsidRPr="00475B13">
        <w:rPr>
          <w:rFonts w:ascii="Consolas" w:hAnsi="Consolas"/>
          <w:highlight w:val="green"/>
          <w:lang w:val="en-CA"/>
        </w:rPr>
        <w:t>}</w:t>
      </w:r>
      <w:r w:rsidRPr="00475B13">
        <w:rPr>
          <w:rFonts w:ascii="Consolas" w:hAnsi="Consolas"/>
          <w:color w:val="A31515"/>
          <w:highlight w:val="green"/>
          <w:lang w:val="en-CA"/>
        </w:rPr>
        <w:t xml:space="preserve"> is already exist."</w:t>
      </w:r>
      <w:r w:rsidRPr="00475B13">
        <w:rPr>
          <w:rFonts w:ascii="Consolas" w:hAnsi="Consolas"/>
          <w:highlight w:val="green"/>
          <w:lang w:val="en-CA"/>
        </w:rPr>
        <w:t xml:space="preserve">; </w:t>
      </w:r>
    </w:p>
    <w:p w14:paraId="0C6D6DEE" w14:textId="230D17A2" w:rsidR="00B8126F" w:rsidRPr="00475B13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green"/>
        </w:rPr>
      </w:pPr>
      <w:r w:rsidRPr="00F03D05">
        <w:rPr>
          <w:rFonts w:ascii="Consolas" w:hAnsi="Consolas"/>
          <w:highlight w:val="green"/>
          <w:lang w:val="en-CA"/>
        </w:rPr>
        <w:t xml:space="preserve">      </w:t>
      </w:r>
      <w:r w:rsidR="00601029" w:rsidRPr="00F03D05">
        <w:rPr>
          <w:rFonts w:ascii="Consolas" w:hAnsi="Consolas"/>
          <w:highlight w:val="green"/>
          <w:lang w:val="en-CA"/>
        </w:rPr>
        <w:t xml:space="preserve"> </w:t>
      </w:r>
      <w:proofErr w:type="gramStart"/>
      <w:r w:rsidRPr="00475B13">
        <w:rPr>
          <w:rFonts w:ascii="Consolas" w:hAnsi="Consolas"/>
          <w:color w:val="0000FF"/>
          <w:highlight w:val="green"/>
        </w:rPr>
        <w:t>return</w:t>
      </w:r>
      <w:proofErr w:type="gramEnd"/>
      <w:r w:rsidRPr="00475B13">
        <w:rPr>
          <w:rFonts w:ascii="Consolas" w:hAnsi="Consolas"/>
          <w:highlight w:val="green"/>
        </w:rPr>
        <w:t xml:space="preserve"> </w:t>
      </w:r>
      <w:proofErr w:type="spellStart"/>
      <w:r w:rsidRPr="00475B13">
        <w:rPr>
          <w:rFonts w:ascii="Consolas" w:hAnsi="Consolas"/>
          <w:highlight w:val="green"/>
        </w:rPr>
        <w:t>View</w:t>
      </w:r>
      <w:proofErr w:type="spellEnd"/>
      <w:r w:rsidRPr="00475B13">
        <w:rPr>
          <w:rFonts w:ascii="Consolas" w:hAnsi="Consolas"/>
          <w:highlight w:val="green"/>
        </w:rPr>
        <w:t>(</w:t>
      </w:r>
      <w:proofErr w:type="spellStart"/>
      <w:r w:rsidRPr="00475B13">
        <w:rPr>
          <w:rFonts w:ascii="Consolas" w:hAnsi="Consolas"/>
          <w:highlight w:val="green"/>
        </w:rPr>
        <w:t>zombieVM</w:t>
      </w:r>
      <w:proofErr w:type="spellEnd"/>
      <w:r w:rsidRPr="00475B13">
        <w:rPr>
          <w:rFonts w:ascii="Consolas" w:hAnsi="Consolas"/>
          <w:highlight w:val="green"/>
        </w:rPr>
        <w:t>);</w:t>
      </w:r>
    </w:p>
    <w:p w14:paraId="5D1EED32" w14:textId="485060DE" w:rsidR="00B8126F" w:rsidRPr="00B8126F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475B13">
        <w:rPr>
          <w:rFonts w:ascii="Consolas" w:hAnsi="Consolas"/>
          <w:highlight w:val="green"/>
        </w:rPr>
        <w:t xml:space="preserve">    }</w:t>
      </w:r>
    </w:p>
    <w:p w14:paraId="067E77AD" w14:textId="77777777" w:rsidR="00B8126F" w:rsidRPr="00B8126F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</w:p>
    <w:p w14:paraId="3CC1D987" w14:textId="1FD6DFE8" w:rsidR="00B8126F" w:rsidRPr="00B8126F" w:rsidRDefault="00601029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000000"/>
        </w:rPr>
      </w:pPr>
      <w:r>
        <w:rPr>
          <w:rFonts w:ascii="Consolas" w:hAnsi="Consolas"/>
          <w:color w:val="70AD47" w:themeColor="accent6"/>
        </w:rPr>
        <w:t xml:space="preserve">    </w:t>
      </w:r>
      <w:r w:rsidR="00B8126F" w:rsidRPr="00475B13">
        <w:rPr>
          <w:rFonts w:ascii="Consolas" w:hAnsi="Consolas"/>
          <w:color w:val="70AD47" w:themeColor="accent6"/>
        </w:rPr>
        <w:t>//Si le modèle est valide le zombie est ajouté et nous sommes redirigé vers index.</w:t>
      </w:r>
    </w:p>
    <w:p w14:paraId="73C2D3ED" w14:textId="2F00E35D" w:rsidR="00B8126F" w:rsidRPr="00B8126F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B8126F">
        <w:rPr>
          <w:rFonts w:ascii="Consolas" w:hAnsi="Consolas"/>
        </w:rPr>
        <w:t xml:space="preserve">   </w:t>
      </w:r>
      <w:r w:rsidR="00601029">
        <w:rPr>
          <w:rFonts w:ascii="Consolas" w:hAnsi="Consolas"/>
        </w:rPr>
        <w:t xml:space="preserve"> </w:t>
      </w:r>
      <w:proofErr w:type="gramStart"/>
      <w:r w:rsidRPr="00B8126F">
        <w:rPr>
          <w:rFonts w:ascii="Consolas" w:hAnsi="Consolas"/>
          <w:color w:val="0000FF"/>
        </w:rPr>
        <w:t>if</w:t>
      </w:r>
      <w:proofErr w:type="gramEnd"/>
      <w:r w:rsidRPr="00B8126F">
        <w:rPr>
          <w:rFonts w:ascii="Consolas" w:hAnsi="Consolas"/>
        </w:rPr>
        <w:t xml:space="preserve"> (</w:t>
      </w:r>
      <w:proofErr w:type="spellStart"/>
      <w:r w:rsidRPr="00B8126F">
        <w:rPr>
          <w:rFonts w:ascii="Consolas" w:hAnsi="Consolas"/>
        </w:rPr>
        <w:t>ModelState.IsValid</w:t>
      </w:r>
      <w:proofErr w:type="spellEnd"/>
      <w:r w:rsidRPr="00B8126F">
        <w:rPr>
          <w:rFonts w:ascii="Consolas" w:hAnsi="Consolas"/>
        </w:rPr>
        <w:t>)</w:t>
      </w:r>
    </w:p>
    <w:p w14:paraId="4284F497" w14:textId="2D80531A" w:rsidR="000D4B18" w:rsidRPr="00B8126F" w:rsidRDefault="00601029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8126F" w:rsidRPr="00B8126F">
        <w:rPr>
          <w:rFonts w:ascii="Consolas" w:hAnsi="Consolas"/>
        </w:rPr>
        <w:t>{</w:t>
      </w:r>
    </w:p>
    <w:p w14:paraId="669173FC" w14:textId="25180234" w:rsidR="006C6A80" w:rsidRDefault="006C6A80" w:rsidP="00B55B55">
      <w:pPr>
        <w:pStyle w:val="EtapesInstructions"/>
      </w:pPr>
      <w:r>
        <w:t>Testez les actions, utilisez les points d’arrêt</w:t>
      </w:r>
    </w:p>
    <w:p w14:paraId="108B50CE" w14:textId="77777777" w:rsidR="007A005C" w:rsidRDefault="007A005C" w:rsidP="00D3326F"/>
    <w:p w14:paraId="336419C0" w14:textId="77777777" w:rsidR="006A2CBF" w:rsidRDefault="006A2CBF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4FACAAF" w14:textId="5349057B" w:rsidR="007D6700" w:rsidRPr="00FB0743" w:rsidRDefault="007D6700" w:rsidP="007D6700">
      <w:pPr>
        <w:pStyle w:val="Titre1"/>
      </w:pPr>
      <w:r>
        <w:lastRenderedPageBreak/>
        <w:t>Aller plus loin avec Javascript</w:t>
      </w:r>
      <w:r w:rsidR="00641483">
        <w:t>/jquery</w:t>
      </w:r>
    </w:p>
    <w:p w14:paraId="043E7C63" w14:textId="60DF83FC" w:rsidR="007D6700" w:rsidRDefault="000943AB" w:rsidP="007D67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L’objectif est de personnaliser le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SummerNote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(grandeur,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placeholder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etc</w:t>
      </w:r>
      <w:proofErr w:type="spellEnd"/>
      <w:r>
        <w:rPr>
          <w:rFonts w:ascii="Calibri" w:eastAsia="Times New Roman" w:hAnsi="Calibri" w:cs="Calibri"/>
          <w:sz w:val="22"/>
          <w:szCs w:val="22"/>
        </w:rPr>
        <w:t>).</w:t>
      </w:r>
    </w:p>
    <w:p w14:paraId="6092A41A" w14:textId="050F2ECF" w:rsidR="003329AF" w:rsidRPr="00137176" w:rsidRDefault="000C4623" w:rsidP="003329AF">
      <w:pPr>
        <w:pStyle w:val="Titre2"/>
        <w:rPr>
          <w:lang w:val="en-CA"/>
        </w:rPr>
      </w:pPr>
      <w:r w:rsidRPr="00137176">
        <w:rPr>
          <w:lang w:val="en-CA"/>
        </w:rPr>
        <w:t xml:space="preserve">SummerNote </w:t>
      </w:r>
      <w:r w:rsidR="009E4976" w:rsidRPr="00137176">
        <w:rPr>
          <w:lang w:val="en-CA"/>
        </w:rPr>
        <w:t>Create et Edit</w:t>
      </w:r>
      <w:r w:rsidR="00137176" w:rsidRPr="00137176">
        <w:rPr>
          <w:lang w:val="en-CA"/>
        </w:rPr>
        <w:t xml:space="preserve"> Z</w:t>
      </w:r>
      <w:r w:rsidR="00137176">
        <w:rPr>
          <w:lang w:val="en-CA"/>
        </w:rPr>
        <w:t>ombie</w:t>
      </w:r>
    </w:p>
    <w:p w14:paraId="11CA3441" w14:textId="2C14A27D" w:rsidR="00603727" w:rsidRDefault="00603727" w:rsidP="009E4976">
      <w:pPr>
        <w:pStyle w:val="EtapesInstructions"/>
        <w:numPr>
          <w:ilvl w:val="0"/>
          <w:numId w:val="30"/>
        </w:numPr>
      </w:pPr>
      <w:r>
        <w:t xml:space="preserve">Allez sur le site de </w:t>
      </w:r>
      <w:hyperlink r:id="rId15" w:history="1">
        <w:proofErr w:type="spellStart"/>
        <w:r w:rsidRPr="00603727">
          <w:rPr>
            <w:rStyle w:val="Lienhypertexte"/>
            <w:i/>
            <w:iCs/>
          </w:rPr>
          <w:t>SummerNote</w:t>
        </w:r>
        <w:proofErr w:type="spellEnd"/>
      </w:hyperlink>
      <w:r>
        <w:rPr>
          <w:i/>
          <w:iCs/>
        </w:rPr>
        <w:t xml:space="preserve">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5FA6BEB7" w14:textId="1FB5855E" w:rsidR="003329AF" w:rsidRPr="005124B2" w:rsidRDefault="005124B2" w:rsidP="009E4976">
      <w:pPr>
        <w:pStyle w:val="EtapesInstructions"/>
        <w:numPr>
          <w:ilvl w:val="0"/>
          <w:numId w:val="30"/>
        </w:numPr>
      </w:pPr>
      <w:r>
        <w:t xml:space="preserve">Ouvrez la vue </w:t>
      </w:r>
      <w:r>
        <w:rPr>
          <w:b/>
          <w:bCs/>
        </w:rPr>
        <w:t>Zombie/Create</w:t>
      </w:r>
    </w:p>
    <w:p w14:paraId="23E91B69" w14:textId="60953580" w:rsidR="005124B2" w:rsidRDefault="00293E98" w:rsidP="009E4976">
      <w:pPr>
        <w:pStyle w:val="EtapesInstructions"/>
        <w:numPr>
          <w:ilvl w:val="0"/>
          <w:numId w:val="30"/>
        </w:numPr>
      </w:pPr>
      <w:r>
        <w:t xml:space="preserve">Modifiez le script de </w:t>
      </w:r>
      <w:proofErr w:type="spellStart"/>
      <w:r>
        <w:t>SummerNote</w:t>
      </w:r>
      <w:proofErr w:type="spellEnd"/>
      <w:r w:rsidR="00BF6BB7">
        <w:t xml:space="preserve"> afin d’obtenir un </w:t>
      </w:r>
      <w:proofErr w:type="spellStart"/>
      <w:r w:rsidR="00BF6BB7">
        <w:t>textArea</w:t>
      </w:r>
      <w:proofErr w:type="spellEnd"/>
      <w:r w:rsidR="006A2CBF">
        <w:t xml:space="preserve"> avec un </w:t>
      </w:r>
      <w:proofErr w:type="spellStart"/>
      <w:r w:rsidR="006A2CBF">
        <w:t>height</w:t>
      </w:r>
      <w:proofErr w:type="spellEnd"/>
      <w:r w:rsidR="00BF6BB7">
        <w:t xml:space="preserve"> de </w:t>
      </w:r>
      <w:r w:rsidR="00DC044F">
        <w:t xml:space="preserve">300 avec </w:t>
      </w:r>
      <w:r w:rsidR="00BE3164" w:rsidRPr="00422F6B">
        <w:rPr>
          <w:b/>
          <w:bCs/>
          <w:i/>
          <w:iCs/>
        </w:rPr>
        <w:t>Entrez la description ici</w:t>
      </w:r>
      <w:r w:rsidR="00BE3164">
        <w:t xml:space="preserve"> comme </w:t>
      </w:r>
      <w:proofErr w:type="spellStart"/>
      <w:r w:rsidR="00BE3164" w:rsidRPr="006A2CBF">
        <w:rPr>
          <w:b/>
          <w:bCs/>
        </w:rPr>
        <w:t>PlaceHolder</w:t>
      </w:r>
      <w:proofErr w:type="spellEnd"/>
    </w:p>
    <w:p w14:paraId="350E76F4" w14:textId="62CFAACA" w:rsidR="00BE3164" w:rsidRDefault="00BE3164" w:rsidP="009E4976">
      <w:pPr>
        <w:pStyle w:val="EtapesInstructions"/>
        <w:numPr>
          <w:ilvl w:val="0"/>
          <w:numId w:val="30"/>
        </w:numPr>
      </w:pPr>
      <w:r>
        <w:t>Testez la vue</w:t>
      </w:r>
    </w:p>
    <w:p w14:paraId="61041C77" w14:textId="77777777" w:rsidR="00C46904" w:rsidRDefault="00C46904" w:rsidP="00C46904">
      <w:pPr>
        <w:pStyle w:val="EtapesInstructions"/>
        <w:numPr>
          <w:ilvl w:val="0"/>
          <w:numId w:val="30"/>
        </w:numPr>
      </w:pPr>
      <w:r>
        <w:t>Modifiez les options de la barre d’outils afin d’obtenir ceci :</w:t>
      </w:r>
    </w:p>
    <w:p w14:paraId="75C4F225" w14:textId="1B757861" w:rsidR="00C46904" w:rsidRDefault="00E26369" w:rsidP="00C46904">
      <w:pPr>
        <w:jc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239D1" wp14:editId="49537B58">
                <wp:simplePos x="0" y="0"/>
                <wp:positionH relativeFrom="column">
                  <wp:posOffset>581025</wp:posOffset>
                </wp:positionH>
                <wp:positionV relativeFrom="paragraph">
                  <wp:posOffset>592455</wp:posOffset>
                </wp:positionV>
                <wp:extent cx="1800225" cy="276225"/>
                <wp:effectExtent l="19050" t="19050" r="28575" b="28575"/>
                <wp:wrapNone/>
                <wp:docPr id="2790168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29AB0" id="Rectangle 1" o:spid="_x0000_s1026" style="position:absolute;margin-left:45.75pt;margin-top:46.65pt;width:141.75pt;height:2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" filled="f" strokecolor="#ed7d31 [3205]" strokeweight="3pt" insetpen="t"/>
            </w:pict>
          </mc:Fallback>
        </mc:AlternateContent>
      </w:r>
      <w:r w:rsidR="0046093B">
        <w:rPr>
          <w:noProof/>
        </w:rPr>
        <w:drawing>
          <wp:inline distT="0" distB="0" distL="0" distR="0" wp14:anchorId="063433E9" wp14:editId="401F51E7">
            <wp:extent cx="5752381" cy="1076190"/>
            <wp:effectExtent l="133350" t="114300" r="153670" b="143510"/>
            <wp:docPr id="8" name="Image 8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Police, algè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076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8A6B61" w14:textId="77777777" w:rsidR="00C46904" w:rsidRDefault="00C46904" w:rsidP="00C46904">
      <w:pPr>
        <w:pStyle w:val="EtapesInstructions"/>
        <w:numPr>
          <w:ilvl w:val="0"/>
          <w:numId w:val="30"/>
        </w:numPr>
      </w:pPr>
      <w:r>
        <w:t>Testez la vue</w:t>
      </w:r>
    </w:p>
    <w:p w14:paraId="1E383EBD" w14:textId="2BD8F774" w:rsidR="00BE3164" w:rsidRDefault="00C46904" w:rsidP="009E4976">
      <w:pPr>
        <w:pStyle w:val="EtapesInstructions"/>
        <w:numPr>
          <w:ilvl w:val="0"/>
          <w:numId w:val="30"/>
        </w:numPr>
      </w:pPr>
      <w:r>
        <w:t>Modifiez les options de la barre d’outils afin d’obtenir ceci :</w:t>
      </w:r>
    </w:p>
    <w:p w14:paraId="520F93F8" w14:textId="2FCB0B19" w:rsidR="000943AB" w:rsidRDefault="00E26369" w:rsidP="006266C1">
      <w:pPr>
        <w:jc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4CFD4" wp14:editId="4B178D09">
                <wp:simplePos x="0" y="0"/>
                <wp:positionH relativeFrom="column">
                  <wp:posOffset>3848099</wp:posOffset>
                </wp:positionH>
                <wp:positionV relativeFrom="paragraph">
                  <wp:posOffset>168910</wp:posOffset>
                </wp:positionV>
                <wp:extent cx="1038225" cy="276225"/>
                <wp:effectExtent l="19050" t="19050" r="28575" b="28575"/>
                <wp:wrapNone/>
                <wp:docPr id="17643135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73A91C" id="Rectangle 1" o:spid="_x0000_s1026" style="position:absolute;margin-left:303pt;margin-top:13.3pt;width:81.7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" filled="f" strokecolor="#ed7d31 [3205]" strokeweight="3pt" insetpen="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31BCF" wp14:editId="1B58ABE7">
                <wp:simplePos x="0" y="0"/>
                <wp:positionH relativeFrom="column">
                  <wp:posOffset>1809750</wp:posOffset>
                </wp:positionH>
                <wp:positionV relativeFrom="paragraph">
                  <wp:posOffset>159385</wp:posOffset>
                </wp:positionV>
                <wp:extent cx="323850" cy="276225"/>
                <wp:effectExtent l="19050" t="19050" r="19050" b="28575"/>
                <wp:wrapNone/>
                <wp:docPr id="19485612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6C8AF" id="Rectangle 1" o:spid="_x0000_s1026" style="position:absolute;margin-left:142.5pt;margin-top:12.55pt;width:25.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" filled="f" strokecolor="#ed7d31 [3205]" strokeweight="3pt" insetpen="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FA9D5" wp14:editId="597349D4">
                <wp:simplePos x="0" y="0"/>
                <wp:positionH relativeFrom="column">
                  <wp:posOffset>590550</wp:posOffset>
                </wp:positionH>
                <wp:positionV relativeFrom="paragraph">
                  <wp:posOffset>168910</wp:posOffset>
                </wp:positionV>
                <wp:extent cx="571500" cy="276225"/>
                <wp:effectExtent l="19050" t="19050" r="19050" b="28575"/>
                <wp:wrapNone/>
                <wp:docPr id="7986887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BE873" id="Rectangle 1" o:spid="_x0000_s1026" style="position:absolute;margin-left:46.5pt;margin-top:13.3pt;width:4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" filled="f" strokecolor="#ed7d31 [3205]" strokeweight="3pt" insetpen="t"/>
            </w:pict>
          </mc:Fallback>
        </mc:AlternateContent>
      </w:r>
      <w:r w:rsidR="006266C1">
        <w:rPr>
          <w:noProof/>
        </w:rPr>
        <w:drawing>
          <wp:inline distT="0" distB="0" distL="0" distR="0" wp14:anchorId="18C09840" wp14:editId="31F94B65">
            <wp:extent cx="5771429" cy="1028571"/>
            <wp:effectExtent l="114300" t="114300" r="153670" b="153035"/>
            <wp:docPr id="6" name="Image 6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Police, blanc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10285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3108C1" w14:textId="37481C3D" w:rsidR="00067EC6" w:rsidRPr="00A02C5D" w:rsidRDefault="00C46904" w:rsidP="00D3326F">
      <w:pPr>
        <w:pStyle w:val="EtapesInstructions"/>
        <w:numPr>
          <w:ilvl w:val="0"/>
          <w:numId w:val="30"/>
        </w:numPr>
      </w:pPr>
      <w:r>
        <w:t>Testez la vue</w:t>
      </w:r>
    </w:p>
    <w:p w14:paraId="6CA8CFD3" w14:textId="09406708" w:rsidR="00F7539C" w:rsidRPr="0045328E" w:rsidRDefault="00F7539C" w:rsidP="00F7539C">
      <w:pPr>
        <w:pStyle w:val="Titre2"/>
      </w:pPr>
      <w:r w:rsidRPr="0045328E">
        <w:t xml:space="preserve">Commentaires et validation (Commit) des changements dans le code </w:t>
      </w:r>
    </w:p>
    <w:p w14:paraId="1536A5B6" w14:textId="63BDB427" w:rsidR="00F7539C" w:rsidRPr="0045328E" w:rsidRDefault="00167D47" w:rsidP="00784074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Faites un dernier</w:t>
      </w:r>
      <w:r w:rsidR="00F7539C" w:rsidRPr="0045328E">
        <w:t xml:space="preserve"> </w:t>
      </w:r>
      <w:r w:rsidR="00F7539C" w:rsidRPr="0045328E">
        <w:rPr>
          <w:b/>
          <w:bCs/>
        </w:rPr>
        <w:t>Commit</w:t>
      </w:r>
    </w:p>
    <w:p w14:paraId="6C8002DE" w14:textId="77777777" w:rsidR="00F7539C" w:rsidRPr="0045328E" w:rsidRDefault="00F7539C" w:rsidP="00784074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0EB8B238" wp14:editId="5E99C87D">
            <wp:extent cx="232486" cy="311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778B" w14:textId="57BBBDFB" w:rsidR="0033416D" w:rsidRPr="003F2165" w:rsidRDefault="0033416D" w:rsidP="00C735D6">
      <w:pPr>
        <w:pStyle w:val="Paragraphedeliste"/>
        <w:numPr>
          <w:ilvl w:val="0"/>
          <w:numId w:val="12"/>
        </w:numPr>
        <w:spacing w:before="0" w:after="160" w:line="256" w:lineRule="auto"/>
        <w:rPr>
          <w:u w:val="single"/>
        </w:rPr>
      </w:pPr>
      <w:r w:rsidRPr="003F2165">
        <w:t xml:space="preserve">Merge la branche </w:t>
      </w:r>
      <w:r w:rsidR="00C735D6" w:rsidRPr="007752B5">
        <w:rPr>
          <w:b/>
          <w:bCs/>
        </w:rPr>
        <w:t>FCT</w:t>
      </w:r>
      <w:r w:rsidR="00C735D6">
        <w:rPr>
          <w:b/>
          <w:bCs/>
        </w:rPr>
        <w:t xml:space="preserve"> _Services</w:t>
      </w:r>
      <w:r w:rsidR="00C735D6" w:rsidRPr="003F2165">
        <w:t xml:space="preserve"> </w:t>
      </w:r>
      <w:r w:rsidRPr="003F2165">
        <w:t xml:space="preserve">dans la branche </w:t>
      </w:r>
      <w:r w:rsidRPr="003F2165">
        <w:rPr>
          <w:b/>
          <w:bCs/>
        </w:rPr>
        <w:t xml:space="preserve">Main </w:t>
      </w:r>
      <w:r w:rsidRPr="003F2165">
        <w:t xml:space="preserve">et faites un </w:t>
      </w:r>
      <w:r w:rsidRPr="003F2165">
        <w:rPr>
          <w:b/>
          <w:bCs/>
        </w:rPr>
        <w:t>dernier push.</w:t>
      </w:r>
    </w:p>
    <w:p w14:paraId="6E949C60" w14:textId="28E939BB" w:rsidR="005D3E5A" w:rsidRPr="005D3E5A" w:rsidRDefault="0033416D" w:rsidP="00B75529">
      <w:r w:rsidRPr="00B24160">
        <w:rPr>
          <w:b/>
          <w:bCs/>
          <w:sz w:val="28"/>
          <w:szCs w:val="28"/>
          <w:u w:val="single"/>
          <w:lang w:val="en-CA"/>
        </w:rPr>
        <w:t xml:space="preserve">Fin du </w:t>
      </w:r>
      <w:proofErr w:type="spellStart"/>
      <w:r w:rsidRPr="00B24160">
        <w:rPr>
          <w:b/>
          <w:bCs/>
          <w:sz w:val="28"/>
          <w:szCs w:val="28"/>
          <w:u w:val="single"/>
          <w:lang w:val="en-CA"/>
        </w:rPr>
        <w:t>laboratoire</w:t>
      </w:r>
      <w:proofErr w:type="spellEnd"/>
      <w:r w:rsidRPr="00B24160">
        <w:rPr>
          <w:b/>
          <w:bCs/>
          <w:sz w:val="28"/>
          <w:szCs w:val="28"/>
          <w:u w:val="single"/>
          <w:lang w:val="en-CA"/>
        </w:rPr>
        <w:t>!</w:t>
      </w:r>
    </w:p>
    <w:sectPr w:rsidR="005D3E5A" w:rsidRPr="005D3E5A" w:rsidSect="00B83034">
      <w:headerReference w:type="default" r:id="rId19"/>
      <w:footerReference w:type="default" r:id="rId2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A2136" w14:textId="77777777" w:rsidR="00065724" w:rsidRDefault="00065724" w:rsidP="000440BA">
      <w:r>
        <w:separator/>
      </w:r>
    </w:p>
  </w:endnote>
  <w:endnote w:type="continuationSeparator" w:id="0">
    <w:p w14:paraId="18EB6775" w14:textId="77777777" w:rsidR="00065724" w:rsidRDefault="00065724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19837080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 w:rsidR="007E42D7">
      <w:t xml:space="preserve"> et Thierry Giroux Veilleux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4465E" w14:textId="77777777" w:rsidR="00065724" w:rsidRDefault="00065724" w:rsidP="000440BA">
      <w:r>
        <w:separator/>
      </w:r>
    </w:p>
  </w:footnote>
  <w:footnote w:type="continuationSeparator" w:id="0">
    <w:p w14:paraId="3335941A" w14:textId="77777777" w:rsidR="00065724" w:rsidRDefault="00065724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162A8951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1F0246">
      <w:t>3</w:t>
    </w:r>
    <w:r w:rsidR="00C75FEC">
      <w:t>W</w:t>
    </w:r>
    <w:r w:rsidR="001F0246">
      <w:t>6</w:t>
    </w:r>
    <w:r>
      <w:t xml:space="preserve"> Programmation Web </w:t>
    </w:r>
    <w:r w:rsidR="00196854">
      <w:t>transactionnelle</w:t>
    </w:r>
    <w:r>
      <w:tab/>
    </w:r>
    <w:r>
      <w:tab/>
    </w:r>
    <w:r w:rsidR="00B3648A">
      <w:t xml:space="preserve">séance </w:t>
    </w:r>
    <w:r w:rsidR="00E52F7B">
      <w:t>16</w:t>
    </w:r>
    <w:r w:rsidR="00B3648A">
      <w:t xml:space="preserve"> </w:t>
    </w:r>
    <w:r>
      <w:t xml:space="preserve">Laboratoire </w:t>
    </w:r>
    <w:r w:rsidR="00B3648A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75787"/>
    <w:multiLevelType w:val="hybridMultilevel"/>
    <w:tmpl w:val="9934F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524DD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B3678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D36F8"/>
    <w:multiLevelType w:val="hybridMultilevel"/>
    <w:tmpl w:val="5CA24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AF75C92"/>
    <w:multiLevelType w:val="hybridMultilevel"/>
    <w:tmpl w:val="3BE42E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2283E"/>
    <w:multiLevelType w:val="multilevel"/>
    <w:tmpl w:val="FECA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0323605">
    <w:abstractNumId w:val="0"/>
  </w:num>
  <w:num w:numId="2" w16cid:durableId="1580283441">
    <w:abstractNumId w:val="2"/>
  </w:num>
  <w:num w:numId="3" w16cid:durableId="1234967347">
    <w:abstractNumId w:val="7"/>
  </w:num>
  <w:num w:numId="4" w16cid:durableId="563881487">
    <w:abstractNumId w:val="3"/>
  </w:num>
  <w:num w:numId="5" w16cid:durableId="1578007076">
    <w:abstractNumId w:val="4"/>
  </w:num>
  <w:num w:numId="6" w16cid:durableId="20553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34797911">
    <w:abstractNumId w:val="5"/>
  </w:num>
  <w:num w:numId="8" w16cid:durableId="1816677857">
    <w:abstractNumId w:val="5"/>
  </w:num>
  <w:num w:numId="9" w16cid:durableId="11588894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311251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04891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18750463">
    <w:abstractNumId w:val="1"/>
  </w:num>
  <w:num w:numId="13" w16cid:durableId="784272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669428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65279999">
    <w:abstractNumId w:val="5"/>
  </w:num>
  <w:num w:numId="16" w16cid:durableId="3577832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54574030">
    <w:abstractNumId w:val="5"/>
  </w:num>
  <w:num w:numId="18" w16cid:durableId="1922520025">
    <w:abstractNumId w:val="6"/>
  </w:num>
  <w:num w:numId="19" w16cid:durableId="550044382">
    <w:abstractNumId w:val="5"/>
  </w:num>
  <w:num w:numId="20" w16cid:durableId="11828888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328194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135957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851221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84962858">
    <w:abstractNumId w:val="5"/>
  </w:num>
  <w:num w:numId="25" w16cid:durableId="1213034141">
    <w:abstractNumId w:val="5"/>
  </w:num>
  <w:num w:numId="26" w16cid:durableId="18987372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729729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67038609">
    <w:abstractNumId w:val="5"/>
  </w:num>
  <w:num w:numId="29" w16cid:durableId="1812362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355949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25EF"/>
    <w:rsid w:val="000045A2"/>
    <w:rsid w:val="00005465"/>
    <w:rsid w:val="000123CE"/>
    <w:rsid w:val="00014BCB"/>
    <w:rsid w:val="000223F6"/>
    <w:rsid w:val="00023487"/>
    <w:rsid w:val="00023A61"/>
    <w:rsid w:val="00024912"/>
    <w:rsid w:val="00025E33"/>
    <w:rsid w:val="00026B72"/>
    <w:rsid w:val="00030390"/>
    <w:rsid w:val="00030848"/>
    <w:rsid w:val="00032506"/>
    <w:rsid w:val="00033E2F"/>
    <w:rsid w:val="00033E58"/>
    <w:rsid w:val="00034D5D"/>
    <w:rsid w:val="000359A7"/>
    <w:rsid w:val="00036AEC"/>
    <w:rsid w:val="00040ABD"/>
    <w:rsid w:val="000411F0"/>
    <w:rsid w:val="00041539"/>
    <w:rsid w:val="000440BA"/>
    <w:rsid w:val="00044576"/>
    <w:rsid w:val="0004539A"/>
    <w:rsid w:val="00050A7F"/>
    <w:rsid w:val="00050D72"/>
    <w:rsid w:val="00051253"/>
    <w:rsid w:val="00053DD8"/>
    <w:rsid w:val="00054A2C"/>
    <w:rsid w:val="00055044"/>
    <w:rsid w:val="0005654A"/>
    <w:rsid w:val="00065724"/>
    <w:rsid w:val="00067EC6"/>
    <w:rsid w:val="00073108"/>
    <w:rsid w:val="00073BF4"/>
    <w:rsid w:val="00074503"/>
    <w:rsid w:val="00082260"/>
    <w:rsid w:val="00083095"/>
    <w:rsid w:val="00083C53"/>
    <w:rsid w:val="0008536F"/>
    <w:rsid w:val="00090025"/>
    <w:rsid w:val="000943AB"/>
    <w:rsid w:val="00096E9F"/>
    <w:rsid w:val="000974AA"/>
    <w:rsid w:val="00097EB8"/>
    <w:rsid w:val="000A0085"/>
    <w:rsid w:val="000A341C"/>
    <w:rsid w:val="000A57B1"/>
    <w:rsid w:val="000A601C"/>
    <w:rsid w:val="000A6206"/>
    <w:rsid w:val="000A6B3A"/>
    <w:rsid w:val="000B0D93"/>
    <w:rsid w:val="000B0DA1"/>
    <w:rsid w:val="000B484F"/>
    <w:rsid w:val="000B5331"/>
    <w:rsid w:val="000C0074"/>
    <w:rsid w:val="000C1240"/>
    <w:rsid w:val="000C2C8B"/>
    <w:rsid w:val="000C342B"/>
    <w:rsid w:val="000C4623"/>
    <w:rsid w:val="000D0699"/>
    <w:rsid w:val="000D1D88"/>
    <w:rsid w:val="000D2382"/>
    <w:rsid w:val="000D4404"/>
    <w:rsid w:val="000D4B18"/>
    <w:rsid w:val="000D4B99"/>
    <w:rsid w:val="000D5D6A"/>
    <w:rsid w:val="000D7701"/>
    <w:rsid w:val="000E230D"/>
    <w:rsid w:val="000E23DC"/>
    <w:rsid w:val="000E2CBB"/>
    <w:rsid w:val="000E3EB2"/>
    <w:rsid w:val="000E4694"/>
    <w:rsid w:val="000E4E17"/>
    <w:rsid w:val="000E51AA"/>
    <w:rsid w:val="000E59E9"/>
    <w:rsid w:val="000E6C01"/>
    <w:rsid w:val="000E7516"/>
    <w:rsid w:val="000F0211"/>
    <w:rsid w:val="000F4766"/>
    <w:rsid w:val="000F5112"/>
    <w:rsid w:val="001013C4"/>
    <w:rsid w:val="00111D92"/>
    <w:rsid w:val="00115E45"/>
    <w:rsid w:val="0011651E"/>
    <w:rsid w:val="001178C7"/>
    <w:rsid w:val="00121F4B"/>
    <w:rsid w:val="00123228"/>
    <w:rsid w:val="00123C6C"/>
    <w:rsid w:val="00124F96"/>
    <w:rsid w:val="001316BC"/>
    <w:rsid w:val="00134168"/>
    <w:rsid w:val="00137176"/>
    <w:rsid w:val="00137656"/>
    <w:rsid w:val="001420F9"/>
    <w:rsid w:val="001461A3"/>
    <w:rsid w:val="0014638C"/>
    <w:rsid w:val="001514EA"/>
    <w:rsid w:val="001545F0"/>
    <w:rsid w:val="00154E2F"/>
    <w:rsid w:val="00156BF6"/>
    <w:rsid w:val="00156F20"/>
    <w:rsid w:val="001643F3"/>
    <w:rsid w:val="00166867"/>
    <w:rsid w:val="001669C6"/>
    <w:rsid w:val="00167D47"/>
    <w:rsid w:val="0017074D"/>
    <w:rsid w:val="001737DB"/>
    <w:rsid w:val="00174B43"/>
    <w:rsid w:val="001774DC"/>
    <w:rsid w:val="0018027A"/>
    <w:rsid w:val="00184313"/>
    <w:rsid w:val="001915BF"/>
    <w:rsid w:val="00191FB2"/>
    <w:rsid w:val="00192E97"/>
    <w:rsid w:val="00194084"/>
    <w:rsid w:val="0019591D"/>
    <w:rsid w:val="00195EDD"/>
    <w:rsid w:val="001966B2"/>
    <w:rsid w:val="00196854"/>
    <w:rsid w:val="00197007"/>
    <w:rsid w:val="00197CEB"/>
    <w:rsid w:val="001A040D"/>
    <w:rsid w:val="001A174F"/>
    <w:rsid w:val="001A25A0"/>
    <w:rsid w:val="001A644E"/>
    <w:rsid w:val="001A7DB3"/>
    <w:rsid w:val="001B0166"/>
    <w:rsid w:val="001B0388"/>
    <w:rsid w:val="001B0CBC"/>
    <w:rsid w:val="001B1EC3"/>
    <w:rsid w:val="001B2327"/>
    <w:rsid w:val="001B2751"/>
    <w:rsid w:val="001B2CD7"/>
    <w:rsid w:val="001B76BF"/>
    <w:rsid w:val="001B7F8B"/>
    <w:rsid w:val="001C2715"/>
    <w:rsid w:val="001C368C"/>
    <w:rsid w:val="001C44A3"/>
    <w:rsid w:val="001C69EF"/>
    <w:rsid w:val="001D04F1"/>
    <w:rsid w:val="001D1DD1"/>
    <w:rsid w:val="001D2898"/>
    <w:rsid w:val="001D2DC5"/>
    <w:rsid w:val="001E7D0A"/>
    <w:rsid w:val="001F0246"/>
    <w:rsid w:val="001F0606"/>
    <w:rsid w:val="001F3007"/>
    <w:rsid w:val="001F5FB6"/>
    <w:rsid w:val="001F750A"/>
    <w:rsid w:val="001F7F00"/>
    <w:rsid w:val="002029C7"/>
    <w:rsid w:val="00203A45"/>
    <w:rsid w:val="00204E57"/>
    <w:rsid w:val="00205EB6"/>
    <w:rsid w:val="00207F77"/>
    <w:rsid w:val="0021189E"/>
    <w:rsid w:val="0021269E"/>
    <w:rsid w:val="00212CA7"/>
    <w:rsid w:val="00212F44"/>
    <w:rsid w:val="002146ED"/>
    <w:rsid w:val="00217D6C"/>
    <w:rsid w:val="0022112A"/>
    <w:rsid w:val="00222593"/>
    <w:rsid w:val="00226831"/>
    <w:rsid w:val="00231931"/>
    <w:rsid w:val="00232237"/>
    <w:rsid w:val="00234789"/>
    <w:rsid w:val="00234C76"/>
    <w:rsid w:val="00235199"/>
    <w:rsid w:val="00235987"/>
    <w:rsid w:val="00242827"/>
    <w:rsid w:val="00242DB0"/>
    <w:rsid w:val="002453B3"/>
    <w:rsid w:val="00247D88"/>
    <w:rsid w:val="00250831"/>
    <w:rsid w:val="002517CF"/>
    <w:rsid w:val="00252973"/>
    <w:rsid w:val="00254A0A"/>
    <w:rsid w:val="0025574F"/>
    <w:rsid w:val="002566A2"/>
    <w:rsid w:val="00261E9B"/>
    <w:rsid w:val="00261FA3"/>
    <w:rsid w:val="00265370"/>
    <w:rsid w:val="002723B3"/>
    <w:rsid w:val="002809FB"/>
    <w:rsid w:val="00281527"/>
    <w:rsid w:val="00283095"/>
    <w:rsid w:val="002837DF"/>
    <w:rsid w:val="002838D4"/>
    <w:rsid w:val="002855DA"/>
    <w:rsid w:val="0029040A"/>
    <w:rsid w:val="002913EA"/>
    <w:rsid w:val="00291956"/>
    <w:rsid w:val="00291FF1"/>
    <w:rsid w:val="002925D9"/>
    <w:rsid w:val="00293877"/>
    <w:rsid w:val="00293886"/>
    <w:rsid w:val="00293E98"/>
    <w:rsid w:val="00294538"/>
    <w:rsid w:val="00294642"/>
    <w:rsid w:val="002949EF"/>
    <w:rsid w:val="002A01D7"/>
    <w:rsid w:val="002A3B4D"/>
    <w:rsid w:val="002A444E"/>
    <w:rsid w:val="002A72DF"/>
    <w:rsid w:val="002B1D13"/>
    <w:rsid w:val="002B2A44"/>
    <w:rsid w:val="002B36EE"/>
    <w:rsid w:val="002B4980"/>
    <w:rsid w:val="002B6178"/>
    <w:rsid w:val="002B61D7"/>
    <w:rsid w:val="002B7832"/>
    <w:rsid w:val="002C1A3B"/>
    <w:rsid w:val="002C1F4E"/>
    <w:rsid w:val="002C3BBA"/>
    <w:rsid w:val="002C4231"/>
    <w:rsid w:val="002C4EF2"/>
    <w:rsid w:val="002C560E"/>
    <w:rsid w:val="002C5B90"/>
    <w:rsid w:val="002C7602"/>
    <w:rsid w:val="002D311F"/>
    <w:rsid w:val="002D58C7"/>
    <w:rsid w:val="002E0E36"/>
    <w:rsid w:val="002E19E4"/>
    <w:rsid w:val="002E4F59"/>
    <w:rsid w:val="002E58A6"/>
    <w:rsid w:val="002E6DD5"/>
    <w:rsid w:val="002F205F"/>
    <w:rsid w:val="003016EB"/>
    <w:rsid w:val="00301C85"/>
    <w:rsid w:val="0030440B"/>
    <w:rsid w:val="003044E7"/>
    <w:rsid w:val="003046E5"/>
    <w:rsid w:val="0030497F"/>
    <w:rsid w:val="00305784"/>
    <w:rsid w:val="00307985"/>
    <w:rsid w:val="00307E06"/>
    <w:rsid w:val="00311F06"/>
    <w:rsid w:val="003128D2"/>
    <w:rsid w:val="003164C0"/>
    <w:rsid w:val="00320664"/>
    <w:rsid w:val="00320E48"/>
    <w:rsid w:val="0032156B"/>
    <w:rsid w:val="00330D67"/>
    <w:rsid w:val="0033132C"/>
    <w:rsid w:val="00331D17"/>
    <w:rsid w:val="003320BF"/>
    <w:rsid w:val="003329AF"/>
    <w:rsid w:val="00332A8A"/>
    <w:rsid w:val="00332DD2"/>
    <w:rsid w:val="00333D14"/>
    <w:rsid w:val="0033416D"/>
    <w:rsid w:val="0033515C"/>
    <w:rsid w:val="00335670"/>
    <w:rsid w:val="00336116"/>
    <w:rsid w:val="0033772D"/>
    <w:rsid w:val="00341021"/>
    <w:rsid w:val="00341BB7"/>
    <w:rsid w:val="003454BA"/>
    <w:rsid w:val="003455F5"/>
    <w:rsid w:val="003478DF"/>
    <w:rsid w:val="00350228"/>
    <w:rsid w:val="00350BB9"/>
    <w:rsid w:val="00351B98"/>
    <w:rsid w:val="003547E1"/>
    <w:rsid w:val="0035650F"/>
    <w:rsid w:val="00357123"/>
    <w:rsid w:val="00363A1C"/>
    <w:rsid w:val="003731E9"/>
    <w:rsid w:val="00375F14"/>
    <w:rsid w:val="00376A54"/>
    <w:rsid w:val="00380911"/>
    <w:rsid w:val="00380FFD"/>
    <w:rsid w:val="00381B3A"/>
    <w:rsid w:val="00386745"/>
    <w:rsid w:val="003875EB"/>
    <w:rsid w:val="00391CFB"/>
    <w:rsid w:val="00393717"/>
    <w:rsid w:val="003950F1"/>
    <w:rsid w:val="00395B5E"/>
    <w:rsid w:val="00395FD6"/>
    <w:rsid w:val="003967EB"/>
    <w:rsid w:val="00396859"/>
    <w:rsid w:val="003A2A52"/>
    <w:rsid w:val="003A4757"/>
    <w:rsid w:val="003A6FEA"/>
    <w:rsid w:val="003A7B1C"/>
    <w:rsid w:val="003B035A"/>
    <w:rsid w:val="003B2F05"/>
    <w:rsid w:val="003B4C01"/>
    <w:rsid w:val="003B619D"/>
    <w:rsid w:val="003B6616"/>
    <w:rsid w:val="003B7E72"/>
    <w:rsid w:val="003C06B5"/>
    <w:rsid w:val="003C0C21"/>
    <w:rsid w:val="003C1B07"/>
    <w:rsid w:val="003C1C85"/>
    <w:rsid w:val="003C1FDD"/>
    <w:rsid w:val="003C3D36"/>
    <w:rsid w:val="003C53EB"/>
    <w:rsid w:val="003C6CC7"/>
    <w:rsid w:val="003D0B0C"/>
    <w:rsid w:val="003D1D58"/>
    <w:rsid w:val="003D6988"/>
    <w:rsid w:val="003E1253"/>
    <w:rsid w:val="003E2A4F"/>
    <w:rsid w:val="003E504F"/>
    <w:rsid w:val="003E54AB"/>
    <w:rsid w:val="003E5F9E"/>
    <w:rsid w:val="003E6EC6"/>
    <w:rsid w:val="003E7B93"/>
    <w:rsid w:val="003F10C4"/>
    <w:rsid w:val="003F2165"/>
    <w:rsid w:val="003F3955"/>
    <w:rsid w:val="003F435A"/>
    <w:rsid w:val="003F6E3B"/>
    <w:rsid w:val="0040228A"/>
    <w:rsid w:val="00403EAA"/>
    <w:rsid w:val="00404403"/>
    <w:rsid w:val="004047ED"/>
    <w:rsid w:val="00407130"/>
    <w:rsid w:val="004100F0"/>
    <w:rsid w:val="0041099F"/>
    <w:rsid w:val="004135F7"/>
    <w:rsid w:val="00413B8E"/>
    <w:rsid w:val="004141AA"/>
    <w:rsid w:val="004202FB"/>
    <w:rsid w:val="00420BCF"/>
    <w:rsid w:val="00421579"/>
    <w:rsid w:val="00421690"/>
    <w:rsid w:val="00422562"/>
    <w:rsid w:val="00422F6B"/>
    <w:rsid w:val="00425320"/>
    <w:rsid w:val="00431A0D"/>
    <w:rsid w:val="00433FE4"/>
    <w:rsid w:val="004406CB"/>
    <w:rsid w:val="00440934"/>
    <w:rsid w:val="00440B8A"/>
    <w:rsid w:val="004416F2"/>
    <w:rsid w:val="004425F8"/>
    <w:rsid w:val="004441D6"/>
    <w:rsid w:val="0044560F"/>
    <w:rsid w:val="0044780A"/>
    <w:rsid w:val="00447C97"/>
    <w:rsid w:val="00452F76"/>
    <w:rsid w:val="00454710"/>
    <w:rsid w:val="00460619"/>
    <w:rsid w:val="0046093B"/>
    <w:rsid w:val="00460B53"/>
    <w:rsid w:val="00461769"/>
    <w:rsid w:val="0046447C"/>
    <w:rsid w:val="00467C62"/>
    <w:rsid w:val="0047047A"/>
    <w:rsid w:val="004716F3"/>
    <w:rsid w:val="00471B1E"/>
    <w:rsid w:val="00475B13"/>
    <w:rsid w:val="0048050D"/>
    <w:rsid w:val="0048116C"/>
    <w:rsid w:val="004817CE"/>
    <w:rsid w:val="00481CD6"/>
    <w:rsid w:val="0048276C"/>
    <w:rsid w:val="00483D42"/>
    <w:rsid w:val="00484F25"/>
    <w:rsid w:val="00485F7E"/>
    <w:rsid w:val="00487033"/>
    <w:rsid w:val="00491566"/>
    <w:rsid w:val="00493453"/>
    <w:rsid w:val="00493F3B"/>
    <w:rsid w:val="004965C1"/>
    <w:rsid w:val="00497FB0"/>
    <w:rsid w:val="004A190F"/>
    <w:rsid w:val="004A2CFF"/>
    <w:rsid w:val="004A319C"/>
    <w:rsid w:val="004A37C8"/>
    <w:rsid w:val="004A3E40"/>
    <w:rsid w:val="004A4751"/>
    <w:rsid w:val="004A67F6"/>
    <w:rsid w:val="004B078C"/>
    <w:rsid w:val="004B24EB"/>
    <w:rsid w:val="004B26DE"/>
    <w:rsid w:val="004B353B"/>
    <w:rsid w:val="004B57F1"/>
    <w:rsid w:val="004B62D6"/>
    <w:rsid w:val="004B7B14"/>
    <w:rsid w:val="004C102F"/>
    <w:rsid w:val="004C1512"/>
    <w:rsid w:val="004C33A7"/>
    <w:rsid w:val="004D070B"/>
    <w:rsid w:val="004D30E2"/>
    <w:rsid w:val="004D59E2"/>
    <w:rsid w:val="004D6239"/>
    <w:rsid w:val="004E1719"/>
    <w:rsid w:val="004E50E2"/>
    <w:rsid w:val="004F1788"/>
    <w:rsid w:val="004F3061"/>
    <w:rsid w:val="004F520F"/>
    <w:rsid w:val="00500537"/>
    <w:rsid w:val="005006AD"/>
    <w:rsid w:val="005008C7"/>
    <w:rsid w:val="00501835"/>
    <w:rsid w:val="005018C9"/>
    <w:rsid w:val="00502A7F"/>
    <w:rsid w:val="0050476C"/>
    <w:rsid w:val="00505F12"/>
    <w:rsid w:val="00506C48"/>
    <w:rsid w:val="00507304"/>
    <w:rsid w:val="00511227"/>
    <w:rsid w:val="005124B2"/>
    <w:rsid w:val="00516057"/>
    <w:rsid w:val="005169B1"/>
    <w:rsid w:val="005210F7"/>
    <w:rsid w:val="00521D49"/>
    <w:rsid w:val="005237B7"/>
    <w:rsid w:val="00523F1E"/>
    <w:rsid w:val="005267F2"/>
    <w:rsid w:val="005302EC"/>
    <w:rsid w:val="005306F0"/>
    <w:rsid w:val="0053168E"/>
    <w:rsid w:val="00531CDF"/>
    <w:rsid w:val="00532090"/>
    <w:rsid w:val="00532B1D"/>
    <w:rsid w:val="00533185"/>
    <w:rsid w:val="005336B4"/>
    <w:rsid w:val="00534126"/>
    <w:rsid w:val="005352E9"/>
    <w:rsid w:val="005359D9"/>
    <w:rsid w:val="00535D9A"/>
    <w:rsid w:val="00541976"/>
    <w:rsid w:val="00543F27"/>
    <w:rsid w:val="005442B6"/>
    <w:rsid w:val="00546C44"/>
    <w:rsid w:val="005471A2"/>
    <w:rsid w:val="0055160A"/>
    <w:rsid w:val="00554A9F"/>
    <w:rsid w:val="005567F4"/>
    <w:rsid w:val="00557BAE"/>
    <w:rsid w:val="00557CF5"/>
    <w:rsid w:val="00572D3E"/>
    <w:rsid w:val="00573721"/>
    <w:rsid w:val="00574217"/>
    <w:rsid w:val="00575670"/>
    <w:rsid w:val="00575818"/>
    <w:rsid w:val="00575F75"/>
    <w:rsid w:val="00581E7E"/>
    <w:rsid w:val="00582CAE"/>
    <w:rsid w:val="00584D0A"/>
    <w:rsid w:val="005854AB"/>
    <w:rsid w:val="005858DC"/>
    <w:rsid w:val="005876DF"/>
    <w:rsid w:val="00590320"/>
    <w:rsid w:val="0059089F"/>
    <w:rsid w:val="00590B2B"/>
    <w:rsid w:val="0059324B"/>
    <w:rsid w:val="005939C8"/>
    <w:rsid w:val="00595706"/>
    <w:rsid w:val="005961C9"/>
    <w:rsid w:val="00597022"/>
    <w:rsid w:val="005A3E5F"/>
    <w:rsid w:val="005A42FB"/>
    <w:rsid w:val="005A5067"/>
    <w:rsid w:val="005A6A33"/>
    <w:rsid w:val="005A705C"/>
    <w:rsid w:val="005B0994"/>
    <w:rsid w:val="005B0E2E"/>
    <w:rsid w:val="005B1412"/>
    <w:rsid w:val="005B264A"/>
    <w:rsid w:val="005B5439"/>
    <w:rsid w:val="005B746C"/>
    <w:rsid w:val="005C1878"/>
    <w:rsid w:val="005C18CB"/>
    <w:rsid w:val="005C2665"/>
    <w:rsid w:val="005C3DAB"/>
    <w:rsid w:val="005C4BCF"/>
    <w:rsid w:val="005C4FF8"/>
    <w:rsid w:val="005C61BC"/>
    <w:rsid w:val="005C643E"/>
    <w:rsid w:val="005D185A"/>
    <w:rsid w:val="005D1BC6"/>
    <w:rsid w:val="005D2792"/>
    <w:rsid w:val="005D3E5A"/>
    <w:rsid w:val="005D4E51"/>
    <w:rsid w:val="005D727D"/>
    <w:rsid w:val="005D76B9"/>
    <w:rsid w:val="005E17BA"/>
    <w:rsid w:val="005E3E68"/>
    <w:rsid w:val="005E4D38"/>
    <w:rsid w:val="005E654C"/>
    <w:rsid w:val="005E6FD6"/>
    <w:rsid w:val="005E7706"/>
    <w:rsid w:val="005F219F"/>
    <w:rsid w:val="005F3B48"/>
    <w:rsid w:val="005F4DB7"/>
    <w:rsid w:val="005F50AC"/>
    <w:rsid w:val="005F5660"/>
    <w:rsid w:val="005F7F3D"/>
    <w:rsid w:val="00601029"/>
    <w:rsid w:val="006011F6"/>
    <w:rsid w:val="00601562"/>
    <w:rsid w:val="00601678"/>
    <w:rsid w:val="00602B32"/>
    <w:rsid w:val="00603727"/>
    <w:rsid w:val="0060433F"/>
    <w:rsid w:val="006063DA"/>
    <w:rsid w:val="0060665E"/>
    <w:rsid w:val="006104FA"/>
    <w:rsid w:val="00611469"/>
    <w:rsid w:val="0061163D"/>
    <w:rsid w:val="006266C1"/>
    <w:rsid w:val="00630B6C"/>
    <w:rsid w:val="00631119"/>
    <w:rsid w:val="006336AD"/>
    <w:rsid w:val="00634914"/>
    <w:rsid w:val="00635ECB"/>
    <w:rsid w:val="00636758"/>
    <w:rsid w:val="0063739A"/>
    <w:rsid w:val="006409C5"/>
    <w:rsid w:val="00641483"/>
    <w:rsid w:val="00641601"/>
    <w:rsid w:val="0064526A"/>
    <w:rsid w:val="00647C1A"/>
    <w:rsid w:val="00651D50"/>
    <w:rsid w:val="006523EF"/>
    <w:rsid w:val="00654DFC"/>
    <w:rsid w:val="00655BB8"/>
    <w:rsid w:val="00660404"/>
    <w:rsid w:val="006604A1"/>
    <w:rsid w:val="00661835"/>
    <w:rsid w:val="0066199C"/>
    <w:rsid w:val="00662E4A"/>
    <w:rsid w:val="00664F67"/>
    <w:rsid w:val="00673697"/>
    <w:rsid w:val="0067385F"/>
    <w:rsid w:val="006765EA"/>
    <w:rsid w:val="00680FCC"/>
    <w:rsid w:val="0068181C"/>
    <w:rsid w:val="00681F74"/>
    <w:rsid w:val="00685064"/>
    <w:rsid w:val="0068644B"/>
    <w:rsid w:val="006871B0"/>
    <w:rsid w:val="00687407"/>
    <w:rsid w:val="00691500"/>
    <w:rsid w:val="00693150"/>
    <w:rsid w:val="00694F06"/>
    <w:rsid w:val="0069785A"/>
    <w:rsid w:val="006A2CBF"/>
    <w:rsid w:val="006A37BD"/>
    <w:rsid w:val="006A3D92"/>
    <w:rsid w:val="006A6FD1"/>
    <w:rsid w:val="006B19D4"/>
    <w:rsid w:val="006B281C"/>
    <w:rsid w:val="006B2B11"/>
    <w:rsid w:val="006B3E8D"/>
    <w:rsid w:val="006B5885"/>
    <w:rsid w:val="006B70F7"/>
    <w:rsid w:val="006C07B6"/>
    <w:rsid w:val="006C146D"/>
    <w:rsid w:val="006C16DA"/>
    <w:rsid w:val="006C1B9E"/>
    <w:rsid w:val="006C2CB1"/>
    <w:rsid w:val="006C6A80"/>
    <w:rsid w:val="006D2C0E"/>
    <w:rsid w:val="006D483F"/>
    <w:rsid w:val="006D7849"/>
    <w:rsid w:val="006E2523"/>
    <w:rsid w:val="006E4404"/>
    <w:rsid w:val="006E6205"/>
    <w:rsid w:val="006F05B8"/>
    <w:rsid w:val="006F0627"/>
    <w:rsid w:val="006F1D81"/>
    <w:rsid w:val="00702AEC"/>
    <w:rsid w:val="0070522F"/>
    <w:rsid w:val="00711DF8"/>
    <w:rsid w:val="00715945"/>
    <w:rsid w:val="0072271B"/>
    <w:rsid w:val="00723BE4"/>
    <w:rsid w:val="0072423E"/>
    <w:rsid w:val="007244B2"/>
    <w:rsid w:val="007257F1"/>
    <w:rsid w:val="00725C82"/>
    <w:rsid w:val="007266C4"/>
    <w:rsid w:val="00727391"/>
    <w:rsid w:val="00730466"/>
    <w:rsid w:val="007338FB"/>
    <w:rsid w:val="00735909"/>
    <w:rsid w:val="00737C4F"/>
    <w:rsid w:val="00742A5C"/>
    <w:rsid w:val="00744522"/>
    <w:rsid w:val="00745D1D"/>
    <w:rsid w:val="00746972"/>
    <w:rsid w:val="00752C5C"/>
    <w:rsid w:val="007542FE"/>
    <w:rsid w:val="00754711"/>
    <w:rsid w:val="007551FF"/>
    <w:rsid w:val="007613FE"/>
    <w:rsid w:val="007646AA"/>
    <w:rsid w:val="007670D0"/>
    <w:rsid w:val="00772054"/>
    <w:rsid w:val="007740C3"/>
    <w:rsid w:val="00776085"/>
    <w:rsid w:val="0077705E"/>
    <w:rsid w:val="007774B3"/>
    <w:rsid w:val="00780D42"/>
    <w:rsid w:val="00783AAF"/>
    <w:rsid w:val="00784074"/>
    <w:rsid w:val="00784C9F"/>
    <w:rsid w:val="00784D85"/>
    <w:rsid w:val="00784E0C"/>
    <w:rsid w:val="00787846"/>
    <w:rsid w:val="00790B6D"/>
    <w:rsid w:val="00791139"/>
    <w:rsid w:val="00791824"/>
    <w:rsid w:val="00791C2F"/>
    <w:rsid w:val="00792CDB"/>
    <w:rsid w:val="00793839"/>
    <w:rsid w:val="00793B99"/>
    <w:rsid w:val="00793C19"/>
    <w:rsid w:val="00793CFF"/>
    <w:rsid w:val="00794DF9"/>
    <w:rsid w:val="00797E5F"/>
    <w:rsid w:val="007A005C"/>
    <w:rsid w:val="007A03F0"/>
    <w:rsid w:val="007A3A46"/>
    <w:rsid w:val="007A48E9"/>
    <w:rsid w:val="007A5116"/>
    <w:rsid w:val="007A57AD"/>
    <w:rsid w:val="007A7BBE"/>
    <w:rsid w:val="007B2EC0"/>
    <w:rsid w:val="007B4859"/>
    <w:rsid w:val="007B4D01"/>
    <w:rsid w:val="007B5EA8"/>
    <w:rsid w:val="007B666E"/>
    <w:rsid w:val="007C13F2"/>
    <w:rsid w:val="007C2FC2"/>
    <w:rsid w:val="007C43DB"/>
    <w:rsid w:val="007D60D2"/>
    <w:rsid w:val="007D6700"/>
    <w:rsid w:val="007D705D"/>
    <w:rsid w:val="007D7941"/>
    <w:rsid w:val="007E42D7"/>
    <w:rsid w:val="007E52A8"/>
    <w:rsid w:val="007F000D"/>
    <w:rsid w:val="007F0F66"/>
    <w:rsid w:val="007F1203"/>
    <w:rsid w:val="007F262F"/>
    <w:rsid w:val="007F2CDC"/>
    <w:rsid w:val="007F59BB"/>
    <w:rsid w:val="007F6215"/>
    <w:rsid w:val="007F6774"/>
    <w:rsid w:val="007F70F2"/>
    <w:rsid w:val="00800608"/>
    <w:rsid w:val="00800EDB"/>
    <w:rsid w:val="0080384B"/>
    <w:rsid w:val="00804DB3"/>
    <w:rsid w:val="00805243"/>
    <w:rsid w:val="008062A3"/>
    <w:rsid w:val="00806E26"/>
    <w:rsid w:val="00807A85"/>
    <w:rsid w:val="00811154"/>
    <w:rsid w:val="008116A9"/>
    <w:rsid w:val="00811DA8"/>
    <w:rsid w:val="00812EB0"/>
    <w:rsid w:val="008202F5"/>
    <w:rsid w:val="00822DAA"/>
    <w:rsid w:val="008240B8"/>
    <w:rsid w:val="008243AC"/>
    <w:rsid w:val="00824E44"/>
    <w:rsid w:val="008261BB"/>
    <w:rsid w:val="00826514"/>
    <w:rsid w:val="00826857"/>
    <w:rsid w:val="00831C8A"/>
    <w:rsid w:val="008322FE"/>
    <w:rsid w:val="0083411B"/>
    <w:rsid w:val="00834F25"/>
    <w:rsid w:val="00836332"/>
    <w:rsid w:val="008405BD"/>
    <w:rsid w:val="00841406"/>
    <w:rsid w:val="00843BE4"/>
    <w:rsid w:val="00852B2F"/>
    <w:rsid w:val="00852EFD"/>
    <w:rsid w:val="008543DE"/>
    <w:rsid w:val="008608BF"/>
    <w:rsid w:val="0086275D"/>
    <w:rsid w:val="00864572"/>
    <w:rsid w:val="008700C1"/>
    <w:rsid w:val="00873ECD"/>
    <w:rsid w:val="00880E59"/>
    <w:rsid w:val="00880EB7"/>
    <w:rsid w:val="0088147A"/>
    <w:rsid w:val="00883760"/>
    <w:rsid w:val="008851B4"/>
    <w:rsid w:val="00885A54"/>
    <w:rsid w:val="0089073D"/>
    <w:rsid w:val="00891549"/>
    <w:rsid w:val="00893408"/>
    <w:rsid w:val="00893A04"/>
    <w:rsid w:val="00895E3E"/>
    <w:rsid w:val="008966E0"/>
    <w:rsid w:val="00896A40"/>
    <w:rsid w:val="008A0455"/>
    <w:rsid w:val="008A0548"/>
    <w:rsid w:val="008A17D1"/>
    <w:rsid w:val="008A2201"/>
    <w:rsid w:val="008A686A"/>
    <w:rsid w:val="008A7602"/>
    <w:rsid w:val="008B10DB"/>
    <w:rsid w:val="008B15A0"/>
    <w:rsid w:val="008B223C"/>
    <w:rsid w:val="008B34E9"/>
    <w:rsid w:val="008B3500"/>
    <w:rsid w:val="008B66F7"/>
    <w:rsid w:val="008B7FB8"/>
    <w:rsid w:val="008C12EE"/>
    <w:rsid w:val="008C7B21"/>
    <w:rsid w:val="008D0EF0"/>
    <w:rsid w:val="008D1DAE"/>
    <w:rsid w:val="008D216A"/>
    <w:rsid w:val="008D24ED"/>
    <w:rsid w:val="008D41E2"/>
    <w:rsid w:val="008D5C35"/>
    <w:rsid w:val="008D7230"/>
    <w:rsid w:val="008D7F9D"/>
    <w:rsid w:val="008E1E5B"/>
    <w:rsid w:val="008E2CEB"/>
    <w:rsid w:val="008E2F60"/>
    <w:rsid w:val="008E3889"/>
    <w:rsid w:val="008E4CA6"/>
    <w:rsid w:val="008E5E3A"/>
    <w:rsid w:val="008E73D1"/>
    <w:rsid w:val="008F2F39"/>
    <w:rsid w:val="008F6FDE"/>
    <w:rsid w:val="00900DE8"/>
    <w:rsid w:val="00901564"/>
    <w:rsid w:val="009025CA"/>
    <w:rsid w:val="00903CD8"/>
    <w:rsid w:val="009040FF"/>
    <w:rsid w:val="0090720B"/>
    <w:rsid w:val="00911965"/>
    <w:rsid w:val="00911ECF"/>
    <w:rsid w:val="00912375"/>
    <w:rsid w:val="00912EE8"/>
    <w:rsid w:val="009139F8"/>
    <w:rsid w:val="00915B1B"/>
    <w:rsid w:val="00915E91"/>
    <w:rsid w:val="009162A6"/>
    <w:rsid w:val="00916B71"/>
    <w:rsid w:val="00922D20"/>
    <w:rsid w:val="00923F50"/>
    <w:rsid w:val="00924998"/>
    <w:rsid w:val="00925C77"/>
    <w:rsid w:val="00925E82"/>
    <w:rsid w:val="009260B9"/>
    <w:rsid w:val="0092711E"/>
    <w:rsid w:val="00927406"/>
    <w:rsid w:val="0093079C"/>
    <w:rsid w:val="009316D1"/>
    <w:rsid w:val="009346C9"/>
    <w:rsid w:val="009356DE"/>
    <w:rsid w:val="00936634"/>
    <w:rsid w:val="00936F34"/>
    <w:rsid w:val="009379D4"/>
    <w:rsid w:val="009379DF"/>
    <w:rsid w:val="00940A48"/>
    <w:rsid w:val="009433AF"/>
    <w:rsid w:val="00943935"/>
    <w:rsid w:val="00945F5F"/>
    <w:rsid w:val="009513F0"/>
    <w:rsid w:val="0095463B"/>
    <w:rsid w:val="00955247"/>
    <w:rsid w:val="0095550A"/>
    <w:rsid w:val="00955F67"/>
    <w:rsid w:val="0095628C"/>
    <w:rsid w:val="009607D5"/>
    <w:rsid w:val="0096371E"/>
    <w:rsid w:val="00963D67"/>
    <w:rsid w:val="00964F5A"/>
    <w:rsid w:val="009654D5"/>
    <w:rsid w:val="009700C5"/>
    <w:rsid w:val="00970C51"/>
    <w:rsid w:val="00971889"/>
    <w:rsid w:val="00973EB2"/>
    <w:rsid w:val="009747BB"/>
    <w:rsid w:val="0097603A"/>
    <w:rsid w:val="009760EC"/>
    <w:rsid w:val="0097715C"/>
    <w:rsid w:val="00984389"/>
    <w:rsid w:val="00984641"/>
    <w:rsid w:val="00990245"/>
    <w:rsid w:val="0099036B"/>
    <w:rsid w:val="00990E04"/>
    <w:rsid w:val="00991297"/>
    <w:rsid w:val="0099227F"/>
    <w:rsid w:val="00992D31"/>
    <w:rsid w:val="00993C98"/>
    <w:rsid w:val="009941C6"/>
    <w:rsid w:val="009A2F23"/>
    <w:rsid w:val="009A4B20"/>
    <w:rsid w:val="009A5741"/>
    <w:rsid w:val="009A5D82"/>
    <w:rsid w:val="009A5F99"/>
    <w:rsid w:val="009B06A4"/>
    <w:rsid w:val="009B31F5"/>
    <w:rsid w:val="009B3BB1"/>
    <w:rsid w:val="009B4E63"/>
    <w:rsid w:val="009B5752"/>
    <w:rsid w:val="009B63C1"/>
    <w:rsid w:val="009B6B47"/>
    <w:rsid w:val="009C196C"/>
    <w:rsid w:val="009C6C63"/>
    <w:rsid w:val="009C7363"/>
    <w:rsid w:val="009D0538"/>
    <w:rsid w:val="009D2ECC"/>
    <w:rsid w:val="009D3BBD"/>
    <w:rsid w:val="009D588C"/>
    <w:rsid w:val="009E2258"/>
    <w:rsid w:val="009E264A"/>
    <w:rsid w:val="009E4976"/>
    <w:rsid w:val="009E4A65"/>
    <w:rsid w:val="009F0835"/>
    <w:rsid w:val="009F4D8C"/>
    <w:rsid w:val="009F54E8"/>
    <w:rsid w:val="009F56FD"/>
    <w:rsid w:val="009F5AA6"/>
    <w:rsid w:val="009F6C1E"/>
    <w:rsid w:val="00A02C5D"/>
    <w:rsid w:val="00A05272"/>
    <w:rsid w:val="00A061C4"/>
    <w:rsid w:val="00A06B05"/>
    <w:rsid w:val="00A10156"/>
    <w:rsid w:val="00A11145"/>
    <w:rsid w:val="00A1256C"/>
    <w:rsid w:val="00A12B1D"/>
    <w:rsid w:val="00A13C30"/>
    <w:rsid w:val="00A13D44"/>
    <w:rsid w:val="00A169D9"/>
    <w:rsid w:val="00A17B5B"/>
    <w:rsid w:val="00A17EAB"/>
    <w:rsid w:val="00A205F8"/>
    <w:rsid w:val="00A20DC8"/>
    <w:rsid w:val="00A2408C"/>
    <w:rsid w:val="00A256F1"/>
    <w:rsid w:val="00A2650E"/>
    <w:rsid w:val="00A26B04"/>
    <w:rsid w:val="00A26C36"/>
    <w:rsid w:val="00A311F3"/>
    <w:rsid w:val="00A315D4"/>
    <w:rsid w:val="00A31E4F"/>
    <w:rsid w:val="00A32824"/>
    <w:rsid w:val="00A3485B"/>
    <w:rsid w:val="00A35828"/>
    <w:rsid w:val="00A3654D"/>
    <w:rsid w:val="00A36E8C"/>
    <w:rsid w:val="00A418FD"/>
    <w:rsid w:val="00A43665"/>
    <w:rsid w:val="00A45B80"/>
    <w:rsid w:val="00A53F39"/>
    <w:rsid w:val="00A54698"/>
    <w:rsid w:val="00A556D0"/>
    <w:rsid w:val="00A631BC"/>
    <w:rsid w:val="00A650AE"/>
    <w:rsid w:val="00A70268"/>
    <w:rsid w:val="00A722C8"/>
    <w:rsid w:val="00A75484"/>
    <w:rsid w:val="00A7771E"/>
    <w:rsid w:val="00A81051"/>
    <w:rsid w:val="00A811FF"/>
    <w:rsid w:val="00A8167B"/>
    <w:rsid w:val="00A828EF"/>
    <w:rsid w:val="00A90990"/>
    <w:rsid w:val="00A91189"/>
    <w:rsid w:val="00A941BC"/>
    <w:rsid w:val="00A952C2"/>
    <w:rsid w:val="00A9558E"/>
    <w:rsid w:val="00A95D67"/>
    <w:rsid w:val="00A971AE"/>
    <w:rsid w:val="00A97692"/>
    <w:rsid w:val="00A97CBA"/>
    <w:rsid w:val="00AA0BD1"/>
    <w:rsid w:val="00AA2233"/>
    <w:rsid w:val="00AA359A"/>
    <w:rsid w:val="00AA38C3"/>
    <w:rsid w:val="00AA4F3C"/>
    <w:rsid w:val="00AA546C"/>
    <w:rsid w:val="00AB0D4F"/>
    <w:rsid w:val="00AB2D1B"/>
    <w:rsid w:val="00AB6B0A"/>
    <w:rsid w:val="00AB71AA"/>
    <w:rsid w:val="00AB7DE5"/>
    <w:rsid w:val="00AC0BA6"/>
    <w:rsid w:val="00AC0E90"/>
    <w:rsid w:val="00AC0EFD"/>
    <w:rsid w:val="00AC13EF"/>
    <w:rsid w:val="00AC2267"/>
    <w:rsid w:val="00AC4A69"/>
    <w:rsid w:val="00AC7828"/>
    <w:rsid w:val="00AD0230"/>
    <w:rsid w:val="00AD1202"/>
    <w:rsid w:val="00AD1746"/>
    <w:rsid w:val="00AD1D2D"/>
    <w:rsid w:val="00AD213B"/>
    <w:rsid w:val="00AD7A2C"/>
    <w:rsid w:val="00AD7DF2"/>
    <w:rsid w:val="00AE00D6"/>
    <w:rsid w:val="00AE0DE7"/>
    <w:rsid w:val="00AE1BD3"/>
    <w:rsid w:val="00AE2CBF"/>
    <w:rsid w:val="00AE4C0B"/>
    <w:rsid w:val="00AE70A4"/>
    <w:rsid w:val="00AF0090"/>
    <w:rsid w:val="00AF064C"/>
    <w:rsid w:val="00AF124F"/>
    <w:rsid w:val="00AF20AE"/>
    <w:rsid w:val="00AF6057"/>
    <w:rsid w:val="00AF7E8B"/>
    <w:rsid w:val="00B05E09"/>
    <w:rsid w:val="00B0648D"/>
    <w:rsid w:val="00B068FE"/>
    <w:rsid w:val="00B07BAA"/>
    <w:rsid w:val="00B07CC6"/>
    <w:rsid w:val="00B109B2"/>
    <w:rsid w:val="00B11850"/>
    <w:rsid w:val="00B12AA3"/>
    <w:rsid w:val="00B12E38"/>
    <w:rsid w:val="00B13990"/>
    <w:rsid w:val="00B1415A"/>
    <w:rsid w:val="00B1520E"/>
    <w:rsid w:val="00B15C9D"/>
    <w:rsid w:val="00B1613C"/>
    <w:rsid w:val="00B16BDB"/>
    <w:rsid w:val="00B2015E"/>
    <w:rsid w:val="00B21822"/>
    <w:rsid w:val="00B23008"/>
    <w:rsid w:val="00B238E9"/>
    <w:rsid w:val="00B26A20"/>
    <w:rsid w:val="00B272D5"/>
    <w:rsid w:val="00B30CEE"/>
    <w:rsid w:val="00B32D3A"/>
    <w:rsid w:val="00B363C1"/>
    <w:rsid w:val="00B3648A"/>
    <w:rsid w:val="00B36ED9"/>
    <w:rsid w:val="00B40BDA"/>
    <w:rsid w:val="00B475B1"/>
    <w:rsid w:val="00B50A79"/>
    <w:rsid w:val="00B51B0C"/>
    <w:rsid w:val="00B52024"/>
    <w:rsid w:val="00B549AA"/>
    <w:rsid w:val="00B55B55"/>
    <w:rsid w:val="00B55BD4"/>
    <w:rsid w:val="00B6329B"/>
    <w:rsid w:val="00B632B4"/>
    <w:rsid w:val="00B6342E"/>
    <w:rsid w:val="00B67365"/>
    <w:rsid w:val="00B714AF"/>
    <w:rsid w:val="00B7171D"/>
    <w:rsid w:val="00B719EF"/>
    <w:rsid w:val="00B71EC4"/>
    <w:rsid w:val="00B72F87"/>
    <w:rsid w:val="00B73C07"/>
    <w:rsid w:val="00B747D0"/>
    <w:rsid w:val="00B75529"/>
    <w:rsid w:val="00B80B7E"/>
    <w:rsid w:val="00B81119"/>
    <w:rsid w:val="00B8126F"/>
    <w:rsid w:val="00B827B9"/>
    <w:rsid w:val="00B83034"/>
    <w:rsid w:val="00B84D75"/>
    <w:rsid w:val="00B9007E"/>
    <w:rsid w:val="00B9075B"/>
    <w:rsid w:val="00B90AD1"/>
    <w:rsid w:val="00B90CDB"/>
    <w:rsid w:val="00B94144"/>
    <w:rsid w:val="00B94966"/>
    <w:rsid w:val="00B94BA5"/>
    <w:rsid w:val="00B94F9C"/>
    <w:rsid w:val="00BA006A"/>
    <w:rsid w:val="00BA19E3"/>
    <w:rsid w:val="00BA3E18"/>
    <w:rsid w:val="00BA3FA5"/>
    <w:rsid w:val="00BA50C0"/>
    <w:rsid w:val="00BA5A8C"/>
    <w:rsid w:val="00BB01C5"/>
    <w:rsid w:val="00BB02A6"/>
    <w:rsid w:val="00BB40B6"/>
    <w:rsid w:val="00BB47F4"/>
    <w:rsid w:val="00BB48FD"/>
    <w:rsid w:val="00BB58A3"/>
    <w:rsid w:val="00BB6037"/>
    <w:rsid w:val="00BB65F3"/>
    <w:rsid w:val="00BC0A89"/>
    <w:rsid w:val="00BC15CA"/>
    <w:rsid w:val="00BC32C2"/>
    <w:rsid w:val="00BC3D58"/>
    <w:rsid w:val="00BC5559"/>
    <w:rsid w:val="00BD13D6"/>
    <w:rsid w:val="00BD1732"/>
    <w:rsid w:val="00BE19C3"/>
    <w:rsid w:val="00BE2FB5"/>
    <w:rsid w:val="00BE3164"/>
    <w:rsid w:val="00BE6EBB"/>
    <w:rsid w:val="00BF0160"/>
    <w:rsid w:val="00BF2096"/>
    <w:rsid w:val="00BF3D3D"/>
    <w:rsid w:val="00BF52A5"/>
    <w:rsid w:val="00BF6BB7"/>
    <w:rsid w:val="00C00C1B"/>
    <w:rsid w:val="00C00F25"/>
    <w:rsid w:val="00C0263C"/>
    <w:rsid w:val="00C0796A"/>
    <w:rsid w:val="00C07FA6"/>
    <w:rsid w:val="00C10AC5"/>
    <w:rsid w:val="00C12F0B"/>
    <w:rsid w:val="00C12F92"/>
    <w:rsid w:val="00C14309"/>
    <w:rsid w:val="00C165CA"/>
    <w:rsid w:val="00C16C2E"/>
    <w:rsid w:val="00C17FA3"/>
    <w:rsid w:val="00C20B8F"/>
    <w:rsid w:val="00C20D78"/>
    <w:rsid w:val="00C21E66"/>
    <w:rsid w:val="00C25D6E"/>
    <w:rsid w:val="00C3199B"/>
    <w:rsid w:val="00C32A86"/>
    <w:rsid w:val="00C341BB"/>
    <w:rsid w:val="00C34DD5"/>
    <w:rsid w:val="00C42EB7"/>
    <w:rsid w:val="00C432DF"/>
    <w:rsid w:val="00C44617"/>
    <w:rsid w:val="00C45DD1"/>
    <w:rsid w:val="00C46904"/>
    <w:rsid w:val="00C50CF7"/>
    <w:rsid w:val="00C50EA6"/>
    <w:rsid w:val="00C5114A"/>
    <w:rsid w:val="00C521DC"/>
    <w:rsid w:val="00C56389"/>
    <w:rsid w:val="00C572C7"/>
    <w:rsid w:val="00C649D5"/>
    <w:rsid w:val="00C64C79"/>
    <w:rsid w:val="00C64E0C"/>
    <w:rsid w:val="00C654F8"/>
    <w:rsid w:val="00C656AE"/>
    <w:rsid w:val="00C6591B"/>
    <w:rsid w:val="00C659FD"/>
    <w:rsid w:val="00C66175"/>
    <w:rsid w:val="00C66427"/>
    <w:rsid w:val="00C664DC"/>
    <w:rsid w:val="00C66D51"/>
    <w:rsid w:val="00C7017A"/>
    <w:rsid w:val="00C70377"/>
    <w:rsid w:val="00C707EB"/>
    <w:rsid w:val="00C70847"/>
    <w:rsid w:val="00C71164"/>
    <w:rsid w:val="00C71E7E"/>
    <w:rsid w:val="00C727ED"/>
    <w:rsid w:val="00C735D6"/>
    <w:rsid w:val="00C741F8"/>
    <w:rsid w:val="00C75704"/>
    <w:rsid w:val="00C75FEC"/>
    <w:rsid w:val="00C82359"/>
    <w:rsid w:val="00C83402"/>
    <w:rsid w:val="00C834D9"/>
    <w:rsid w:val="00C86513"/>
    <w:rsid w:val="00C869C3"/>
    <w:rsid w:val="00C87660"/>
    <w:rsid w:val="00C908B8"/>
    <w:rsid w:val="00C91053"/>
    <w:rsid w:val="00C920E0"/>
    <w:rsid w:val="00C95F2F"/>
    <w:rsid w:val="00C95F6C"/>
    <w:rsid w:val="00CA0F0C"/>
    <w:rsid w:val="00CA47BF"/>
    <w:rsid w:val="00CA6D3C"/>
    <w:rsid w:val="00CA7689"/>
    <w:rsid w:val="00CB0996"/>
    <w:rsid w:val="00CB1CC2"/>
    <w:rsid w:val="00CB21ED"/>
    <w:rsid w:val="00CB26D6"/>
    <w:rsid w:val="00CB2F01"/>
    <w:rsid w:val="00CB3C93"/>
    <w:rsid w:val="00CB6255"/>
    <w:rsid w:val="00CC0720"/>
    <w:rsid w:val="00CC0B59"/>
    <w:rsid w:val="00CC1992"/>
    <w:rsid w:val="00CC27EC"/>
    <w:rsid w:val="00CC32FB"/>
    <w:rsid w:val="00CC540E"/>
    <w:rsid w:val="00CC7583"/>
    <w:rsid w:val="00CD05FD"/>
    <w:rsid w:val="00CD21AE"/>
    <w:rsid w:val="00CD3631"/>
    <w:rsid w:val="00CD3A68"/>
    <w:rsid w:val="00CD44BB"/>
    <w:rsid w:val="00CD469C"/>
    <w:rsid w:val="00CD4930"/>
    <w:rsid w:val="00CD5303"/>
    <w:rsid w:val="00CD5BA3"/>
    <w:rsid w:val="00CD5BFC"/>
    <w:rsid w:val="00CD66C0"/>
    <w:rsid w:val="00CE1DFC"/>
    <w:rsid w:val="00CE3012"/>
    <w:rsid w:val="00CE352F"/>
    <w:rsid w:val="00CF13DA"/>
    <w:rsid w:val="00CF1F2F"/>
    <w:rsid w:val="00CF2174"/>
    <w:rsid w:val="00CF2378"/>
    <w:rsid w:val="00CF2FB4"/>
    <w:rsid w:val="00CF570D"/>
    <w:rsid w:val="00CF6F34"/>
    <w:rsid w:val="00CF79FF"/>
    <w:rsid w:val="00D02312"/>
    <w:rsid w:val="00D05323"/>
    <w:rsid w:val="00D06782"/>
    <w:rsid w:val="00D06CF2"/>
    <w:rsid w:val="00D075E5"/>
    <w:rsid w:val="00D11500"/>
    <w:rsid w:val="00D127FB"/>
    <w:rsid w:val="00D13F78"/>
    <w:rsid w:val="00D149FA"/>
    <w:rsid w:val="00D159CC"/>
    <w:rsid w:val="00D1618F"/>
    <w:rsid w:val="00D21891"/>
    <w:rsid w:val="00D2310C"/>
    <w:rsid w:val="00D24CA9"/>
    <w:rsid w:val="00D261A9"/>
    <w:rsid w:val="00D26CD6"/>
    <w:rsid w:val="00D26CE9"/>
    <w:rsid w:val="00D26D4A"/>
    <w:rsid w:val="00D32BCA"/>
    <w:rsid w:val="00D331FE"/>
    <w:rsid w:val="00D3326F"/>
    <w:rsid w:val="00D33AF8"/>
    <w:rsid w:val="00D34B1C"/>
    <w:rsid w:val="00D3559D"/>
    <w:rsid w:val="00D41233"/>
    <w:rsid w:val="00D42060"/>
    <w:rsid w:val="00D4343E"/>
    <w:rsid w:val="00D451C6"/>
    <w:rsid w:val="00D51A7B"/>
    <w:rsid w:val="00D51DF2"/>
    <w:rsid w:val="00D666DB"/>
    <w:rsid w:val="00D71257"/>
    <w:rsid w:val="00D72031"/>
    <w:rsid w:val="00D72BCC"/>
    <w:rsid w:val="00D74BB9"/>
    <w:rsid w:val="00D74F00"/>
    <w:rsid w:val="00D762E0"/>
    <w:rsid w:val="00D82A90"/>
    <w:rsid w:val="00D8638F"/>
    <w:rsid w:val="00D87D4E"/>
    <w:rsid w:val="00D92C59"/>
    <w:rsid w:val="00DA2AD7"/>
    <w:rsid w:val="00DA4845"/>
    <w:rsid w:val="00DA56EF"/>
    <w:rsid w:val="00DA6018"/>
    <w:rsid w:val="00DA64CE"/>
    <w:rsid w:val="00DA6FB5"/>
    <w:rsid w:val="00DB0350"/>
    <w:rsid w:val="00DB0490"/>
    <w:rsid w:val="00DB07A9"/>
    <w:rsid w:val="00DB0EFE"/>
    <w:rsid w:val="00DB15D7"/>
    <w:rsid w:val="00DB5D20"/>
    <w:rsid w:val="00DB694E"/>
    <w:rsid w:val="00DB6A32"/>
    <w:rsid w:val="00DC031E"/>
    <w:rsid w:val="00DC044F"/>
    <w:rsid w:val="00DC0869"/>
    <w:rsid w:val="00DC1FF9"/>
    <w:rsid w:val="00DC3251"/>
    <w:rsid w:val="00DC334D"/>
    <w:rsid w:val="00DC3FF0"/>
    <w:rsid w:val="00DC4906"/>
    <w:rsid w:val="00DC4CF1"/>
    <w:rsid w:val="00DD0299"/>
    <w:rsid w:val="00DD0B65"/>
    <w:rsid w:val="00DD1303"/>
    <w:rsid w:val="00DD1F58"/>
    <w:rsid w:val="00DD203E"/>
    <w:rsid w:val="00DD2C80"/>
    <w:rsid w:val="00DD2D50"/>
    <w:rsid w:val="00DD3EEC"/>
    <w:rsid w:val="00DD5E36"/>
    <w:rsid w:val="00DD6AA7"/>
    <w:rsid w:val="00DD7CE9"/>
    <w:rsid w:val="00DE2F8A"/>
    <w:rsid w:val="00DE3FFF"/>
    <w:rsid w:val="00DE51F8"/>
    <w:rsid w:val="00DE647D"/>
    <w:rsid w:val="00DE77AA"/>
    <w:rsid w:val="00DF0B1A"/>
    <w:rsid w:val="00DF1AB4"/>
    <w:rsid w:val="00DF4980"/>
    <w:rsid w:val="00DF716D"/>
    <w:rsid w:val="00DF7428"/>
    <w:rsid w:val="00E01D34"/>
    <w:rsid w:val="00E0559B"/>
    <w:rsid w:val="00E10549"/>
    <w:rsid w:val="00E12B6A"/>
    <w:rsid w:val="00E13C16"/>
    <w:rsid w:val="00E16628"/>
    <w:rsid w:val="00E1680B"/>
    <w:rsid w:val="00E1681D"/>
    <w:rsid w:val="00E16F4F"/>
    <w:rsid w:val="00E1741E"/>
    <w:rsid w:val="00E2067D"/>
    <w:rsid w:val="00E21147"/>
    <w:rsid w:val="00E21FD6"/>
    <w:rsid w:val="00E2338E"/>
    <w:rsid w:val="00E26369"/>
    <w:rsid w:val="00E27FDB"/>
    <w:rsid w:val="00E33986"/>
    <w:rsid w:val="00E37767"/>
    <w:rsid w:val="00E41060"/>
    <w:rsid w:val="00E45171"/>
    <w:rsid w:val="00E46590"/>
    <w:rsid w:val="00E47841"/>
    <w:rsid w:val="00E47EDE"/>
    <w:rsid w:val="00E513EE"/>
    <w:rsid w:val="00E52F7B"/>
    <w:rsid w:val="00E536D0"/>
    <w:rsid w:val="00E56A05"/>
    <w:rsid w:val="00E5749F"/>
    <w:rsid w:val="00E63F88"/>
    <w:rsid w:val="00E64393"/>
    <w:rsid w:val="00E644B3"/>
    <w:rsid w:val="00E65DD5"/>
    <w:rsid w:val="00E65DFF"/>
    <w:rsid w:val="00E67115"/>
    <w:rsid w:val="00E72031"/>
    <w:rsid w:val="00E76F30"/>
    <w:rsid w:val="00E80CEB"/>
    <w:rsid w:val="00E82ED5"/>
    <w:rsid w:val="00E8602B"/>
    <w:rsid w:val="00E865E6"/>
    <w:rsid w:val="00E86DFF"/>
    <w:rsid w:val="00E904BC"/>
    <w:rsid w:val="00E9129A"/>
    <w:rsid w:val="00E9269D"/>
    <w:rsid w:val="00E97EE2"/>
    <w:rsid w:val="00EA21C3"/>
    <w:rsid w:val="00EA54B3"/>
    <w:rsid w:val="00EA5D6E"/>
    <w:rsid w:val="00EA5F1F"/>
    <w:rsid w:val="00EB6F5E"/>
    <w:rsid w:val="00EC0771"/>
    <w:rsid w:val="00EC0A62"/>
    <w:rsid w:val="00EC2A50"/>
    <w:rsid w:val="00EC3796"/>
    <w:rsid w:val="00EC4B56"/>
    <w:rsid w:val="00EC5601"/>
    <w:rsid w:val="00EC5A08"/>
    <w:rsid w:val="00ED00CC"/>
    <w:rsid w:val="00ED0E67"/>
    <w:rsid w:val="00ED37C5"/>
    <w:rsid w:val="00ED58FD"/>
    <w:rsid w:val="00ED5C7D"/>
    <w:rsid w:val="00EE1905"/>
    <w:rsid w:val="00EE1A26"/>
    <w:rsid w:val="00EE6B6E"/>
    <w:rsid w:val="00EE722B"/>
    <w:rsid w:val="00EF0745"/>
    <w:rsid w:val="00EF085D"/>
    <w:rsid w:val="00EF184B"/>
    <w:rsid w:val="00EF49DC"/>
    <w:rsid w:val="00EF5C1B"/>
    <w:rsid w:val="00F007F3"/>
    <w:rsid w:val="00F02105"/>
    <w:rsid w:val="00F03D05"/>
    <w:rsid w:val="00F07CBA"/>
    <w:rsid w:val="00F12D95"/>
    <w:rsid w:val="00F12F94"/>
    <w:rsid w:val="00F153CA"/>
    <w:rsid w:val="00F16C26"/>
    <w:rsid w:val="00F21C05"/>
    <w:rsid w:val="00F2259B"/>
    <w:rsid w:val="00F23A0A"/>
    <w:rsid w:val="00F247F8"/>
    <w:rsid w:val="00F260F4"/>
    <w:rsid w:val="00F261FA"/>
    <w:rsid w:val="00F271E1"/>
    <w:rsid w:val="00F273F9"/>
    <w:rsid w:val="00F27CE1"/>
    <w:rsid w:val="00F3127C"/>
    <w:rsid w:val="00F36416"/>
    <w:rsid w:val="00F41478"/>
    <w:rsid w:val="00F44A1A"/>
    <w:rsid w:val="00F46218"/>
    <w:rsid w:val="00F46B6A"/>
    <w:rsid w:val="00F5020A"/>
    <w:rsid w:val="00F516DE"/>
    <w:rsid w:val="00F523EF"/>
    <w:rsid w:val="00F54562"/>
    <w:rsid w:val="00F57EB9"/>
    <w:rsid w:val="00F62BB7"/>
    <w:rsid w:val="00F6373A"/>
    <w:rsid w:val="00F6542A"/>
    <w:rsid w:val="00F662CC"/>
    <w:rsid w:val="00F6716B"/>
    <w:rsid w:val="00F67FFC"/>
    <w:rsid w:val="00F71029"/>
    <w:rsid w:val="00F71568"/>
    <w:rsid w:val="00F72B75"/>
    <w:rsid w:val="00F7539C"/>
    <w:rsid w:val="00F76E56"/>
    <w:rsid w:val="00F77813"/>
    <w:rsid w:val="00F80A55"/>
    <w:rsid w:val="00F80BE8"/>
    <w:rsid w:val="00F83776"/>
    <w:rsid w:val="00F84345"/>
    <w:rsid w:val="00F86A3E"/>
    <w:rsid w:val="00F90598"/>
    <w:rsid w:val="00F90FA2"/>
    <w:rsid w:val="00F919F3"/>
    <w:rsid w:val="00F91FA1"/>
    <w:rsid w:val="00F9233E"/>
    <w:rsid w:val="00F92DAE"/>
    <w:rsid w:val="00F933DF"/>
    <w:rsid w:val="00F95CF3"/>
    <w:rsid w:val="00FA245A"/>
    <w:rsid w:val="00FA6C0C"/>
    <w:rsid w:val="00FB0743"/>
    <w:rsid w:val="00FB117E"/>
    <w:rsid w:val="00FB371F"/>
    <w:rsid w:val="00FB5940"/>
    <w:rsid w:val="00FB6917"/>
    <w:rsid w:val="00FB6BBA"/>
    <w:rsid w:val="00FB735E"/>
    <w:rsid w:val="00FB77DE"/>
    <w:rsid w:val="00FC0008"/>
    <w:rsid w:val="00FC4A8C"/>
    <w:rsid w:val="00FC5CAE"/>
    <w:rsid w:val="00FC6B87"/>
    <w:rsid w:val="00FD1E99"/>
    <w:rsid w:val="00FD260C"/>
    <w:rsid w:val="00FD286C"/>
    <w:rsid w:val="00FD47EB"/>
    <w:rsid w:val="00FD4820"/>
    <w:rsid w:val="00FD6BC1"/>
    <w:rsid w:val="00FD7202"/>
    <w:rsid w:val="00FD7235"/>
    <w:rsid w:val="00FD7236"/>
    <w:rsid w:val="00FE464B"/>
    <w:rsid w:val="00FE6284"/>
    <w:rsid w:val="00FE629C"/>
    <w:rsid w:val="00FE709D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28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  <w:style w:type="paragraph" w:customStyle="1" w:styleId="paragraph">
    <w:name w:val="paragraph"/>
    <w:basedOn w:val="Normal"/>
    <w:rsid w:val="00DD5E3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DD5E36"/>
  </w:style>
  <w:style w:type="character" w:customStyle="1" w:styleId="eop">
    <w:name w:val="eop"/>
    <w:basedOn w:val="Policepardfaut"/>
    <w:rsid w:val="00DD5E36"/>
  </w:style>
  <w:style w:type="character" w:styleId="Lienhypertextesuivivisit">
    <w:name w:val="FollowedHyperlink"/>
    <w:basedOn w:val="Policepardfaut"/>
    <w:uiPriority w:val="99"/>
    <w:semiHidden/>
    <w:unhideWhenUsed/>
    <w:rsid w:val="006A2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summernote.org/getting-started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5619</TotalTime>
  <Pages>1</Pages>
  <Words>2281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mathieu.briau</dc:creator>
  <cp:keywords/>
  <dc:description/>
  <cp:lastModifiedBy>Briau Mathieu</cp:lastModifiedBy>
  <cp:revision>838</cp:revision>
  <dcterms:created xsi:type="dcterms:W3CDTF">2022-09-13T08:16:00Z</dcterms:created>
  <dcterms:modified xsi:type="dcterms:W3CDTF">2023-10-23T13:21:00Z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